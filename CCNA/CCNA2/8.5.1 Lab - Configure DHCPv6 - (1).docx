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88E9" w14:textId="77777777" w:rsidR="00AD3AC2" w:rsidRDefault="00AA4C4D" w:rsidP="00AD3AC2">
      <w:pPr>
        <w:pStyle w:val="Ttulo"/>
        <w:rPr>
          <w:rStyle w:val="LabTitleInstVersred"/>
        </w:rPr>
      </w:pPr>
      <w:sdt>
        <w:sdtPr>
          <w:rPr>
            <w:b w:val="0"/>
            <w:color w:val="EE0000"/>
          </w:rPr>
          <w:alias w:val="Título"/>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56AE8">
            <w:t>Laboratorio: Configurar DHCPv6</w:t>
          </w:r>
        </w:sdtContent>
      </w:sdt>
      <w:r w:rsidR="00F56AE8">
        <w:rPr>
          <w:rStyle w:val="LabTitleInstVersred"/>
        </w:rPr>
        <w:t xml:space="preserve"> </w:t>
      </w:r>
    </w:p>
    <w:p w14:paraId="42CB0781" w14:textId="77777777" w:rsidR="00AD3AC2" w:rsidRDefault="00AD3AC2" w:rsidP="00AD3AC2">
      <w:pPr>
        <w:pStyle w:val="Ttulo"/>
        <w:rPr>
          <w:rStyle w:val="LabTitleInstVersred"/>
        </w:rPr>
      </w:pPr>
    </w:p>
    <w:p w14:paraId="2B10F922" w14:textId="539629B6" w:rsidR="00E06ACA" w:rsidRDefault="00E06ACA" w:rsidP="00AD3AC2">
      <w:pPr>
        <w:pStyle w:val="Ttulo"/>
      </w:pPr>
      <w:r>
        <w:t>Topología</w:t>
      </w:r>
    </w:p>
    <w:p w14:paraId="4532604C" w14:textId="77777777" w:rsidR="00E06ACA" w:rsidRDefault="00E06ACA" w:rsidP="00E06ACA">
      <w:pPr>
        <w:pStyle w:val="Visual"/>
      </w:pPr>
      <w:r>
        <w:rPr>
          <w:noProof/>
          <w:lang w:val="es-CR" w:eastAsia="es-CR"/>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Ttulo1"/>
      </w:pPr>
      <w:r>
        <w:t>Tabla de asignación de direcciones</w:t>
      </w:r>
    </w:p>
    <w:tbl>
      <w:tblPr>
        <w:tblStyle w:val="LabTableStyle"/>
        <w:tblW w:w="10105" w:type="dxa"/>
        <w:tblLayout w:type="fixed"/>
        <w:tblLook w:val="04A0" w:firstRow="1" w:lastRow="0" w:firstColumn="1" w:lastColumn="0" w:noHBand="0" w:noVBand="1"/>
        <w:tblDescription w:val="Esta tabla muestra el direccionamiento del dispositivo, la interfaz /, la dirección IPv6 y la máscara de subred."/>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t>Dispositivo</w:t>
            </w:r>
          </w:p>
        </w:tc>
        <w:tc>
          <w:tcPr>
            <w:tcW w:w="3368" w:type="dxa"/>
          </w:tcPr>
          <w:p w14:paraId="3ABDB4E7" w14:textId="77777777" w:rsidR="003B3C0A" w:rsidRPr="00E87D62" w:rsidRDefault="003B3C0A" w:rsidP="00940E24">
            <w:pPr>
              <w:pStyle w:val="TableHeading"/>
            </w:pPr>
            <w:r>
              <w:t>Interfaz</w:t>
            </w:r>
          </w:p>
        </w:tc>
        <w:tc>
          <w:tcPr>
            <w:tcW w:w="3369" w:type="dxa"/>
          </w:tcPr>
          <w:p w14:paraId="1AD1DEC2" w14:textId="77777777" w:rsidR="003B3C0A" w:rsidRPr="00E87D62" w:rsidRDefault="003B3C0A" w:rsidP="00940E24">
            <w:pPr>
              <w:pStyle w:val="TableHeading"/>
            </w:pPr>
            <w:r>
              <w:t>Dirección IPv6</w:t>
            </w:r>
          </w:p>
        </w:tc>
      </w:tr>
      <w:tr w:rsidR="003B3C0A" w:rsidRPr="00A37F29" w14:paraId="01495F60" w14:textId="77777777" w:rsidTr="003B3C0A">
        <w:tc>
          <w:tcPr>
            <w:tcW w:w="3368" w:type="dxa"/>
            <w:tcBorders>
              <w:bottom w:val="nil"/>
            </w:tcBorders>
            <w:shd w:val="clear" w:color="auto" w:fill="FFFFFF" w:themeFill="background1"/>
          </w:tcPr>
          <w:p w14:paraId="41053B09" w14:textId="77777777" w:rsidR="003B3C0A" w:rsidRPr="00A37F29" w:rsidRDefault="003B3C0A" w:rsidP="00940E24">
            <w:pPr>
              <w:pStyle w:val="TableText"/>
            </w:pPr>
            <w:r>
              <w:t>R1</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t>G0/0/0</w:t>
            </w:r>
          </w:p>
        </w:tc>
        <w:tc>
          <w:tcPr>
            <w:tcW w:w="3369" w:type="dxa"/>
            <w:shd w:val="clear" w:color="auto" w:fill="FFFFFF" w:themeFill="background1"/>
          </w:tcPr>
          <w:p w14:paraId="76A73E2C" w14:textId="3E3AE055" w:rsidR="003B3C0A" w:rsidRPr="00A37F29" w:rsidRDefault="003B3C0A" w:rsidP="00940E24">
            <w:pPr>
              <w:pStyle w:val="TableText"/>
            </w:pPr>
            <w:r>
              <w:t>2001:db</w:t>
            </w:r>
            <w:proofErr w:type="gramStart"/>
            <w:r>
              <w:t>8:acad</w:t>
            </w:r>
            <w:proofErr w:type="gramEnd"/>
            <w:r>
              <w:t>:2: :1 /64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t>G0/0/1</w:t>
            </w:r>
          </w:p>
        </w:tc>
        <w:tc>
          <w:tcPr>
            <w:tcW w:w="3369" w:type="dxa"/>
            <w:shd w:val="clear" w:color="auto" w:fill="FFFFFF" w:themeFill="background1"/>
          </w:tcPr>
          <w:p w14:paraId="449C7CB0" w14:textId="62D71045" w:rsidR="003B3C0A" w:rsidRPr="00A37F29" w:rsidRDefault="003B3C0A" w:rsidP="00940E24">
            <w:pPr>
              <w:pStyle w:val="TableText"/>
            </w:pPr>
            <w:r>
              <w:t>2001:db</w:t>
            </w:r>
            <w:proofErr w:type="gramStart"/>
            <w:r>
              <w:t>8:acad</w:t>
            </w:r>
            <w:proofErr w:type="gramEnd"/>
            <w:r>
              <w:t>:1: :1/64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77777777" w:rsidR="003B3C0A" w:rsidRPr="00A37F29" w:rsidRDefault="003B3C0A" w:rsidP="00940E24">
            <w:pPr>
              <w:pStyle w:val="TableText"/>
            </w:pPr>
            <w:r>
              <w:t>R2</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t>G0/0/0</w:t>
            </w:r>
          </w:p>
        </w:tc>
        <w:tc>
          <w:tcPr>
            <w:tcW w:w="3369" w:type="dxa"/>
            <w:shd w:val="clear" w:color="auto" w:fill="F2F2F2" w:themeFill="background1" w:themeFillShade="F2"/>
          </w:tcPr>
          <w:p w14:paraId="3AACA05D" w14:textId="4AEEC65E" w:rsidR="003B3C0A" w:rsidRPr="00A37F29" w:rsidRDefault="003B3C0A" w:rsidP="00940E24">
            <w:pPr>
              <w:pStyle w:val="TableText"/>
            </w:pPr>
            <w:r>
              <w:t>2001:db</w:t>
            </w:r>
            <w:proofErr w:type="gramStart"/>
            <w:r>
              <w:t>8:acad</w:t>
            </w:r>
            <w:proofErr w:type="gramEnd"/>
            <w:r>
              <w:t>:2: :2/64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t>G0/0/1</w:t>
            </w:r>
          </w:p>
        </w:tc>
        <w:tc>
          <w:tcPr>
            <w:tcW w:w="3369" w:type="dxa"/>
            <w:shd w:val="clear" w:color="auto" w:fill="F2F2F2" w:themeFill="background1" w:themeFillShade="F2"/>
          </w:tcPr>
          <w:p w14:paraId="28E2056C" w14:textId="35EAA73C" w:rsidR="003B3C0A" w:rsidRPr="00A37F29" w:rsidRDefault="003B3C0A" w:rsidP="00940E24">
            <w:pPr>
              <w:pStyle w:val="TableText"/>
            </w:pPr>
            <w:r>
              <w:t>2001:db</w:t>
            </w:r>
            <w:proofErr w:type="gramStart"/>
            <w:r>
              <w:t>8:acad</w:t>
            </w:r>
            <w:proofErr w:type="gramEnd"/>
            <w:r>
              <w:t>:3: :1 /64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t>PC-A</w:t>
            </w:r>
          </w:p>
        </w:tc>
        <w:tc>
          <w:tcPr>
            <w:tcW w:w="3368" w:type="dxa"/>
            <w:shd w:val="clear" w:color="auto" w:fill="FFFFFF" w:themeFill="background1"/>
          </w:tcPr>
          <w:p w14:paraId="69D153A5" w14:textId="77777777" w:rsidR="003B3C0A" w:rsidRPr="00A37F29" w:rsidRDefault="003B3C0A" w:rsidP="00940E24">
            <w:pPr>
              <w:pStyle w:val="TableText"/>
            </w:pPr>
            <w:r>
              <w:t>NIC</w:t>
            </w:r>
          </w:p>
        </w:tc>
        <w:tc>
          <w:tcPr>
            <w:tcW w:w="3369" w:type="dxa"/>
            <w:shd w:val="clear" w:color="auto" w:fill="FFFFFF" w:themeFill="background1"/>
          </w:tcPr>
          <w:p w14:paraId="1E82D814" w14:textId="77777777" w:rsidR="003B3C0A" w:rsidRPr="00A37F29" w:rsidRDefault="003B3C0A" w:rsidP="00940E24">
            <w:pPr>
              <w:pStyle w:val="TableText"/>
            </w:pPr>
            <w:r>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t>PC-B</w:t>
            </w:r>
          </w:p>
        </w:tc>
        <w:tc>
          <w:tcPr>
            <w:tcW w:w="3368" w:type="dxa"/>
            <w:shd w:val="clear" w:color="auto" w:fill="F2F2F2" w:themeFill="background1" w:themeFillShade="F2"/>
          </w:tcPr>
          <w:p w14:paraId="333C8BEF" w14:textId="77777777" w:rsidR="003B3C0A" w:rsidRPr="00A37F29" w:rsidRDefault="003B3C0A" w:rsidP="00940E24">
            <w:pPr>
              <w:pStyle w:val="TableText"/>
            </w:pPr>
            <w:r>
              <w:t>NIC</w:t>
            </w:r>
          </w:p>
        </w:tc>
        <w:tc>
          <w:tcPr>
            <w:tcW w:w="3369" w:type="dxa"/>
            <w:shd w:val="clear" w:color="auto" w:fill="F2F2F2" w:themeFill="background1" w:themeFillShade="F2"/>
          </w:tcPr>
          <w:p w14:paraId="34D10EFD" w14:textId="77777777" w:rsidR="003B3C0A" w:rsidRPr="00A37F29" w:rsidRDefault="003B3C0A" w:rsidP="00940E24">
            <w:pPr>
              <w:pStyle w:val="TableText"/>
            </w:pPr>
            <w:r>
              <w:t>DHCP</w:t>
            </w:r>
          </w:p>
        </w:tc>
      </w:tr>
    </w:tbl>
    <w:p w14:paraId="2AEF54C5" w14:textId="77777777" w:rsidR="00E06ACA" w:rsidRPr="00BB73FF" w:rsidRDefault="00E06ACA" w:rsidP="00E06ACA">
      <w:pPr>
        <w:pStyle w:val="Ttulo1"/>
      </w:pPr>
      <w:r>
        <w:t>Objetivos</w:t>
      </w:r>
    </w:p>
    <w:p w14:paraId="3A93E2BB" w14:textId="77777777" w:rsidR="00E06ACA" w:rsidRPr="004C0909" w:rsidRDefault="00E06ACA" w:rsidP="00E06ACA">
      <w:pPr>
        <w:pStyle w:val="BodyTextL25Bold"/>
      </w:pPr>
      <w:r>
        <w:t>Parte 1: Armar la red y configurar los parámetros básicos de los dispositivos</w:t>
      </w:r>
    </w:p>
    <w:p w14:paraId="566DFF9E" w14:textId="77777777" w:rsidR="00E06ACA" w:rsidRDefault="00E06ACA" w:rsidP="00E06ACA">
      <w:pPr>
        <w:pStyle w:val="BodyTextL25Bold"/>
      </w:pPr>
      <w:r>
        <w:t>Parte 2: Verificar la asignación de direcciones SLAAC desde R1</w:t>
      </w:r>
    </w:p>
    <w:p w14:paraId="54F42883" w14:textId="77777777" w:rsidR="00E06ACA" w:rsidRDefault="00E06ACA" w:rsidP="00E06ACA">
      <w:pPr>
        <w:pStyle w:val="BodyTextL25Bold"/>
      </w:pPr>
      <w:r>
        <w:t>Parte 3: Configurar y verificar un servidor DHCPv6 sin estado en R1</w:t>
      </w:r>
    </w:p>
    <w:p w14:paraId="35C31ACF" w14:textId="77777777" w:rsidR="00E06ACA" w:rsidRDefault="00E06ACA" w:rsidP="00E06ACA">
      <w:pPr>
        <w:pStyle w:val="BodyTextL25Bold"/>
      </w:pPr>
      <w:r>
        <w:t>Parte 4: Configurar y verificar un servidor DHCPv6 con estado en R1</w:t>
      </w:r>
    </w:p>
    <w:p w14:paraId="18E83C49" w14:textId="77777777" w:rsidR="00E06ACA" w:rsidRDefault="00E06ACA" w:rsidP="00E06ACA">
      <w:pPr>
        <w:pStyle w:val="BodyTextL25Bold"/>
      </w:pPr>
      <w:r>
        <w:t>Parte 5: Configurar y verificar un relé DHCPv6 en R2</w:t>
      </w:r>
    </w:p>
    <w:p w14:paraId="205D8221" w14:textId="77777777" w:rsidR="00E06ACA" w:rsidRPr="00C07FD9" w:rsidRDefault="00E06ACA" w:rsidP="00E06ACA">
      <w:pPr>
        <w:pStyle w:val="Ttulo1"/>
      </w:pPr>
      <w:r>
        <w:t>Antecedentes/Escenario</w:t>
      </w:r>
    </w:p>
    <w:p w14:paraId="14FDA6A8" w14:textId="77777777" w:rsidR="00F538B0" w:rsidRDefault="00F538B0" w:rsidP="00F538B0">
      <w:pPr>
        <w:pStyle w:val="BodyTextL25"/>
      </w:pPr>
      <w:r>
        <w:t>La asignación dinámica de direcciones IPv6 de unidifusión global se puede configurar de tres maneras:</w:t>
      </w:r>
    </w:p>
    <w:p w14:paraId="61EF292F" w14:textId="1A074725" w:rsidR="00F538B0" w:rsidRDefault="00F538B0" w:rsidP="00F538B0">
      <w:pPr>
        <w:pStyle w:val="Bulletlevel1"/>
      </w:pPr>
      <w:r>
        <w:t>Configuración automática de direcciones independiente del estado (SLAAC)</w:t>
      </w:r>
    </w:p>
    <w:p w14:paraId="2F0BEC15" w14:textId="24412079" w:rsidR="00F538B0" w:rsidRDefault="00F538B0" w:rsidP="00F538B0">
      <w:pPr>
        <w:pStyle w:val="Bulletlevel1"/>
      </w:pPr>
      <w:r>
        <w:t>Mediante el protocolo de configuración dinámica de host sin estado para IPv6 (DHCPv6)</w:t>
      </w:r>
    </w:p>
    <w:p w14:paraId="776CACB4" w14:textId="7187871D" w:rsidR="00F538B0" w:rsidRDefault="00F538B0" w:rsidP="00F538B0">
      <w:pPr>
        <w:pStyle w:val="Bulletlevel1"/>
      </w:pPr>
      <w:r>
        <w:t>Mediante DHCPv6 con estado</w:t>
      </w:r>
    </w:p>
    <w:p w14:paraId="1F2A75BF" w14:textId="77777777" w:rsidR="00F538B0" w:rsidRDefault="00F538B0" w:rsidP="00F538B0">
      <w:pPr>
        <w:pStyle w:val="BodyTextL25"/>
      </w:pPr>
      <w:r>
        <w:lastRenderedPageBreak/>
        <w:t>Cuando se utiliza SLACC para asignar direcciones IPv6 a hosts, no se utiliza un servidor DHCPv6. Dado que no se utiliza un servidor DHCPv6 al implementar SLACC, los hosts no pueden recibir información adicional de red crítica, incluida una dirección de servidor de nombres de dominio (DNS) y un nombre de dominio.</w:t>
      </w:r>
    </w:p>
    <w:p w14:paraId="37F3CCDF" w14:textId="77575679" w:rsidR="00F538B0" w:rsidRDefault="00F538B0" w:rsidP="00F538B0">
      <w:pPr>
        <w:pStyle w:val="BodyTextL25"/>
      </w:pPr>
      <w:r>
        <w:t>Cuando se utiliza DHCPv6 sin estado para asignar direcciones IPv6 al host, se utiliza un servidor DHCPv6 para asignar la información de red crítica adicional, sin embargo, la dirección IPv6 se asigna mediante SLACC.</w:t>
      </w:r>
    </w:p>
    <w:p w14:paraId="1F0751DE" w14:textId="77777777" w:rsidR="00F538B0" w:rsidRDefault="00F538B0" w:rsidP="00F538B0">
      <w:pPr>
        <w:pStyle w:val="BodyTextL25"/>
      </w:pPr>
      <w:r>
        <w:t>Cuando se implementa DHCPv6 con estado, el servidor de DHCP asigna toda la información, incluida la dirección host IPv6.</w:t>
      </w:r>
    </w:p>
    <w:p w14:paraId="76DC76BB" w14:textId="77777777" w:rsidR="00F538B0" w:rsidRDefault="00F538B0" w:rsidP="00F538B0">
      <w:pPr>
        <w:pStyle w:val="BodyTextL25"/>
      </w:pPr>
      <w:r>
        <w:t>La determinación de cómo los hosts obtienen la información de direccionamiento dinámico IPv6 depende de la configuración de indicadores incluida en los mensajes de anuncio de router (RA).</w:t>
      </w:r>
    </w:p>
    <w:p w14:paraId="6CDBA4CA" w14:textId="37ECB4C0" w:rsidR="00F538B0" w:rsidRDefault="00F538B0" w:rsidP="00F538B0">
      <w:pPr>
        <w:pStyle w:val="BodyTextL25"/>
      </w:pPr>
      <w:r>
        <w:t>En esta situación, la empresa creció en tamaño, y los administradores de red ya no pueden asignar direcciones IP a los dispositivos de forma manual. Su tarea es configurar el router R2 para asignar direcciones IPv6 en dos subredes diferentes conectadas al router R1.</w:t>
      </w:r>
    </w:p>
    <w:p w14:paraId="58D074A6" w14:textId="645008F7" w:rsidR="00E06ACA" w:rsidRDefault="00E06ACA" w:rsidP="00E06ACA">
      <w:pPr>
        <w:pStyle w:val="BodyTextL25"/>
        <w:rPr>
          <w:b/>
        </w:rPr>
      </w:pPr>
      <w:proofErr w:type="gramStart"/>
      <w:r>
        <w:rPr>
          <w:b/>
        </w:rPr>
        <w:t>Nota</w:t>
      </w:r>
      <w:r>
        <w:t>:Los</w:t>
      </w:r>
      <w:proofErr w:type="gramEnd"/>
      <w:r>
        <w:t xml:space="preserve">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5017EE2D" w14:textId="77777777" w:rsidR="00E06ACA" w:rsidRDefault="00E06ACA" w:rsidP="00E06ACA">
      <w:pPr>
        <w:pStyle w:val="BodyTextL25"/>
      </w:pPr>
      <w:r>
        <w:rPr>
          <w:b/>
        </w:rPr>
        <w:t>Nota</w:t>
      </w:r>
      <w:r w:rsidRPr="0034604B">
        <w:t>: Asegúrese de que los routers y los switches se hayan borrado y no tengan configuraciones de inicio. Si no está seguro, consulte al instructor.</w:t>
      </w:r>
    </w:p>
    <w:p w14:paraId="7D0ACD86" w14:textId="77777777" w:rsidR="00E06ACA" w:rsidRDefault="00E06ACA" w:rsidP="00E06ACA">
      <w:pPr>
        <w:pStyle w:val="Ttulo1"/>
      </w:pPr>
      <w:r>
        <w:t>Recursos necesarios</w:t>
      </w:r>
    </w:p>
    <w:p w14:paraId="227B85B8" w14:textId="345BFD3F" w:rsidR="00E06ACA" w:rsidRPr="00E06ACA" w:rsidRDefault="00E06ACA" w:rsidP="00E06ACA">
      <w:pPr>
        <w:pStyle w:val="Bulletlevel1"/>
      </w:pPr>
      <w:r>
        <w:t>2 Router (Cisco 4221 con imagen universal Cisco IOS XE versión 16.9.3 o comparable)</w:t>
      </w:r>
    </w:p>
    <w:p w14:paraId="77C59704" w14:textId="7C4FAAA9" w:rsidR="00E06ACA" w:rsidRPr="00E06ACA" w:rsidRDefault="00E06ACA" w:rsidP="00E06ACA">
      <w:pPr>
        <w:pStyle w:val="Bulletlevel1"/>
      </w:pPr>
      <w:r>
        <w:t xml:space="preserve">2 switches (Cisco 2960 con Cisco IOS versión 15.2(2), imagen lanbasek9 o comparable)- </w:t>
      </w:r>
      <w:r w:rsidR="00A11BA4" w:rsidRPr="00470620">
        <w:rPr>
          <w:b/>
        </w:rPr>
        <w:t>Opcional</w:t>
      </w:r>
    </w:p>
    <w:p w14:paraId="723F76FA" w14:textId="77777777" w:rsidR="00E06ACA" w:rsidRPr="00E06ACA" w:rsidRDefault="00E06ACA" w:rsidP="00E06ACA">
      <w:pPr>
        <w:pStyle w:val="Bulletlevel1"/>
      </w:pPr>
      <w:r>
        <w:t>2 PC (Windows con un programa de emulación de terminal, como Tera Term)</w:t>
      </w:r>
    </w:p>
    <w:p w14:paraId="72C3267D" w14:textId="77777777" w:rsidR="00DF17A4" w:rsidRDefault="00DF17A4" w:rsidP="00DF17A4">
      <w:pPr>
        <w:pStyle w:val="Bulletlevel1"/>
      </w:pPr>
      <w:r>
        <w:t>Cables de consola para configurar los dispositivos con Cisco IOS mediante los puertos de consola</w:t>
      </w:r>
    </w:p>
    <w:p w14:paraId="43A87B3A" w14:textId="77777777" w:rsidR="00DF17A4" w:rsidRDefault="00DF17A4" w:rsidP="00DF17A4">
      <w:pPr>
        <w:pStyle w:val="Bulletlevel1"/>
      </w:pPr>
      <w:r>
        <w:t>Cables Ethernet, como se muestra en la topología</w:t>
      </w:r>
    </w:p>
    <w:p w14:paraId="0EABBF36" w14:textId="09B6D8DE" w:rsidR="00E06ACA" w:rsidRPr="00E06ACA" w:rsidRDefault="00DF17A4" w:rsidP="00DF17A4">
      <w:pPr>
        <w:pStyle w:val="Ttulo1"/>
      </w:pPr>
      <w:r>
        <w:t>Instrucciones</w:t>
      </w:r>
    </w:p>
    <w:p w14:paraId="02E66DA8" w14:textId="77777777" w:rsidR="00E06ACA" w:rsidRPr="004C0909" w:rsidRDefault="00E06ACA" w:rsidP="00E06ACA">
      <w:pPr>
        <w:pStyle w:val="Ttulo2"/>
      </w:pPr>
      <w:r>
        <w:t>Armar la red y configurar los ajustes básicos de los dispositivos</w:t>
      </w:r>
    </w:p>
    <w:p w14:paraId="5D096E7E" w14:textId="77777777" w:rsidR="00E06ACA" w:rsidRDefault="00E06ACA" w:rsidP="00E06ACA">
      <w:pPr>
        <w:pStyle w:val="BodyTextL25"/>
      </w:pPr>
      <w:r>
        <w:t>En la parte 1, establecerá la topología de la red y configurará los parámetros básicos en los equipos host y los switches.</w:t>
      </w:r>
    </w:p>
    <w:p w14:paraId="4DE0B4E9" w14:textId="77777777" w:rsidR="00E06ACA" w:rsidRDefault="00E06ACA" w:rsidP="00E06ACA">
      <w:pPr>
        <w:pStyle w:val="Ttulo3"/>
      </w:pPr>
      <w:r>
        <w:t>Realizar el cableado de red como se muestra en la topología</w:t>
      </w:r>
    </w:p>
    <w:p w14:paraId="40893705" w14:textId="77777777" w:rsidR="00E06ACA" w:rsidRDefault="00E06ACA" w:rsidP="00E06ACA">
      <w:pPr>
        <w:pStyle w:val="BodyTextL25"/>
      </w:pPr>
      <w:r>
        <w:t>Conecte los dispositivos como se muestra en la topología y realizar el cableado necesario.</w:t>
      </w:r>
    </w:p>
    <w:p w14:paraId="6B1095A1" w14:textId="15FE4EB0" w:rsidR="00E06ACA" w:rsidRDefault="00E06ACA" w:rsidP="00E06ACA">
      <w:pPr>
        <w:pStyle w:val="Ttulo3"/>
      </w:pPr>
      <w:r>
        <w:t>Configurar los parámetros básicos para cada switch (Opcional)</w:t>
      </w:r>
    </w:p>
    <w:p w14:paraId="581D7E9E" w14:textId="0673DB6D" w:rsidR="00742D03" w:rsidRPr="00742D03" w:rsidRDefault="00742D03" w:rsidP="00742D03">
      <w:pPr>
        <w:pStyle w:val="ConfigWindow"/>
      </w:pPr>
      <w:r>
        <w:t>Abrir la ventana de configuración</w:t>
      </w:r>
    </w:p>
    <w:p w14:paraId="79D7F45B" w14:textId="77777777" w:rsidR="00E06ACA" w:rsidRPr="00A11BA4" w:rsidRDefault="00E06ACA" w:rsidP="00742D03">
      <w:pPr>
        <w:pStyle w:val="SubStepAlpha"/>
        <w:numPr>
          <w:ilvl w:val="2"/>
          <w:numId w:val="10"/>
        </w:numPr>
        <w:spacing w:before="0"/>
      </w:pPr>
      <w:r>
        <w:t>Asigne un nombre de dispositivo al switch.</w:t>
      </w:r>
    </w:p>
    <w:p w14:paraId="0870A4BA" w14:textId="4B096285" w:rsidR="00FC4B8B" w:rsidRPr="00C070CC" w:rsidRDefault="00AD3AC2" w:rsidP="00FC4B8B">
      <w:pPr>
        <w:pStyle w:val="CMDRed"/>
        <w:rPr>
          <w:lang w:val="en-US"/>
        </w:rPr>
      </w:pPr>
      <w:r>
        <w:rPr>
          <w:lang w:val="en-US"/>
        </w:rPr>
        <w:t xml:space="preserve"> </w:t>
      </w:r>
    </w:p>
    <w:p w14:paraId="0C91D3B6" w14:textId="77777777" w:rsidR="00E06ACA" w:rsidRPr="00A11BA4" w:rsidRDefault="00E06ACA" w:rsidP="00E06ACA">
      <w:pPr>
        <w:pStyle w:val="SubStepAlpha"/>
        <w:numPr>
          <w:ilvl w:val="2"/>
          <w:numId w:val="10"/>
        </w:numPr>
      </w:pPr>
      <w:r>
        <w:t>Inhabilite la búsqueda DNS para evitar que el router intente traducir los comandos mal introducidos como si fueran nombres de host.</w:t>
      </w:r>
    </w:p>
    <w:p w14:paraId="517397E7" w14:textId="498E9F44" w:rsidR="00E06ACA" w:rsidRPr="00C070CC" w:rsidRDefault="00AD3AC2" w:rsidP="00830C0B">
      <w:pPr>
        <w:pStyle w:val="CMDRed"/>
        <w:rPr>
          <w:lang w:val="en-US"/>
        </w:rPr>
      </w:pPr>
      <w:r>
        <w:rPr>
          <w:lang w:val="en-US"/>
        </w:rPr>
        <w:t xml:space="preserve"> </w:t>
      </w:r>
    </w:p>
    <w:p w14:paraId="5A9747E4" w14:textId="77777777" w:rsidR="00E06ACA" w:rsidRPr="00A11BA4" w:rsidRDefault="00E06ACA" w:rsidP="00E06ACA">
      <w:pPr>
        <w:pStyle w:val="SubStepAlpha"/>
        <w:numPr>
          <w:ilvl w:val="2"/>
          <w:numId w:val="10"/>
        </w:numPr>
      </w:pPr>
      <w:r>
        <w:t xml:space="preserve">Asigne </w:t>
      </w:r>
      <w:r w:rsidRPr="00A11BA4">
        <w:rPr>
          <w:b/>
        </w:rPr>
        <w:t>class</w:t>
      </w:r>
      <w:r>
        <w:t xml:space="preserve"> como la contraseña cifrada del modo EXEC privilegiado.</w:t>
      </w:r>
    </w:p>
    <w:p w14:paraId="62CFF969" w14:textId="0C2915DC" w:rsidR="00FC4B8B" w:rsidRPr="00D20C41" w:rsidRDefault="00AD3AC2" w:rsidP="00FC4B8B">
      <w:pPr>
        <w:pStyle w:val="CMDRed"/>
        <w:rPr>
          <w:lang w:val="en-US"/>
        </w:rPr>
      </w:pPr>
      <w:r>
        <w:rPr>
          <w:lang w:val="en-US"/>
        </w:rPr>
        <w:lastRenderedPageBreak/>
        <w:t xml:space="preserve"> </w:t>
      </w:r>
    </w:p>
    <w:p w14:paraId="4199C70C" w14:textId="77777777" w:rsidR="00E06ACA" w:rsidRPr="00A11BA4" w:rsidRDefault="00E06ACA" w:rsidP="00E06ACA">
      <w:pPr>
        <w:pStyle w:val="SubStepAlpha"/>
        <w:numPr>
          <w:ilvl w:val="2"/>
          <w:numId w:val="10"/>
        </w:numPr>
      </w:pPr>
      <w:r>
        <w:t xml:space="preserve">Asigne </w:t>
      </w:r>
      <w:r w:rsidRPr="00A11BA4">
        <w:rPr>
          <w:b/>
        </w:rPr>
        <w:t>cisco</w:t>
      </w:r>
      <w:r>
        <w:t xml:space="preserve"> como la contraseña de la consola y habilite el inicio de sesión.</w:t>
      </w:r>
    </w:p>
    <w:p w14:paraId="023DF80E" w14:textId="4F5325A8" w:rsidR="00FC4B8B" w:rsidRPr="00D20C41" w:rsidRDefault="00AD3AC2" w:rsidP="00FC4B8B">
      <w:pPr>
        <w:pStyle w:val="CMDRed"/>
        <w:rPr>
          <w:lang w:val="en-US"/>
        </w:rPr>
      </w:pPr>
      <w:r>
        <w:rPr>
          <w:lang w:val="en-US"/>
        </w:rPr>
        <w:t xml:space="preserve"> </w:t>
      </w:r>
    </w:p>
    <w:p w14:paraId="57E0E6CB" w14:textId="77777777" w:rsidR="00E06ACA" w:rsidRPr="00A11BA4" w:rsidRDefault="00E06ACA" w:rsidP="00E06ACA">
      <w:pPr>
        <w:pStyle w:val="SubStepAlpha"/>
        <w:numPr>
          <w:ilvl w:val="2"/>
          <w:numId w:val="10"/>
        </w:numPr>
      </w:pPr>
      <w:r>
        <w:t xml:space="preserve">Asigne </w:t>
      </w:r>
      <w:r w:rsidRPr="00A11BA4">
        <w:rPr>
          <w:b/>
        </w:rPr>
        <w:t>cisco</w:t>
      </w:r>
      <w:r>
        <w:t xml:space="preserve"> como la contraseña de VTY y habilite el inicio de sesión.</w:t>
      </w:r>
    </w:p>
    <w:p w14:paraId="3FDF28F8" w14:textId="6161C45B" w:rsidR="00FC4B8B" w:rsidRPr="00D20C41" w:rsidRDefault="00AD3AC2" w:rsidP="00FC4B8B">
      <w:pPr>
        <w:pStyle w:val="CMDRed"/>
        <w:rPr>
          <w:lang w:val="en-US"/>
        </w:rPr>
      </w:pPr>
      <w:r>
        <w:rPr>
          <w:lang w:val="en-US"/>
        </w:rPr>
        <w:t xml:space="preserve"> </w:t>
      </w:r>
    </w:p>
    <w:p w14:paraId="455CF884" w14:textId="77777777" w:rsidR="00E06ACA" w:rsidRPr="00A11BA4" w:rsidRDefault="00E06ACA" w:rsidP="00E06ACA">
      <w:pPr>
        <w:pStyle w:val="SubStepAlpha"/>
        <w:numPr>
          <w:ilvl w:val="2"/>
          <w:numId w:val="10"/>
        </w:numPr>
      </w:pPr>
      <w:r>
        <w:t>Cifre las contraseñas de texto sin formato.</w:t>
      </w:r>
    </w:p>
    <w:p w14:paraId="0BD7FF1A" w14:textId="44A41716" w:rsidR="00FC4B8B" w:rsidRPr="00D20C41" w:rsidRDefault="00AD3AC2" w:rsidP="00FC4B8B">
      <w:pPr>
        <w:pStyle w:val="CMDRed"/>
        <w:rPr>
          <w:lang w:val="en-US"/>
        </w:rPr>
      </w:pPr>
      <w:r>
        <w:rPr>
          <w:lang w:val="en-US"/>
        </w:rPr>
        <w:t xml:space="preserve"> </w:t>
      </w:r>
    </w:p>
    <w:p w14:paraId="6FFF6709" w14:textId="77777777" w:rsidR="00E06ACA" w:rsidRPr="00A11BA4" w:rsidRDefault="00E06ACA" w:rsidP="00E06ACA">
      <w:pPr>
        <w:pStyle w:val="SubStepAlpha"/>
        <w:numPr>
          <w:ilvl w:val="2"/>
          <w:numId w:val="10"/>
        </w:numPr>
      </w:pPr>
      <w:r>
        <w:t>Cree un aviso que advierta a todo el que acceda al dispositivo que el acceso no autorizado está prohibido.</w:t>
      </w:r>
    </w:p>
    <w:p w14:paraId="172AD02A" w14:textId="063CD55E" w:rsidR="00FC4B8B" w:rsidRPr="00A11BA4" w:rsidRDefault="00AD3AC2" w:rsidP="00FC4B8B">
      <w:pPr>
        <w:pStyle w:val="CMDRed"/>
      </w:pPr>
      <w:r>
        <w:t xml:space="preserve"> </w:t>
      </w:r>
    </w:p>
    <w:p w14:paraId="6572067B" w14:textId="77777777" w:rsidR="00E06ACA" w:rsidRPr="00A11BA4" w:rsidRDefault="00E06ACA" w:rsidP="00E06ACA">
      <w:pPr>
        <w:pStyle w:val="SubStepAlpha"/>
        <w:numPr>
          <w:ilvl w:val="2"/>
          <w:numId w:val="10"/>
        </w:numPr>
      </w:pPr>
      <w:r>
        <w:t>Apagar todos los puertos sin usar</w:t>
      </w:r>
    </w:p>
    <w:p w14:paraId="0EFE3247" w14:textId="28C841A4" w:rsidR="001A36DE" w:rsidRPr="00A11BA4" w:rsidRDefault="00AD3AC2" w:rsidP="00FC4B8B">
      <w:pPr>
        <w:pStyle w:val="CMDRed"/>
      </w:pPr>
      <w:r>
        <w:rPr>
          <w:lang w:val="en-US"/>
        </w:rPr>
        <w:t xml:space="preserve"> </w:t>
      </w:r>
    </w:p>
    <w:p w14:paraId="69D07291" w14:textId="77777777" w:rsidR="00E06ACA" w:rsidRPr="00A11BA4" w:rsidRDefault="00E06ACA" w:rsidP="00E06ACA">
      <w:pPr>
        <w:pStyle w:val="SubStepAlpha"/>
        <w:numPr>
          <w:ilvl w:val="2"/>
          <w:numId w:val="10"/>
        </w:numPr>
      </w:pPr>
      <w:r>
        <w:t>Guardar la configuración en ejecución en el archivo de configuración de inicio</w:t>
      </w:r>
    </w:p>
    <w:p w14:paraId="20F907A4" w14:textId="617A83C9" w:rsidR="00FC4B8B" w:rsidRPr="00D20C41" w:rsidRDefault="00AD3AC2" w:rsidP="00FC4B8B">
      <w:pPr>
        <w:pStyle w:val="CMDRed"/>
        <w:rPr>
          <w:b/>
          <w:lang w:val="en-US"/>
        </w:rPr>
      </w:pPr>
      <w:r>
        <w:rPr>
          <w:lang w:val="en-US"/>
        </w:rPr>
        <w:t xml:space="preserve"> </w:t>
      </w:r>
    </w:p>
    <w:p w14:paraId="708ED5F0" w14:textId="3042A07B" w:rsidR="00742D03" w:rsidRPr="00A11BA4" w:rsidRDefault="00742D03" w:rsidP="00742D03">
      <w:pPr>
        <w:pStyle w:val="ConfigWindow"/>
      </w:pPr>
      <w:r>
        <w:t>Cerrar la ventana de configuración</w:t>
      </w:r>
    </w:p>
    <w:p w14:paraId="22FF9726" w14:textId="5EC3C740" w:rsidR="00E06ACA" w:rsidRDefault="00E06ACA" w:rsidP="00742D03">
      <w:pPr>
        <w:pStyle w:val="Ttulo3"/>
        <w:spacing w:before="120"/>
      </w:pPr>
      <w:r>
        <w:t>Configure los parámetros básicos para cada router.</w:t>
      </w:r>
    </w:p>
    <w:p w14:paraId="17BFCF59" w14:textId="01AA29C8" w:rsidR="00742D03" w:rsidRPr="00742D03" w:rsidRDefault="00742D03" w:rsidP="00742D03">
      <w:pPr>
        <w:pStyle w:val="ConfigWindow"/>
      </w:pPr>
      <w:r>
        <w:t>Abrir la ventana de configuración</w:t>
      </w:r>
    </w:p>
    <w:p w14:paraId="47B9EADA" w14:textId="77777777" w:rsidR="00E06ACA" w:rsidRDefault="00E06ACA" w:rsidP="00742D03">
      <w:pPr>
        <w:pStyle w:val="SubStepAlpha"/>
        <w:spacing w:before="0"/>
      </w:pPr>
      <w:r>
        <w:t>Asigne un nombre de dispositivo al router.</w:t>
      </w:r>
    </w:p>
    <w:p w14:paraId="5FF80415" w14:textId="13877C57" w:rsidR="00FC4B8B" w:rsidRPr="00D20C41" w:rsidRDefault="00AD3AC2" w:rsidP="00FC4B8B">
      <w:pPr>
        <w:pStyle w:val="CMDRed"/>
        <w:rPr>
          <w:lang w:val="en-US"/>
        </w:rPr>
      </w:pPr>
      <w:r>
        <w:rPr>
          <w:lang w:val="en-US"/>
        </w:rPr>
        <w:t xml:space="preserve"> </w:t>
      </w:r>
    </w:p>
    <w:p w14:paraId="631EEC50" w14:textId="77777777" w:rsidR="00E06ACA" w:rsidRDefault="00E06ACA" w:rsidP="00457CE6">
      <w:pPr>
        <w:pStyle w:val="SubStepAlpha"/>
      </w:pPr>
      <w:r>
        <w:t>Inhabilite la búsqueda DNS para evitar que el router intente traducir los comandos mal introducidos como si fueran nombres de host.</w:t>
      </w:r>
    </w:p>
    <w:p w14:paraId="7D2DEC63" w14:textId="24168B4E" w:rsidR="00FC4B8B" w:rsidRPr="00D20C41" w:rsidRDefault="00AD3AC2" w:rsidP="00FC4B8B">
      <w:pPr>
        <w:pStyle w:val="CMDRed"/>
        <w:rPr>
          <w:lang w:val="en-US"/>
        </w:rPr>
      </w:pPr>
      <w:r>
        <w:rPr>
          <w:lang w:val="en-US"/>
        </w:rPr>
        <w:t xml:space="preserve"> </w:t>
      </w:r>
    </w:p>
    <w:p w14:paraId="61C6B3B2" w14:textId="77777777" w:rsidR="00E06ACA" w:rsidRDefault="00E06ACA" w:rsidP="00457CE6">
      <w:pPr>
        <w:pStyle w:val="SubStepAlpha"/>
      </w:pPr>
      <w:r>
        <w:t xml:space="preserve">Asigne </w:t>
      </w:r>
      <w:r w:rsidRPr="00960AFB">
        <w:rPr>
          <w:b/>
        </w:rPr>
        <w:t>class</w:t>
      </w:r>
      <w:r>
        <w:t xml:space="preserve"> como la contraseña cifrada del modo EXEC privilegiado.</w:t>
      </w:r>
    </w:p>
    <w:p w14:paraId="04A583F0" w14:textId="43A1397D" w:rsidR="00FC4B8B" w:rsidRPr="00D20C41" w:rsidRDefault="00AD3AC2" w:rsidP="00FC4B8B">
      <w:pPr>
        <w:pStyle w:val="CMDRed"/>
        <w:rPr>
          <w:lang w:val="en-US"/>
        </w:rPr>
      </w:pPr>
      <w:r>
        <w:rPr>
          <w:lang w:val="en-US"/>
        </w:rPr>
        <w:t xml:space="preserve"> </w:t>
      </w:r>
    </w:p>
    <w:p w14:paraId="5D7D5D85" w14:textId="77777777" w:rsidR="00E06ACA" w:rsidRDefault="00E06ACA" w:rsidP="00457CE6">
      <w:pPr>
        <w:pStyle w:val="SubStepAlpha"/>
      </w:pPr>
      <w:r>
        <w:t xml:space="preserve">Asigne </w:t>
      </w:r>
      <w:r w:rsidRPr="00960AFB">
        <w:rPr>
          <w:b/>
        </w:rPr>
        <w:t>cisco</w:t>
      </w:r>
      <w:r>
        <w:t xml:space="preserve"> como la contraseña de la consola y habilite el inicio de sesión.</w:t>
      </w:r>
    </w:p>
    <w:p w14:paraId="3DC2EFA8" w14:textId="4EF6384C" w:rsidR="00FC4B8B" w:rsidRPr="00D20C41" w:rsidRDefault="00AD3AC2" w:rsidP="00FC4B8B">
      <w:pPr>
        <w:pStyle w:val="CMDRed"/>
        <w:rPr>
          <w:lang w:val="en-US"/>
        </w:rPr>
      </w:pPr>
      <w:r>
        <w:rPr>
          <w:lang w:val="en-US"/>
        </w:rPr>
        <w:t xml:space="preserve"> </w:t>
      </w:r>
    </w:p>
    <w:p w14:paraId="124E6DD4" w14:textId="77777777" w:rsidR="00E06ACA" w:rsidRDefault="00E06ACA" w:rsidP="00457CE6">
      <w:pPr>
        <w:pStyle w:val="SubStepAlpha"/>
      </w:pPr>
      <w:r>
        <w:t xml:space="preserve">Asigne </w:t>
      </w:r>
      <w:r w:rsidRPr="00960AFB">
        <w:rPr>
          <w:b/>
        </w:rPr>
        <w:t>cisco</w:t>
      </w:r>
      <w:r>
        <w:t xml:space="preserve"> como la contraseña de VTY y habilite el inicio de sesión.</w:t>
      </w:r>
    </w:p>
    <w:p w14:paraId="7F6A3709" w14:textId="1DA0CC0D" w:rsidR="00FC4B8B" w:rsidRPr="00457CE6" w:rsidRDefault="00AD3AC2" w:rsidP="00FC4B8B">
      <w:pPr>
        <w:pStyle w:val="CMDRed"/>
      </w:pPr>
      <w:r>
        <w:rPr>
          <w:lang w:val="en-US"/>
        </w:rPr>
        <w:t xml:space="preserve"> </w:t>
      </w:r>
    </w:p>
    <w:p w14:paraId="1ECA15B3" w14:textId="77777777" w:rsidR="00E06ACA" w:rsidRDefault="00E06ACA" w:rsidP="00457CE6">
      <w:pPr>
        <w:pStyle w:val="SubStepAlpha"/>
      </w:pPr>
      <w:r>
        <w:t>Cifre las contraseñas de texto sin formato.</w:t>
      </w:r>
    </w:p>
    <w:p w14:paraId="536CB6B9" w14:textId="4C4854C8" w:rsidR="00FC4B8B" w:rsidRPr="00D20C41" w:rsidRDefault="00AD3AC2" w:rsidP="00FC4B8B">
      <w:pPr>
        <w:pStyle w:val="CMDRed"/>
        <w:rPr>
          <w:lang w:val="en-US"/>
        </w:rPr>
      </w:pPr>
      <w:r>
        <w:rPr>
          <w:lang w:val="en-US"/>
        </w:rPr>
        <w:t xml:space="preserve"> </w:t>
      </w:r>
    </w:p>
    <w:p w14:paraId="6214F44E" w14:textId="77777777" w:rsidR="00E06ACA" w:rsidRDefault="00E06ACA" w:rsidP="00457CE6">
      <w:pPr>
        <w:pStyle w:val="SubStepAlpha"/>
      </w:pPr>
      <w:r>
        <w:t>Cree un aviso que advierta a todo el que acceda al dispositivo que el acceso no autorizado está prohibido.</w:t>
      </w:r>
    </w:p>
    <w:p w14:paraId="52014968" w14:textId="4CE44995" w:rsidR="00FC4B8B" w:rsidRPr="00457CE6" w:rsidRDefault="00AD3AC2" w:rsidP="00FC4B8B">
      <w:pPr>
        <w:pStyle w:val="CMDRed"/>
      </w:pPr>
      <w:r>
        <w:rPr>
          <w:lang w:val="en-US"/>
        </w:rPr>
        <w:t xml:space="preserve"> </w:t>
      </w:r>
    </w:p>
    <w:p w14:paraId="222796F2" w14:textId="77777777" w:rsidR="00E06ACA" w:rsidRDefault="00E06ACA" w:rsidP="00457CE6">
      <w:pPr>
        <w:pStyle w:val="SubStepAlpha"/>
      </w:pPr>
      <w:r>
        <w:t>Habilitar el routing IPv6</w:t>
      </w:r>
    </w:p>
    <w:p w14:paraId="29E14BBF" w14:textId="10C69A63" w:rsidR="00FC4B8B" w:rsidRPr="00457CE6" w:rsidRDefault="00AD3AC2" w:rsidP="00FC4B8B">
      <w:pPr>
        <w:pStyle w:val="CMDRed"/>
      </w:pPr>
      <w:r>
        <w:rPr>
          <w:lang w:val="en-US"/>
        </w:rPr>
        <w:t xml:space="preserve"> </w:t>
      </w:r>
    </w:p>
    <w:p w14:paraId="1FD5E29D" w14:textId="77777777" w:rsidR="00E06ACA" w:rsidRDefault="00E06ACA" w:rsidP="00457CE6">
      <w:pPr>
        <w:pStyle w:val="SubStepAlpha"/>
      </w:pPr>
      <w:r>
        <w:t>Guardar la configuración en ejecución en el archivo de configuración de inicio</w:t>
      </w:r>
    </w:p>
    <w:p w14:paraId="63F278DF" w14:textId="5D9A64C5" w:rsidR="00FC4B8B" w:rsidRPr="00D20C41" w:rsidRDefault="00AD3AC2" w:rsidP="00FC4B8B">
      <w:pPr>
        <w:pStyle w:val="CMDRed"/>
        <w:rPr>
          <w:lang w:val="en-US"/>
        </w:rPr>
      </w:pPr>
      <w:r>
        <w:rPr>
          <w:lang w:val="en-US"/>
        </w:rPr>
        <w:t xml:space="preserve"> </w:t>
      </w:r>
    </w:p>
    <w:p w14:paraId="0C8E55B4" w14:textId="28F9B009" w:rsidR="00E06ACA" w:rsidRDefault="00E06ACA" w:rsidP="00457CE6">
      <w:pPr>
        <w:pStyle w:val="Ttulo3"/>
      </w:pPr>
      <w:r>
        <w:t>Configure las interfaces y el enrutamiento para ambos routers.</w:t>
      </w:r>
    </w:p>
    <w:p w14:paraId="4B7A8087" w14:textId="77777777" w:rsidR="00E06ACA" w:rsidRDefault="00E06ACA" w:rsidP="00457CE6">
      <w:pPr>
        <w:pStyle w:val="SubStepAlpha"/>
      </w:pPr>
      <w:r>
        <w:t>Configure las interfaces G0/0/0 y G0/0/1 en R1 y R2 con las direcciones IPv6 especificadas en la tabla anterior.</w:t>
      </w:r>
    </w:p>
    <w:p w14:paraId="589DE9D4" w14:textId="5B5C6642" w:rsidR="0040269F" w:rsidRPr="0040269F" w:rsidRDefault="00AD3AC2" w:rsidP="0040269F">
      <w:pPr>
        <w:pStyle w:val="CMDRed"/>
        <w:rPr>
          <w:b/>
        </w:rPr>
      </w:pPr>
      <w:r>
        <w:rPr>
          <w:lang w:val="en-US"/>
        </w:rPr>
        <w:lastRenderedPageBreak/>
        <w:t xml:space="preserve"> </w:t>
      </w:r>
    </w:p>
    <w:p w14:paraId="31C9CE2F" w14:textId="77777777" w:rsidR="00E06ACA" w:rsidRDefault="00E06ACA" w:rsidP="00637F56">
      <w:pPr>
        <w:pStyle w:val="SubStepAlpha"/>
      </w:pPr>
      <w:r>
        <w:t>Configure una ruta predeterminada en cada enrutador que apunte a la dirección IP de G0/0/0 en el otro enrutador.</w:t>
      </w:r>
    </w:p>
    <w:p w14:paraId="28DF164E" w14:textId="61EEE4B9" w:rsidR="00E06ACA" w:rsidRPr="00D20C41" w:rsidRDefault="00AD3AC2" w:rsidP="00637F56">
      <w:pPr>
        <w:pStyle w:val="CMDRed"/>
        <w:rPr>
          <w:lang w:val="en-US"/>
        </w:rPr>
      </w:pPr>
      <w:r>
        <w:rPr>
          <w:lang w:val="en-US"/>
        </w:rPr>
        <w:t xml:space="preserve"> </w:t>
      </w:r>
    </w:p>
    <w:p w14:paraId="11678508" w14:textId="77777777" w:rsidR="00E06ACA" w:rsidRDefault="00E06ACA" w:rsidP="00637F56">
      <w:pPr>
        <w:pStyle w:val="SubStepAlpha"/>
      </w:pPr>
      <w:r>
        <w:t>Verifique que el enrutamiento funcione haciendo ping a la dirección G0/0/1 de R2 desde R1</w:t>
      </w:r>
    </w:p>
    <w:p w14:paraId="52AD51CC" w14:textId="5E82F486" w:rsidR="00E06ACA" w:rsidRPr="00637F56" w:rsidRDefault="00AD3AC2" w:rsidP="00637F56">
      <w:pPr>
        <w:pStyle w:val="CMDRed"/>
      </w:pPr>
      <w:r>
        <w:t xml:space="preserve"> </w:t>
      </w:r>
    </w:p>
    <w:p w14:paraId="5E27E3F6" w14:textId="77777777" w:rsidR="00E06ACA" w:rsidRDefault="00E06ACA" w:rsidP="00637F56">
      <w:pPr>
        <w:pStyle w:val="SubStepAlpha"/>
      </w:pPr>
      <w:r>
        <w:t>Guarde la configuración en ejecución en el archivo de configuración de inicio.</w:t>
      </w:r>
    </w:p>
    <w:p w14:paraId="3B6140F0" w14:textId="497A7D50" w:rsidR="00E06ACA" w:rsidRPr="00F16B3A" w:rsidRDefault="00AD3AC2" w:rsidP="00637F56">
      <w:pPr>
        <w:pStyle w:val="CMDRed"/>
        <w:rPr>
          <w:b/>
          <w:lang w:val="es-CR"/>
        </w:rPr>
      </w:pPr>
      <w:r>
        <w:rPr>
          <w:lang w:val="es-CR"/>
        </w:rPr>
        <w:t xml:space="preserve"> </w:t>
      </w:r>
    </w:p>
    <w:p w14:paraId="0F43A032" w14:textId="7577EB2D" w:rsidR="00742D03" w:rsidRPr="00637F56" w:rsidRDefault="00742D03" w:rsidP="00742D03">
      <w:pPr>
        <w:pStyle w:val="ConfigWindow"/>
      </w:pPr>
      <w:r>
        <w:t>Cerrar la ventana de configuración</w:t>
      </w:r>
    </w:p>
    <w:p w14:paraId="1D051899" w14:textId="32816482" w:rsidR="00E06ACA" w:rsidRDefault="00E06ACA" w:rsidP="00742D03">
      <w:pPr>
        <w:pStyle w:val="Ttulo2"/>
        <w:spacing w:before="120"/>
      </w:pPr>
      <w:r>
        <w:t>Verifique la asignación de direcciones SLAAC desde R1</w:t>
      </w:r>
    </w:p>
    <w:p w14:paraId="678D5E27" w14:textId="77777777" w:rsidR="00E06ACA" w:rsidRDefault="00E06ACA" w:rsidP="00E06ACA">
      <w:pPr>
        <w:pStyle w:val="BodyTextL25"/>
      </w:pPr>
      <w:r>
        <w:t>En la Parte 2, comprobará que el host PC-A recibe una dirección IPv6 mediante el método SLAAC.</w:t>
      </w:r>
    </w:p>
    <w:p w14:paraId="5BB6B5FC" w14:textId="77777777" w:rsidR="00C24FF9" w:rsidRDefault="00E06ACA" w:rsidP="00E06ACA">
      <w:pPr>
        <w:pStyle w:val="BodyTextL25"/>
      </w:pPr>
      <w:r>
        <w:t>Encienda el PC-A y asegúrese de que la NIC está configurada para la configuración automática IPv6.</w:t>
      </w:r>
    </w:p>
    <w:p w14:paraId="3561DD54" w14:textId="73DE6B3C" w:rsidR="00E06ACA" w:rsidRDefault="00E06ACA" w:rsidP="00E06ACA">
      <w:pPr>
        <w:pStyle w:val="BodyTextL25"/>
      </w:pPr>
      <w:r>
        <w:t xml:space="preserve">Después de unos momentos, los resultados del comando </w:t>
      </w:r>
      <w:r w:rsidRPr="00C24FF9">
        <w:rPr>
          <w:b/>
        </w:rPr>
        <w:t>ipconfig</w:t>
      </w:r>
      <w:r>
        <w:t xml:space="preserve"> deberían mostrar que PC-A se ha asignado una dirección de la red 2001:db 8:1: :/64.</w:t>
      </w:r>
    </w:p>
    <w:p w14:paraId="2474B014" w14:textId="472F33F3" w:rsidR="00897557" w:rsidRPr="00D20C41" w:rsidRDefault="00E50107" w:rsidP="00897557">
      <w:pPr>
        <w:pStyle w:val="CMDOutput"/>
        <w:rPr>
          <w:lang w:val="en-US"/>
        </w:rPr>
      </w:pPr>
      <w:bookmarkStart w:id="0" w:name="_Hlk23778675"/>
      <w:r>
        <w:rPr>
          <w:lang w:val="en-US"/>
        </w:rPr>
        <w:t xml:space="preserve"> </w:t>
      </w:r>
    </w:p>
    <w:bookmarkEnd w:id="0"/>
    <w:p w14:paraId="181C0C74" w14:textId="77777777" w:rsidR="00637F56" w:rsidRDefault="00637F56" w:rsidP="00D32302">
      <w:pPr>
        <w:pStyle w:val="Ttulo4"/>
      </w:pPr>
      <w:r>
        <w:t>Pregunta:</w:t>
      </w:r>
    </w:p>
    <w:p w14:paraId="4525FEAE" w14:textId="492E811D" w:rsidR="00E06ACA" w:rsidRDefault="00E06ACA" w:rsidP="00637F56">
      <w:pPr>
        <w:pStyle w:val="BodyTextL25"/>
        <w:spacing w:before="0"/>
      </w:pPr>
      <w:r>
        <w:t>¿De dónde vino la porción de ID de host de la dirección?</w:t>
      </w:r>
    </w:p>
    <w:p w14:paraId="5DA84209" w14:textId="0814B413" w:rsidR="00E06ACA" w:rsidRDefault="00AD3AC2" w:rsidP="00E06ACA">
      <w:pPr>
        <w:pStyle w:val="BodyTextL25"/>
      </w:pPr>
      <w:r>
        <w:t xml:space="preserve"> </w:t>
      </w:r>
    </w:p>
    <w:p w14:paraId="1AFA3188" w14:textId="77777777" w:rsidR="00E06ACA" w:rsidRPr="0077616A" w:rsidRDefault="00E06ACA" w:rsidP="00E06ACA">
      <w:pPr>
        <w:pStyle w:val="Ttulo2"/>
      </w:pPr>
      <w:r>
        <w:t>Configurar y verificar un servidor DHCPv6 en R1</w:t>
      </w:r>
    </w:p>
    <w:p w14:paraId="0B4AF538" w14:textId="77777777" w:rsidR="00E06ACA" w:rsidRDefault="00E06ACA" w:rsidP="00E06ACA">
      <w:pPr>
        <w:pStyle w:val="BodyTextL25"/>
      </w:pPr>
      <w:r>
        <w:t>En la Parte 3, configurará y verificará un servidor DHCP sin estado en R1. El objetivo es proporcionar a PC-A información de servidor DNS y dominio.</w:t>
      </w:r>
    </w:p>
    <w:p w14:paraId="55AE0B68" w14:textId="7435645F" w:rsidR="00E06ACA" w:rsidRDefault="00E06ACA" w:rsidP="00E06ACA">
      <w:pPr>
        <w:pStyle w:val="Ttulo3"/>
      </w:pPr>
      <w:r>
        <w:t>Examine la configuración de PC-A con más detalle.</w:t>
      </w:r>
    </w:p>
    <w:p w14:paraId="10F8791D" w14:textId="40BDB05F" w:rsidR="00E06ACA" w:rsidRDefault="00E06ACA" w:rsidP="00E06ACA">
      <w:pPr>
        <w:pStyle w:val="SubStepAlpha"/>
      </w:pPr>
      <w:r>
        <w:t xml:space="preserve">Ejecute el comando </w:t>
      </w:r>
      <w:r w:rsidRPr="00897557">
        <w:rPr>
          <w:b/>
        </w:rPr>
        <w:t>ipconfig /all</w:t>
      </w:r>
      <w:r>
        <w:t xml:space="preserve"> en PC-A y eche un vistazo a la salida.</w:t>
      </w:r>
    </w:p>
    <w:p w14:paraId="33A282F5" w14:textId="253E7CE1" w:rsidR="00847843" w:rsidRPr="00D20C41" w:rsidRDefault="00E50107" w:rsidP="00847843">
      <w:pPr>
        <w:pStyle w:val="CMDOutput"/>
        <w:rPr>
          <w:lang w:val="en-US"/>
        </w:rPr>
      </w:pPr>
      <w:r>
        <w:rPr>
          <w:lang w:val="en-US"/>
        </w:rPr>
        <w:t xml:space="preserve"> </w:t>
      </w:r>
    </w:p>
    <w:p w14:paraId="04B1B369" w14:textId="77777777" w:rsidR="00E06ACA" w:rsidRPr="00023A40" w:rsidRDefault="00E06ACA" w:rsidP="00E06ACA">
      <w:pPr>
        <w:pStyle w:val="SubStepAlpha"/>
      </w:pPr>
      <w:r>
        <w:t>Observe que no hay sufijo DNS principal. Tenga en cuenta también que las direcciones del servidor DNS proporcionadas son direcciones de «transmisión local del sitio», y no direcciones de unidifusión, como cabría esperar.</w:t>
      </w:r>
    </w:p>
    <w:p w14:paraId="303C7918" w14:textId="21CC85E3" w:rsidR="00E06ACA" w:rsidRDefault="00E06ACA" w:rsidP="00E06ACA">
      <w:pPr>
        <w:pStyle w:val="Ttulo3"/>
      </w:pPr>
      <w:r>
        <w:t>Configure R1 para proporcionar DHCPv6 sin estado para PC-A.</w:t>
      </w:r>
    </w:p>
    <w:p w14:paraId="1AFE5F2B" w14:textId="580D8DC6" w:rsidR="00E06ACA" w:rsidRDefault="00E06ACA" w:rsidP="00742D03">
      <w:pPr>
        <w:pStyle w:val="SubStepAlpha"/>
        <w:spacing w:after="0"/>
      </w:pPr>
      <w:r>
        <w:t>Cree un grupo DHCP IPv6 en R1 denominado R1-ASTAPT. Como parte de ese grupo, asigne la dirección del servidor DNS como 2001:db</w:t>
      </w:r>
      <w:proofErr w:type="gramStart"/>
      <w:r>
        <w:t>8:acad</w:t>
      </w:r>
      <w:proofErr w:type="gramEnd"/>
      <w:r>
        <w:t>: :1 y el nombre del dominio como stateless.com.</w:t>
      </w:r>
    </w:p>
    <w:p w14:paraId="1B04B721" w14:textId="313FF04A" w:rsidR="00742D03" w:rsidRDefault="00742D03" w:rsidP="00742D03">
      <w:pPr>
        <w:pStyle w:val="ConfigWindow"/>
      </w:pPr>
      <w:r>
        <w:t>Abrir la ventana de configuración</w:t>
      </w:r>
    </w:p>
    <w:p w14:paraId="3B86E2AF" w14:textId="4374C838" w:rsidR="00E06ACA" w:rsidRPr="00D20C41" w:rsidRDefault="00E50107" w:rsidP="00E06ACA">
      <w:pPr>
        <w:pStyle w:val="CMD"/>
        <w:rPr>
          <w:lang w:val="en-US"/>
        </w:rPr>
      </w:pPr>
      <w:r>
        <w:t xml:space="preserve"> </w:t>
      </w:r>
    </w:p>
    <w:p w14:paraId="40B32A1E" w14:textId="5A513FE4" w:rsidR="00E06ACA" w:rsidRDefault="00E06ACA" w:rsidP="00DF17A4">
      <w:pPr>
        <w:pStyle w:val="SubStepAlpha"/>
      </w:pPr>
      <w:r>
        <w:t>Configure la interfaz G0/0/1 en R1 para proporcionar el indicador de configuración Other a la LAN R1 y especifique el grupo DHCP que acaba de crear como recurso DHCP para esta interfaz.</w:t>
      </w:r>
    </w:p>
    <w:p w14:paraId="6A6825BF" w14:textId="2EE08F33" w:rsidR="00E06ACA" w:rsidRPr="00D20C41" w:rsidRDefault="00E50107" w:rsidP="00E06ACA">
      <w:pPr>
        <w:pStyle w:val="CMD"/>
        <w:rPr>
          <w:lang w:val="en-US"/>
        </w:rPr>
      </w:pPr>
      <w:r>
        <w:rPr>
          <w:lang w:val="en-US"/>
        </w:rPr>
        <w:t xml:space="preserve"> </w:t>
      </w:r>
    </w:p>
    <w:p w14:paraId="387D0400" w14:textId="77777777" w:rsidR="00E06ACA" w:rsidRDefault="00E06ACA" w:rsidP="00DF17A4">
      <w:pPr>
        <w:pStyle w:val="SubStepAlpha"/>
      </w:pPr>
      <w:r>
        <w:t>Guarde la configuración en ejecución en el archivo de configuración de inicio.</w:t>
      </w:r>
    </w:p>
    <w:p w14:paraId="2F0F5841" w14:textId="64316089" w:rsidR="00E06ACA" w:rsidRPr="00D20C41" w:rsidRDefault="00E50107" w:rsidP="00637F56">
      <w:pPr>
        <w:pStyle w:val="CMDRed"/>
        <w:rPr>
          <w:b/>
          <w:lang w:val="en-US"/>
        </w:rPr>
      </w:pPr>
      <w:r>
        <w:rPr>
          <w:lang w:val="en-US"/>
        </w:rPr>
        <w:t xml:space="preserve"> </w:t>
      </w:r>
    </w:p>
    <w:p w14:paraId="00DC1155" w14:textId="389C017C" w:rsidR="00742D03" w:rsidRPr="00637F56" w:rsidRDefault="00742D03" w:rsidP="00742D03">
      <w:pPr>
        <w:pStyle w:val="ConfigWindow"/>
      </w:pPr>
      <w:r>
        <w:t>Cerrar la ventana de configuración</w:t>
      </w:r>
    </w:p>
    <w:p w14:paraId="7AB990CC" w14:textId="7231EA14" w:rsidR="00E06ACA" w:rsidRDefault="00E06ACA" w:rsidP="00742D03">
      <w:pPr>
        <w:pStyle w:val="SubStepAlpha"/>
        <w:spacing w:before="0"/>
      </w:pPr>
      <w:r>
        <w:t>Reinicie PC-A.</w:t>
      </w:r>
    </w:p>
    <w:p w14:paraId="7FEDE404" w14:textId="77777777" w:rsidR="00E50107" w:rsidRDefault="00E50107" w:rsidP="00E50107">
      <w:pPr>
        <w:pStyle w:val="SubStepAlpha"/>
        <w:numPr>
          <w:ilvl w:val="0"/>
          <w:numId w:val="0"/>
        </w:numPr>
        <w:spacing w:before="0"/>
        <w:ind w:left="720"/>
      </w:pPr>
    </w:p>
    <w:p w14:paraId="3BF4E47C" w14:textId="428D7AEC" w:rsidR="00E06ACA" w:rsidRDefault="00E06ACA" w:rsidP="00DF17A4">
      <w:pPr>
        <w:pStyle w:val="SubStepAlpha"/>
      </w:pPr>
      <w:r>
        <w:t xml:space="preserve">Examine la salida de </w:t>
      </w:r>
      <w:r w:rsidRPr="00D25E08">
        <w:rPr>
          <w:b/>
        </w:rPr>
        <w:t>ipconfig /all</w:t>
      </w:r>
      <w:r>
        <w:t xml:space="preserve"> y observe los cambios.</w:t>
      </w:r>
    </w:p>
    <w:p w14:paraId="6F39746D" w14:textId="4052928D" w:rsidR="00EE5FCC" w:rsidRDefault="00E50107" w:rsidP="00EE5FCC">
      <w:pPr>
        <w:pStyle w:val="CMDOutput"/>
      </w:pPr>
      <w:r>
        <w:t xml:space="preserve"> </w:t>
      </w:r>
    </w:p>
    <w:p w14:paraId="1BD94C85" w14:textId="77777777" w:rsidR="00E06ACA" w:rsidRPr="00AB39B6" w:rsidRDefault="00E06ACA" w:rsidP="00DF17A4">
      <w:pPr>
        <w:pStyle w:val="SubStepAlpha"/>
      </w:pPr>
      <w:r>
        <w:lastRenderedPageBreak/>
        <w:t>Pruebe la conectividad haciendo ping a la dirección IP de la interfaz G0/0/1 de R2.</w:t>
      </w:r>
    </w:p>
    <w:p w14:paraId="7A593D0A" w14:textId="77777777" w:rsidR="00E06ACA" w:rsidRDefault="00E06ACA" w:rsidP="00E06ACA">
      <w:pPr>
        <w:pStyle w:val="Ttulo2"/>
      </w:pPr>
      <w:r>
        <w:t>Configurar un servidor DHCPv6 con estado en R1</w:t>
      </w:r>
    </w:p>
    <w:p w14:paraId="4C87A7B6" w14:textId="33A5F0EE" w:rsidR="00E06ACA" w:rsidRDefault="00E06ACA" w:rsidP="00E06ACA">
      <w:pPr>
        <w:pStyle w:val="BodyTextL25"/>
      </w:pPr>
      <w:r>
        <w:t>En la Parte 4, configurará R1 para que responda a las solicitudes DHCPv6 desde la LAN en R2.</w:t>
      </w:r>
    </w:p>
    <w:p w14:paraId="0B39CD5C" w14:textId="4E59C9C7" w:rsidR="00E06ACA" w:rsidRDefault="00E06ACA" w:rsidP="00742D03">
      <w:pPr>
        <w:pStyle w:val="SubStepAlpha"/>
        <w:spacing w:after="0"/>
      </w:pPr>
      <w:r>
        <w:t>Cree un grupo DHCPv6 en R1 para la red 2001:db</w:t>
      </w:r>
      <w:proofErr w:type="gramStart"/>
      <w:r>
        <w:t>8:acad</w:t>
      </w:r>
      <w:proofErr w:type="gramEnd"/>
      <w:r>
        <w:t>:3:aaaa: :/80. Esto proporcionará direcciones a la LAN conectada a la interfaz G0/0/1 en R2. Como parte del grupo, establezca el servidor DNS en 2001:db</w:t>
      </w:r>
      <w:proofErr w:type="gramStart"/>
      <w:r>
        <w:t>8:acad</w:t>
      </w:r>
      <w:proofErr w:type="gramEnd"/>
      <w:r>
        <w:t>: :254 y establezca el nombre de dominio en Stateful.com.</w:t>
      </w:r>
    </w:p>
    <w:p w14:paraId="659EB780" w14:textId="4A387694" w:rsidR="00742D03" w:rsidRDefault="00742D03" w:rsidP="00742D03">
      <w:pPr>
        <w:pStyle w:val="ConfigWindow"/>
      </w:pPr>
      <w:r>
        <w:t>Abrir la ventana de configuración</w:t>
      </w:r>
    </w:p>
    <w:p w14:paraId="30667F87" w14:textId="73578385" w:rsidR="00E06ACA" w:rsidRPr="00D20C41" w:rsidRDefault="00E50107" w:rsidP="00E06ACA">
      <w:pPr>
        <w:pStyle w:val="CMD"/>
        <w:rPr>
          <w:lang w:val="en-US"/>
        </w:rPr>
      </w:pPr>
      <w:r>
        <w:t xml:space="preserve"> </w:t>
      </w:r>
    </w:p>
    <w:p w14:paraId="673722D3" w14:textId="0B403CCA" w:rsidR="00E06ACA" w:rsidRDefault="00E06ACA" w:rsidP="00DF17A4">
      <w:pPr>
        <w:pStyle w:val="SubStepAlpha"/>
      </w:pPr>
      <w:r>
        <w:t>Asigne el grupo DHCPv6 que acaba de crear a la interfaz g0/0/0 en R1.</w:t>
      </w:r>
    </w:p>
    <w:p w14:paraId="11C0AC52" w14:textId="4C5F7764" w:rsidR="00742D03" w:rsidRDefault="00742D03" w:rsidP="00742D03">
      <w:pPr>
        <w:pStyle w:val="ConfigWindow"/>
      </w:pPr>
      <w:r>
        <w:t>Cerrar la ventana de configuración</w:t>
      </w:r>
    </w:p>
    <w:p w14:paraId="72987584" w14:textId="77777777" w:rsidR="00E06ACA" w:rsidRDefault="00E06ACA" w:rsidP="00742D03">
      <w:pPr>
        <w:pStyle w:val="Ttulo2"/>
        <w:spacing w:before="120"/>
      </w:pPr>
      <w:r>
        <w:t>Configure y verifique la retransmisión DHCPv6 en R2.</w:t>
      </w:r>
    </w:p>
    <w:p w14:paraId="5DE13885" w14:textId="77777777" w:rsidR="00E06ACA" w:rsidRDefault="00E06ACA" w:rsidP="00E06ACA">
      <w:pPr>
        <w:pStyle w:val="BodyTextL25"/>
      </w:pPr>
      <w:r>
        <w:t>En la Parte 5, configurará y verificará la retransmisión DHCPv6 en R2, permitiendo que PC-B reciba una dirección IPv6.</w:t>
      </w:r>
    </w:p>
    <w:p w14:paraId="244231FE" w14:textId="0B2212C9" w:rsidR="00E06ACA" w:rsidRDefault="00E06ACA" w:rsidP="00DF17A4">
      <w:pPr>
        <w:pStyle w:val="Ttulo3"/>
      </w:pPr>
      <w:r>
        <w:t>Encienda el PC-B y examine la dirección SLAAC que genera.</w:t>
      </w:r>
    </w:p>
    <w:p w14:paraId="6ACBC641" w14:textId="77777777" w:rsidR="00E06ACA" w:rsidRDefault="00E06ACA" w:rsidP="00E06ACA">
      <w:pPr>
        <w:pStyle w:val="BodyTextL25"/>
      </w:pPr>
      <w:r>
        <w:t>Observe en la salida que el prefijo utilizado es 2001:db</w:t>
      </w:r>
      <w:proofErr w:type="gramStart"/>
      <w:r>
        <w:t>8:acad</w:t>
      </w:r>
      <w:proofErr w:type="gramEnd"/>
      <w:r>
        <w:t>:3::</w:t>
      </w:r>
    </w:p>
    <w:p w14:paraId="2681ACA4" w14:textId="2F8E0D64" w:rsidR="00E06ACA" w:rsidRDefault="00E06ACA" w:rsidP="00DF17A4">
      <w:pPr>
        <w:pStyle w:val="Ttulo3"/>
      </w:pPr>
      <w:r>
        <w:t>Configure R2 como un agente de retransmisión DHCP para la LAN en G0/0/1.</w:t>
      </w:r>
    </w:p>
    <w:p w14:paraId="57C8E153" w14:textId="3F159ECA" w:rsidR="00E06ACA" w:rsidRDefault="00E06ACA" w:rsidP="00742D03">
      <w:pPr>
        <w:pStyle w:val="SubStepAlpha"/>
        <w:spacing w:after="0"/>
      </w:pPr>
      <w:r>
        <w:t xml:space="preserve">Configure el comando </w:t>
      </w:r>
      <w:r>
        <w:rPr>
          <w:b/>
        </w:rPr>
        <w:t>ipv6 dhcp relay</w:t>
      </w:r>
      <w:r>
        <w:t xml:space="preserve"> en la interfaz R2 G0/0/1, especificando la dirección de destino de la interfaz G0/0/0 en R1. Configure también el comando </w:t>
      </w:r>
      <w:r w:rsidRPr="00742D03">
        <w:rPr>
          <w:b/>
        </w:rPr>
        <w:t>managed-config-</w:t>
      </w:r>
      <w:proofErr w:type="gramStart"/>
      <w:r w:rsidRPr="00742D03">
        <w:rPr>
          <w:b/>
        </w:rPr>
        <w:t>flag</w:t>
      </w:r>
      <w:r>
        <w:t xml:space="preserve"> .</w:t>
      </w:r>
      <w:proofErr w:type="gramEnd"/>
    </w:p>
    <w:p w14:paraId="4F48B091" w14:textId="0C6CBD11" w:rsidR="00742D03" w:rsidRDefault="00742D03" w:rsidP="00742D03">
      <w:pPr>
        <w:pStyle w:val="ConfigWindow"/>
      </w:pPr>
      <w:r>
        <w:t>Abrir la ventana de configuración</w:t>
      </w:r>
    </w:p>
    <w:p w14:paraId="404A1034" w14:textId="77777777" w:rsidR="00E06ACA" w:rsidRDefault="00E06ACA" w:rsidP="00DF17A4">
      <w:pPr>
        <w:pStyle w:val="SubStepAlpha"/>
      </w:pPr>
      <w:r>
        <w:t>Guarde su configuración.</w:t>
      </w:r>
    </w:p>
    <w:p w14:paraId="745C672A" w14:textId="5193102F" w:rsidR="00E06ACA" w:rsidRPr="00D20C41" w:rsidRDefault="00AD3AC2" w:rsidP="00637F56">
      <w:pPr>
        <w:pStyle w:val="CMDRed"/>
        <w:rPr>
          <w:b/>
          <w:lang w:val="en-US"/>
        </w:rPr>
      </w:pPr>
      <w:r>
        <w:rPr>
          <w:lang w:val="en-US"/>
        </w:rPr>
        <w:t xml:space="preserve"> </w:t>
      </w:r>
    </w:p>
    <w:p w14:paraId="22F1A700" w14:textId="7433CE84" w:rsidR="00742D03" w:rsidRPr="00637F56" w:rsidRDefault="00742D03" w:rsidP="00742D03">
      <w:pPr>
        <w:pStyle w:val="ConfigWindow"/>
      </w:pPr>
      <w:r>
        <w:t>Cerrar la ventana de configuración</w:t>
      </w:r>
    </w:p>
    <w:p w14:paraId="17EEB304" w14:textId="77A492E9" w:rsidR="00E06ACA" w:rsidRDefault="00E06ACA" w:rsidP="00742D03">
      <w:pPr>
        <w:pStyle w:val="Ttulo3"/>
        <w:spacing w:before="120"/>
      </w:pPr>
      <w:r>
        <w:t>Intentar adquirir una dirección IPv6 de DHCPv6 en PC-B.</w:t>
      </w:r>
    </w:p>
    <w:p w14:paraId="3B566490" w14:textId="0018A1DF" w:rsidR="00E06ACA" w:rsidRDefault="00E06ACA" w:rsidP="00DF17A4">
      <w:pPr>
        <w:pStyle w:val="SubStepAlpha"/>
      </w:pPr>
      <w:r>
        <w:t>Reinicie PC-B.</w:t>
      </w:r>
    </w:p>
    <w:p w14:paraId="7C5CC66B" w14:textId="21176D94" w:rsidR="00E06ACA" w:rsidRDefault="00E06ACA" w:rsidP="00DF17A4">
      <w:pPr>
        <w:pStyle w:val="SubStepAlpha"/>
      </w:pPr>
      <w:r>
        <w:t xml:space="preserve">Abra un símbolo del sistema en PC-B y ejecute el comando </w:t>
      </w:r>
      <w:r>
        <w:rPr>
          <w:b/>
        </w:rPr>
        <w:t>ipconfig /all</w:t>
      </w:r>
      <w:r>
        <w:t xml:space="preserve"> y examine la salida para ver los resultados de la operación de retransmisión DHCPv6.</w:t>
      </w:r>
    </w:p>
    <w:p w14:paraId="21C65C57" w14:textId="164C7F88" w:rsidR="00E06ACA" w:rsidRDefault="00E06ACA" w:rsidP="00DF17A4">
      <w:pPr>
        <w:pStyle w:val="SubStepAlpha"/>
      </w:pPr>
      <w:r>
        <w:t>Pruebe la conectividad haciendo ping a la dirección IP de la interfaz G0/0/1 de R1.</w:t>
      </w:r>
    </w:p>
    <w:p w14:paraId="0FC5429A" w14:textId="6CDAF09E" w:rsidR="00637F56" w:rsidRPr="00AB39B6" w:rsidRDefault="00637F56" w:rsidP="00637F56">
      <w:pPr>
        <w:pStyle w:val="ConfigWindow"/>
      </w:pPr>
      <w:r>
        <w:t>Fin del documento</w:t>
      </w:r>
    </w:p>
    <w:p w14:paraId="7108F39B" w14:textId="77777777" w:rsidR="00AD3AC2" w:rsidRDefault="00AD3AC2" w:rsidP="00AD3AC2">
      <w:pPr>
        <w:rPr>
          <w:b/>
          <w:bCs/>
        </w:rPr>
      </w:pPr>
    </w:p>
    <w:p w14:paraId="51D139CA" w14:textId="0C6A9CAB" w:rsidR="00E06ACA" w:rsidRPr="00AD3AC2" w:rsidRDefault="00E06ACA" w:rsidP="00AD3AC2">
      <w:pPr>
        <w:ind w:left="720"/>
        <w:rPr>
          <w:b/>
          <w:bCs/>
        </w:rPr>
      </w:pPr>
      <w:r w:rsidRPr="00AD3AC2">
        <w:rPr>
          <w:b/>
          <w:bCs/>
        </w:rPr>
        <w:t>Configuración de dispositivo: Final</w:t>
      </w:r>
    </w:p>
    <w:p w14:paraId="7EBE02A5" w14:textId="77777777" w:rsidR="00AD3AC2" w:rsidRDefault="00AD3AC2" w:rsidP="00AD3AC2">
      <w:pPr>
        <w:ind w:left="720"/>
        <w:rPr>
          <w:b/>
          <w:bCs/>
        </w:rPr>
      </w:pPr>
    </w:p>
    <w:p w14:paraId="62A2DF76" w14:textId="7F7676F1" w:rsidR="00E06ACA" w:rsidRPr="001C7C91" w:rsidRDefault="00E06ACA" w:rsidP="00AD3AC2">
      <w:pPr>
        <w:ind w:left="720"/>
        <w:rPr>
          <w:b/>
          <w:bCs/>
          <w:u w:val="single"/>
        </w:rPr>
      </w:pPr>
      <w:r w:rsidRPr="001C7C91">
        <w:rPr>
          <w:b/>
          <w:bCs/>
          <w:u w:val="single"/>
        </w:rPr>
        <w:t>Switch S1</w:t>
      </w:r>
    </w:p>
    <w:p w14:paraId="015A3B41" w14:textId="77777777" w:rsidR="001C7C91" w:rsidRPr="001C7C91" w:rsidRDefault="001C7C91" w:rsidP="001C7C91">
      <w:pPr>
        <w:ind w:left="720"/>
        <w:rPr>
          <w:b/>
          <w:bCs/>
        </w:rPr>
      </w:pPr>
      <w:r w:rsidRPr="001C7C91">
        <w:rPr>
          <w:b/>
          <w:bCs/>
        </w:rPr>
        <w:t>!</w:t>
      </w:r>
    </w:p>
    <w:p w14:paraId="7D9FD2AC" w14:textId="77777777" w:rsidR="001C7C91" w:rsidRPr="001C7C91" w:rsidRDefault="001C7C91" w:rsidP="001C7C91">
      <w:pPr>
        <w:ind w:left="720"/>
        <w:rPr>
          <w:b/>
          <w:bCs/>
        </w:rPr>
      </w:pPr>
      <w:proofErr w:type="spellStart"/>
      <w:r w:rsidRPr="001C7C91">
        <w:rPr>
          <w:b/>
          <w:bCs/>
        </w:rPr>
        <w:t>version</w:t>
      </w:r>
      <w:proofErr w:type="spellEnd"/>
      <w:r w:rsidRPr="001C7C91">
        <w:rPr>
          <w:b/>
          <w:bCs/>
        </w:rPr>
        <w:t xml:space="preserve"> 15.0</w:t>
      </w:r>
    </w:p>
    <w:p w14:paraId="77621B2D"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log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09B97B1F"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w:t>
      </w:r>
      <w:proofErr w:type="spellStart"/>
      <w:r w:rsidRPr="001C7C91">
        <w:rPr>
          <w:b/>
          <w:bCs/>
        </w:rPr>
        <w:t>debug</w:t>
      </w:r>
      <w:proofErr w:type="spellEnd"/>
      <w:r w:rsidRPr="001C7C91">
        <w:rPr>
          <w:b/>
          <w:bCs/>
        </w:rPr>
        <w:t xml:space="preserve">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2BB50BC9"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proofErr w:type="gramStart"/>
      <w:r w:rsidRPr="001C7C91">
        <w:rPr>
          <w:b/>
          <w:bCs/>
        </w:rPr>
        <w:t>password</w:t>
      </w:r>
      <w:proofErr w:type="gramEnd"/>
      <w:r w:rsidRPr="001C7C91">
        <w:rPr>
          <w:b/>
          <w:bCs/>
        </w:rPr>
        <w:t>-encryption</w:t>
      </w:r>
      <w:proofErr w:type="spellEnd"/>
    </w:p>
    <w:p w14:paraId="5B91E859" w14:textId="77777777" w:rsidR="001C7C91" w:rsidRPr="001C7C91" w:rsidRDefault="001C7C91" w:rsidP="001C7C91">
      <w:pPr>
        <w:ind w:left="720"/>
        <w:rPr>
          <w:b/>
          <w:bCs/>
        </w:rPr>
      </w:pPr>
      <w:r w:rsidRPr="001C7C91">
        <w:rPr>
          <w:b/>
          <w:bCs/>
        </w:rPr>
        <w:t>!</w:t>
      </w:r>
    </w:p>
    <w:p w14:paraId="078B7F5E" w14:textId="77777777" w:rsidR="001C7C91" w:rsidRPr="001C7C91" w:rsidRDefault="001C7C91" w:rsidP="001C7C91">
      <w:pPr>
        <w:ind w:left="720"/>
        <w:rPr>
          <w:b/>
          <w:bCs/>
        </w:rPr>
      </w:pPr>
      <w:proofErr w:type="spellStart"/>
      <w:r w:rsidRPr="001C7C91">
        <w:rPr>
          <w:b/>
          <w:bCs/>
        </w:rPr>
        <w:t>hostname</w:t>
      </w:r>
      <w:proofErr w:type="spellEnd"/>
      <w:r w:rsidRPr="001C7C91">
        <w:rPr>
          <w:b/>
          <w:bCs/>
        </w:rPr>
        <w:t xml:space="preserve"> S1</w:t>
      </w:r>
    </w:p>
    <w:p w14:paraId="0DA1F53F" w14:textId="77777777" w:rsidR="001C7C91" w:rsidRPr="001C7C91" w:rsidRDefault="001C7C91" w:rsidP="001C7C91">
      <w:pPr>
        <w:ind w:left="720"/>
        <w:rPr>
          <w:b/>
          <w:bCs/>
        </w:rPr>
      </w:pPr>
      <w:r w:rsidRPr="001C7C91">
        <w:rPr>
          <w:b/>
          <w:bCs/>
        </w:rPr>
        <w:t>!</w:t>
      </w:r>
    </w:p>
    <w:p w14:paraId="194A18ED" w14:textId="77777777" w:rsidR="001C7C91" w:rsidRPr="001C7C91" w:rsidRDefault="001C7C91" w:rsidP="001C7C91">
      <w:pPr>
        <w:ind w:left="720"/>
        <w:rPr>
          <w:b/>
          <w:bCs/>
        </w:rPr>
      </w:pPr>
      <w:proofErr w:type="spellStart"/>
      <w:r w:rsidRPr="001C7C91">
        <w:rPr>
          <w:b/>
          <w:bCs/>
        </w:rPr>
        <w:t>enable</w:t>
      </w:r>
      <w:proofErr w:type="spellEnd"/>
      <w:r w:rsidRPr="001C7C91">
        <w:rPr>
          <w:b/>
          <w:bCs/>
        </w:rPr>
        <w:t xml:space="preserve"> </w:t>
      </w:r>
      <w:proofErr w:type="spellStart"/>
      <w:r w:rsidRPr="001C7C91">
        <w:rPr>
          <w:b/>
          <w:bCs/>
        </w:rPr>
        <w:t>secret</w:t>
      </w:r>
      <w:proofErr w:type="spellEnd"/>
      <w:r w:rsidRPr="001C7C91">
        <w:rPr>
          <w:b/>
          <w:bCs/>
        </w:rPr>
        <w:t xml:space="preserve"> 5 $1$mERr$9cTjUIEqNGurQiFU.ZeCi1</w:t>
      </w:r>
    </w:p>
    <w:p w14:paraId="4AAB07ED" w14:textId="77777777" w:rsidR="001C7C91" w:rsidRPr="001C7C91" w:rsidRDefault="001C7C91" w:rsidP="001C7C91">
      <w:pPr>
        <w:ind w:left="720"/>
        <w:rPr>
          <w:b/>
          <w:bCs/>
        </w:rPr>
      </w:pPr>
      <w:r w:rsidRPr="001C7C91">
        <w:rPr>
          <w:b/>
          <w:bCs/>
        </w:rPr>
        <w:lastRenderedPageBreak/>
        <w:t>!</w:t>
      </w:r>
    </w:p>
    <w:p w14:paraId="1E5BE20C" w14:textId="77777777" w:rsidR="001C7C91" w:rsidRPr="001C7C91" w:rsidRDefault="001C7C91" w:rsidP="001C7C91">
      <w:pPr>
        <w:ind w:left="720"/>
        <w:rPr>
          <w:b/>
          <w:bCs/>
        </w:rPr>
      </w:pPr>
      <w:r w:rsidRPr="001C7C91">
        <w:rPr>
          <w:b/>
          <w:bCs/>
        </w:rPr>
        <w:t>!</w:t>
      </w:r>
    </w:p>
    <w:p w14:paraId="45FB9CC2" w14:textId="77777777" w:rsidR="001C7C91" w:rsidRPr="001C7C91" w:rsidRDefault="001C7C91" w:rsidP="001C7C91">
      <w:pPr>
        <w:ind w:left="720"/>
        <w:rPr>
          <w:b/>
          <w:bCs/>
        </w:rPr>
      </w:pPr>
      <w:r w:rsidRPr="001C7C91">
        <w:rPr>
          <w:b/>
          <w:bCs/>
        </w:rPr>
        <w:t>!</w:t>
      </w:r>
    </w:p>
    <w:p w14:paraId="60B9935E" w14:textId="77777777" w:rsidR="001C7C91" w:rsidRPr="001C7C91" w:rsidRDefault="001C7C91" w:rsidP="001C7C91">
      <w:pPr>
        <w:ind w:left="720"/>
        <w:rPr>
          <w:b/>
          <w:bCs/>
        </w:rPr>
      </w:pPr>
      <w:r w:rsidRPr="001C7C91">
        <w:rPr>
          <w:b/>
          <w:bCs/>
        </w:rPr>
        <w:t xml:space="preserve">no </w:t>
      </w:r>
      <w:proofErr w:type="spellStart"/>
      <w:r w:rsidRPr="001C7C91">
        <w:rPr>
          <w:b/>
          <w:bCs/>
        </w:rPr>
        <w:t>ip</w:t>
      </w:r>
      <w:proofErr w:type="spellEnd"/>
      <w:r w:rsidRPr="001C7C91">
        <w:rPr>
          <w:b/>
          <w:bCs/>
        </w:rPr>
        <w:t xml:space="preserve"> </w:t>
      </w:r>
      <w:proofErr w:type="spellStart"/>
      <w:r w:rsidRPr="001C7C91">
        <w:rPr>
          <w:b/>
          <w:bCs/>
        </w:rPr>
        <w:t>domain-lookup</w:t>
      </w:r>
      <w:proofErr w:type="spellEnd"/>
    </w:p>
    <w:p w14:paraId="4A5775A2" w14:textId="77777777" w:rsidR="001C7C91" w:rsidRPr="001C7C91" w:rsidRDefault="001C7C91" w:rsidP="001C7C91">
      <w:pPr>
        <w:ind w:left="720"/>
        <w:rPr>
          <w:b/>
          <w:bCs/>
        </w:rPr>
      </w:pPr>
      <w:r w:rsidRPr="001C7C91">
        <w:rPr>
          <w:b/>
          <w:bCs/>
        </w:rPr>
        <w:t>!</w:t>
      </w:r>
    </w:p>
    <w:p w14:paraId="1848A4B1" w14:textId="77777777" w:rsidR="001C7C91" w:rsidRPr="001C7C91" w:rsidRDefault="001C7C91" w:rsidP="001C7C91">
      <w:pPr>
        <w:ind w:left="720"/>
        <w:rPr>
          <w:b/>
          <w:bCs/>
        </w:rPr>
      </w:pPr>
      <w:r w:rsidRPr="001C7C91">
        <w:rPr>
          <w:b/>
          <w:bCs/>
        </w:rPr>
        <w:t>!</w:t>
      </w:r>
    </w:p>
    <w:p w14:paraId="35E2CFCD" w14:textId="77777777" w:rsidR="001C7C91" w:rsidRPr="001C7C91" w:rsidRDefault="001C7C91" w:rsidP="001C7C91">
      <w:pPr>
        <w:ind w:left="720"/>
        <w:rPr>
          <w:b/>
          <w:bCs/>
        </w:rPr>
      </w:pPr>
      <w:r w:rsidRPr="001C7C91">
        <w:rPr>
          <w:b/>
          <w:bCs/>
        </w:rPr>
        <w:t>!</w:t>
      </w:r>
    </w:p>
    <w:p w14:paraId="594AB979" w14:textId="77777777" w:rsidR="001C7C91" w:rsidRPr="001C7C91" w:rsidRDefault="001C7C91" w:rsidP="001C7C91">
      <w:pPr>
        <w:ind w:left="720"/>
        <w:rPr>
          <w:b/>
          <w:bCs/>
        </w:rPr>
      </w:pPr>
      <w:proofErr w:type="spellStart"/>
      <w:r w:rsidRPr="001C7C91">
        <w:rPr>
          <w:b/>
          <w:bCs/>
        </w:rPr>
        <w:t>spanning-tree</w:t>
      </w:r>
      <w:proofErr w:type="spellEnd"/>
      <w:r w:rsidRPr="001C7C91">
        <w:rPr>
          <w:b/>
          <w:bCs/>
        </w:rPr>
        <w:t xml:space="preserve"> </w:t>
      </w:r>
      <w:proofErr w:type="spellStart"/>
      <w:r w:rsidRPr="001C7C91">
        <w:rPr>
          <w:b/>
          <w:bCs/>
        </w:rPr>
        <w:t>mode</w:t>
      </w:r>
      <w:proofErr w:type="spellEnd"/>
      <w:r w:rsidRPr="001C7C91">
        <w:rPr>
          <w:b/>
          <w:bCs/>
        </w:rPr>
        <w:t xml:space="preserve"> </w:t>
      </w:r>
      <w:proofErr w:type="spellStart"/>
      <w:r w:rsidRPr="001C7C91">
        <w:rPr>
          <w:b/>
          <w:bCs/>
        </w:rPr>
        <w:t>pvst</w:t>
      </w:r>
      <w:proofErr w:type="spellEnd"/>
    </w:p>
    <w:p w14:paraId="22BA342C" w14:textId="77777777" w:rsidR="001C7C91" w:rsidRPr="001C7C91" w:rsidRDefault="001C7C91" w:rsidP="001C7C91">
      <w:pPr>
        <w:ind w:left="720"/>
        <w:rPr>
          <w:b/>
          <w:bCs/>
        </w:rPr>
      </w:pPr>
      <w:proofErr w:type="spellStart"/>
      <w:r w:rsidRPr="001C7C91">
        <w:rPr>
          <w:b/>
          <w:bCs/>
        </w:rPr>
        <w:t>spanning-tree</w:t>
      </w:r>
      <w:proofErr w:type="spellEnd"/>
      <w:r w:rsidRPr="001C7C91">
        <w:rPr>
          <w:b/>
          <w:bCs/>
        </w:rPr>
        <w:t xml:space="preserve"> </w:t>
      </w:r>
      <w:proofErr w:type="spellStart"/>
      <w:r w:rsidRPr="001C7C91">
        <w:rPr>
          <w:b/>
          <w:bCs/>
        </w:rPr>
        <w:t>extend</w:t>
      </w:r>
      <w:proofErr w:type="spellEnd"/>
      <w:r w:rsidRPr="001C7C91">
        <w:rPr>
          <w:b/>
          <w:bCs/>
        </w:rPr>
        <w:t xml:space="preserve"> </w:t>
      </w:r>
      <w:proofErr w:type="spellStart"/>
      <w:r w:rsidRPr="001C7C91">
        <w:rPr>
          <w:b/>
          <w:bCs/>
        </w:rPr>
        <w:t>system</w:t>
      </w:r>
      <w:proofErr w:type="spellEnd"/>
      <w:r w:rsidRPr="001C7C91">
        <w:rPr>
          <w:b/>
          <w:bCs/>
        </w:rPr>
        <w:t>-id</w:t>
      </w:r>
    </w:p>
    <w:p w14:paraId="5C702DF6" w14:textId="77777777" w:rsidR="001C7C91" w:rsidRPr="001C7C91" w:rsidRDefault="001C7C91" w:rsidP="001C7C91">
      <w:pPr>
        <w:ind w:left="720"/>
        <w:rPr>
          <w:b/>
          <w:bCs/>
        </w:rPr>
      </w:pPr>
      <w:r w:rsidRPr="001C7C91">
        <w:rPr>
          <w:b/>
          <w:bCs/>
        </w:rPr>
        <w:t>!</w:t>
      </w:r>
    </w:p>
    <w:p w14:paraId="56A01620"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w:t>
      </w:r>
    </w:p>
    <w:p w14:paraId="567DA8B5" w14:textId="77777777" w:rsidR="001C7C91" w:rsidRPr="001C7C91" w:rsidRDefault="001C7C91" w:rsidP="001C7C91">
      <w:pPr>
        <w:ind w:left="720"/>
        <w:rPr>
          <w:b/>
          <w:bCs/>
        </w:rPr>
      </w:pPr>
      <w:r w:rsidRPr="001C7C91">
        <w:rPr>
          <w:b/>
          <w:bCs/>
        </w:rPr>
        <w:t xml:space="preserve"> shutdown</w:t>
      </w:r>
    </w:p>
    <w:p w14:paraId="2DBE14DA" w14:textId="77777777" w:rsidR="001C7C91" w:rsidRPr="001C7C91" w:rsidRDefault="001C7C91" w:rsidP="001C7C91">
      <w:pPr>
        <w:ind w:left="720"/>
        <w:rPr>
          <w:b/>
          <w:bCs/>
        </w:rPr>
      </w:pPr>
      <w:r w:rsidRPr="001C7C91">
        <w:rPr>
          <w:b/>
          <w:bCs/>
        </w:rPr>
        <w:t>!</w:t>
      </w:r>
    </w:p>
    <w:p w14:paraId="7032B4A7"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w:t>
      </w:r>
    </w:p>
    <w:p w14:paraId="6449531E" w14:textId="77777777" w:rsidR="001C7C91" w:rsidRPr="001C7C91" w:rsidRDefault="001C7C91" w:rsidP="001C7C91">
      <w:pPr>
        <w:ind w:left="720"/>
        <w:rPr>
          <w:b/>
          <w:bCs/>
        </w:rPr>
      </w:pPr>
      <w:r w:rsidRPr="001C7C91">
        <w:rPr>
          <w:b/>
          <w:bCs/>
        </w:rPr>
        <w:t xml:space="preserve"> shutdown</w:t>
      </w:r>
    </w:p>
    <w:p w14:paraId="6C0687D4" w14:textId="77777777" w:rsidR="001C7C91" w:rsidRPr="001C7C91" w:rsidRDefault="001C7C91" w:rsidP="001C7C91">
      <w:pPr>
        <w:ind w:left="720"/>
        <w:rPr>
          <w:b/>
          <w:bCs/>
        </w:rPr>
      </w:pPr>
      <w:r w:rsidRPr="001C7C91">
        <w:rPr>
          <w:b/>
          <w:bCs/>
        </w:rPr>
        <w:t>!</w:t>
      </w:r>
    </w:p>
    <w:p w14:paraId="5195B95D"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FastEthernet0/3</w:t>
      </w:r>
    </w:p>
    <w:p w14:paraId="77F50D9B" w14:textId="77777777" w:rsidR="001C7C91" w:rsidRPr="001C7C91" w:rsidRDefault="001C7C91" w:rsidP="001C7C91">
      <w:pPr>
        <w:ind w:left="720"/>
        <w:rPr>
          <w:b/>
          <w:bCs/>
        </w:rPr>
      </w:pPr>
      <w:r w:rsidRPr="001C7C91">
        <w:rPr>
          <w:b/>
          <w:bCs/>
        </w:rPr>
        <w:t xml:space="preserve"> shutdown</w:t>
      </w:r>
    </w:p>
    <w:p w14:paraId="0F17F7EF" w14:textId="77777777" w:rsidR="001C7C91" w:rsidRPr="001C7C91" w:rsidRDefault="001C7C91" w:rsidP="001C7C91">
      <w:pPr>
        <w:ind w:left="720"/>
        <w:rPr>
          <w:b/>
          <w:bCs/>
        </w:rPr>
      </w:pPr>
      <w:r w:rsidRPr="001C7C91">
        <w:rPr>
          <w:b/>
          <w:bCs/>
        </w:rPr>
        <w:t>!</w:t>
      </w:r>
    </w:p>
    <w:p w14:paraId="258F52C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FastEthernet0/4</w:t>
      </w:r>
    </w:p>
    <w:p w14:paraId="06679D06" w14:textId="77777777" w:rsidR="001C7C91" w:rsidRPr="001C7C91" w:rsidRDefault="001C7C91" w:rsidP="001C7C91">
      <w:pPr>
        <w:ind w:left="720"/>
        <w:rPr>
          <w:b/>
          <w:bCs/>
        </w:rPr>
      </w:pPr>
      <w:r w:rsidRPr="001C7C91">
        <w:rPr>
          <w:b/>
          <w:bCs/>
        </w:rPr>
        <w:t xml:space="preserve"> shutdown</w:t>
      </w:r>
    </w:p>
    <w:p w14:paraId="4FFFA4E7" w14:textId="77777777" w:rsidR="001C7C91" w:rsidRPr="001C7C91" w:rsidRDefault="001C7C91" w:rsidP="001C7C91">
      <w:pPr>
        <w:ind w:left="720"/>
        <w:rPr>
          <w:b/>
          <w:bCs/>
        </w:rPr>
      </w:pPr>
      <w:r w:rsidRPr="001C7C91">
        <w:rPr>
          <w:b/>
          <w:bCs/>
        </w:rPr>
        <w:t>!</w:t>
      </w:r>
    </w:p>
    <w:p w14:paraId="1D6614D3"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FastEthernet0/5</w:t>
      </w:r>
    </w:p>
    <w:p w14:paraId="7039B37F" w14:textId="77777777" w:rsidR="001C7C91" w:rsidRPr="001C7C91" w:rsidRDefault="001C7C91" w:rsidP="001C7C91">
      <w:pPr>
        <w:ind w:left="720"/>
        <w:rPr>
          <w:b/>
          <w:bCs/>
        </w:rPr>
      </w:pPr>
      <w:r w:rsidRPr="001C7C91">
        <w:rPr>
          <w:b/>
          <w:bCs/>
        </w:rPr>
        <w:t>!</w:t>
      </w:r>
    </w:p>
    <w:p w14:paraId="70A80EF6"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FastEthernet0/6</w:t>
      </w:r>
    </w:p>
    <w:p w14:paraId="7A52EF12" w14:textId="77777777" w:rsidR="001C7C91" w:rsidRPr="001C7C91" w:rsidRDefault="001C7C91" w:rsidP="001C7C91">
      <w:pPr>
        <w:ind w:left="720"/>
        <w:rPr>
          <w:b/>
          <w:bCs/>
        </w:rPr>
      </w:pPr>
      <w:r w:rsidRPr="001C7C91">
        <w:rPr>
          <w:b/>
          <w:bCs/>
        </w:rPr>
        <w:t>!</w:t>
      </w:r>
    </w:p>
    <w:p w14:paraId="5AAA818B"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FastEthernet0/7</w:t>
      </w:r>
    </w:p>
    <w:p w14:paraId="5A38A303" w14:textId="77777777" w:rsidR="001C7C91" w:rsidRPr="001C7C91" w:rsidRDefault="001C7C91" w:rsidP="001C7C91">
      <w:pPr>
        <w:ind w:left="720"/>
        <w:rPr>
          <w:b/>
          <w:bCs/>
        </w:rPr>
      </w:pPr>
      <w:r w:rsidRPr="001C7C91">
        <w:rPr>
          <w:b/>
          <w:bCs/>
        </w:rPr>
        <w:t xml:space="preserve"> shutdown</w:t>
      </w:r>
    </w:p>
    <w:p w14:paraId="49D28B0C" w14:textId="77777777" w:rsidR="001C7C91" w:rsidRPr="001C7C91" w:rsidRDefault="001C7C91" w:rsidP="001C7C91">
      <w:pPr>
        <w:ind w:left="720"/>
        <w:rPr>
          <w:b/>
          <w:bCs/>
        </w:rPr>
      </w:pPr>
      <w:r w:rsidRPr="001C7C91">
        <w:rPr>
          <w:b/>
          <w:bCs/>
        </w:rPr>
        <w:t>!</w:t>
      </w:r>
    </w:p>
    <w:p w14:paraId="2D2D26D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FastEthernet0/8</w:t>
      </w:r>
    </w:p>
    <w:p w14:paraId="3838245B" w14:textId="77777777" w:rsidR="001C7C91" w:rsidRPr="001C7C91" w:rsidRDefault="001C7C91" w:rsidP="001C7C91">
      <w:pPr>
        <w:ind w:left="720"/>
        <w:rPr>
          <w:b/>
          <w:bCs/>
        </w:rPr>
      </w:pPr>
      <w:r w:rsidRPr="001C7C91">
        <w:rPr>
          <w:b/>
          <w:bCs/>
        </w:rPr>
        <w:t xml:space="preserve"> shutdown</w:t>
      </w:r>
    </w:p>
    <w:p w14:paraId="5CD78283" w14:textId="77777777" w:rsidR="001C7C91" w:rsidRPr="001C7C91" w:rsidRDefault="001C7C91" w:rsidP="001C7C91">
      <w:pPr>
        <w:ind w:left="720"/>
        <w:rPr>
          <w:b/>
          <w:bCs/>
        </w:rPr>
      </w:pPr>
      <w:r w:rsidRPr="001C7C91">
        <w:rPr>
          <w:b/>
          <w:bCs/>
        </w:rPr>
        <w:t>!</w:t>
      </w:r>
    </w:p>
    <w:p w14:paraId="52B6B20E"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FastEthernet0/9</w:t>
      </w:r>
    </w:p>
    <w:p w14:paraId="45D9B474" w14:textId="77777777" w:rsidR="001C7C91" w:rsidRPr="001C7C91" w:rsidRDefault="001C7C91" w:rsidP="001C7C91">
      <w:pPr>
        <w:ind w:left="720"/>
        <w:rPr>
          <w:b/>
          <w:bCs/>
        </w:rPr>
      </w:pPr>
      <w:r w:rsidRPr="001C7C91">
        <w:rPr>
          <w:b/>
          <w:bCs/>
        </w:rPr>
        <w:t xml:space="preserve"> shutdown</w:t>
      </w:r>
    </w:p>
    <w:p w14:paraId="4BEC9929" w14:textId="77777777" w:rsidR="001C7C91" w:rsidRPr="001C7C91" w:rsidRDefault="001C7C91" w:rsidP="001C7C91">
      <w:pPr>
        <w:ind w:left="720"/>
        <w:rPr>
          <w:b/>
          <w:bCs/>
        </w:rPr>
      </w:pPr>
      <w:r w:rsidRPr="001C7C91">
        <w:rPr>
          <w:b/>
          <w:bCs/>
        </w:rPr>
        <w:t>!</w:t>
      </w:r>
    </w:p>
    <w:p w14:paraId="4EBC9DA0"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FastEthernet0/10</w:t>
      </w:r>
    </w:p>
    <w:p w14:paraId="34F7D3E6" w14:textId="77777777" w:rsidR="001C7C91" w:rsidRPr="001C7C91" w:rsidRDefault="001C7C91" w:rsidP="001C7C91">
      <w:pPr>
        <w:ind w:left="720"/>
        <w:rPr>
          <w:b/>
          <w:bCs/>
        </w:rPr>
      </w:pPr>
      <w:r w:rsidRPr="001C7C91">
        <w:rPr>
          <w:b/>
          <w:bCs/>
        </w:rPr>
        <w:t xml:space="preserve"> shutdown</w:t>
      </w:r>
    </w:p>
    <w:p w14:paraId="2288F10E" w14:textId="77777777" w:rsidR="001C7C91" w:rsidRPr="001C7C91" w:rsidRDefault="001C7C91" w:rsidP="001C7C91">
      <w:pPr>
        <w:ind w:left="720"/>
        <w:rPr>
          <w:b/>
          <w:bCs/>
        </w:rPr>
      </w:pPr>
      <w:r w:rsidRPr="001C7C91">
        <w:rPr>
          <w:b/>
          <w:bCs/>
        </w:rPr>
        <w:lastRenderedPageBreak/>
        <w:t>!</w:t>
      </w:r>
    </w:p>
    <w:p w14:paraId="7A94590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FastEthernet0/11</w:t>
      </w:r>
    </w:p>
    <w:p w14:paraId="28289BE4" w14:textId="77777777" w:rsidR="001C7C91" w:rsidRPr="001C7C91" w:rsidRDefault="001C7C91" w:rsidP="001C7C91">
      <w:pPr>
        <w:ind w:left="720"/>
        <w:rPr>
          <w:b/>
          <w:bCs/>
        </w:rPr>
      </w:pPr>
      <w:r w:rsidRPr="001C7C91">
        <w:rPr>
          <w:b/>
          <w:bCs/>
        </w:rPr>
        <w:t xml:space="preserve"> shutdown</w:t>
      </w:r>
    </w:p>
    <w:p w14:paraId="38F149C7" w14:textId="77777777" w:rsidR="001C7C91" w:rsidRPr="001C7C91" w:rsidRDefault="001C7C91" w:rsidP="001C7C91">
      <w:pPr>
        <w:ind w:left="720"/>
        <w:rPr>
          <w:b/>
          <w:bCs/>
        </w:rPr>
      </w:pPr>
      <w:r w:rsidRPr="001C7C91">
        <w:rPr>
          <w:b/>
          <w:bCs/>
        </w:rPr>
        <w:t>!</w:t>
      </w:r>
    </w:p>
    <w:p w14:paraId="1BA829DE"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FastEthernet0/12</w:t>
      </w:r>
    </w:p>
    <w:p w14:paraId="1D5AE392" w14:textId="77777777" w:rsidR="001C7C91" w:rsidRPr="001C7C91" w:rsidRDefault="001C7C91" w:rsidP="001C7C91">
      <w:pPr>
        <w:ind w:left="720"/>
        <w:rPr>
          <w:b/>
          <w:bCs/>
        </w:rPr>
      </w:pPr>
      <w:r w:rsidRPr="001C7C91">
        <w:rPr>
          <w:b/>
          <w:bCs/>
        </w:rPr>
        <w:t xml:space="preserve"> shutdown</w:t>
      </w:r>
    </w:p>
    <w:p w14:paraId="42D91B2D" w14:textId="77777777" w:rsidR="001C7C91" w:rsidRPr="001C7C91" w:rsidRDefault="001C7C91" w:rsidP="001C7C91">
      <w:pPr>
        <w:ind w:left="720"/>
        <w:rPr>
          <w:b/>
          <w:bCs/>
        </w:rPr>
      </w:pPr>
      <w:r w:rsidRPr="001C7C91">
        <w:rPr>
          <w:b/>
          <w:bCs/>
        </w:rPr>
        <w:t>!</w:t>
      </w:r>
    </w:p>
    <w:p w14:paraId="1DF45D9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FastEthernet0/13</w:t>
      </w:r>
    </w:p>
    <w:p w14:paraId="42B77EAA" w14:textId="77777777" w:rsidR="001C7C91" w:rsidRPr="001C7C91" w:rsidRDefault="001C7C91" w:rsidP="001C7C91">
      <w:pPr>
        <w:ind w:left="720"/>
        <w:rPr>
          <w:b/>
          <w:bCs/>
        </w:rPr>
      </w:pPr>
      <w:r w:rsidRPr="001C7C91">
        <w:rPr>
          <w:b/>
          <w:bCs/>
        </w:rPr>
        <w:t xml:space="preserve"> shutdown</w:t>
      </w:r>
    </w:p>
    <w:p w14:paraId="14830F8F" w14:textId="77777777" w:rsidR="001C7C91" w:rsidRPr="001C7C91" w:rsidRDefault="001C7C91" w:rsidP="001C7C91">
      <w:pPr>
        <w:ind w:left="720"/>
        <w:rPr>
          <w:b/>
          <w:bCs/>
        </w:rPr>
      </w:pPr>
      <w:r w:rsidRPr="001C7C91">
        <w:rPr>
          <w:b/>
          <w:bCs/>
        </w:rPr>
        <w:t>!</w:t>
      </w:r>
    </w:p>
    <w:p w14:paraId="02F8A596"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FastEthernet0/14</w:t>
      </w:r>
    </w:p>
    <w:p w14:paraId="17F52DA8" w14:textId="77777777" w:rsidR="001C7C91" w:rsidRPr="001C7C91" w:rsidRDefault="001C7C91" w:rsidP="001C7C91">
      <w:pPr>
        <w:ind w:left="720"/>
        <w:rPr>
          <w:b/>
          <w:bCs/>
        </w:rPr>
      </w:pPr>
      <w:r w:rsidRPr="001C7C91">
        <w:rPr>
          <w:b/>
          <w:bCs/>
        </w:rPr>
        <w:t xml:space="preserve"> shutdown</w:t>
      </w:r>
    </w:p>
    <w:p w14:paraId="33E5486C" w14:textId="77777777" w:rsidR="001C7C91" w:rsidRPr="001C7C91" w:rsidRDefault="001C7C91" w:rsidP="001C7C91">
      <w:pPr>
        <w:ind w:left="720"/>
        <w:rPr>
          <w:b/>
          <w:bCs/>
        </w:rPr>
      </w:pPr>
      <w:r w:rsidRPr="001C7C91">
        <w:rPr>
          <w:b/>
          <w:bCs/>
        </w:rPr>
        <w:t>!</w:t>
      </w:r>
    </w:p>
    <w:p w14:paraId="7E181F2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FastEthernet0/15</w:t>
      </w:r>
    </w:p>
    <w:p w14:paraId="7E70767B" w14:textId="77777777" w:rsidR="001C7C91" w:rsidRPr="001C7C91" w:rsidRDefault="001C7C91" w:rsidP="001C7C91">
      <w:pPr>
        <w:ind w:left="720"/>
        <w:rPr>
          <w:b/>
          <w:bCs/>
        </w:rPr>
      </w:pPr>
      <w:r w:rsidRPr="001C7C91">
        <w:rPr>
          <w:b/>
          <w:bCs/>
        </w:rPr>
        <w:t xml:space="preserve"> shutdown</w:t>
      </w:r>
    </w:p>
    <w:p w14:paraId="3B7E4000" w14:textId="77777777" w:rsidR="001C7C91" w:rsidRPr="001C7C91" w:rsidRDefault="001C7C91" w:rsidP="001C7C91">
      <w:pPr>
        <w:ind w:left="720"/>
        <w:rPr>
          <w:b/>
          <w:bCs/>
        </w:rPr>
      </w:pPr>
      <w:r w:rsidRPr="001C7C91">
        <w:rPr>
          <w:b/>
          <w:bCs/>
        </w:rPr>
        <w:t>!</w:t>
      </w:r>
    </w:p>
    <w:p w14:paraId="756A0874"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FastEthernet0/16</w:t>
      </w:r>
    </w:p>
    <w:p w14:paraId="7FD33CC7" w14:textId="77777777" w:rsidR="001C7C91" w:rsidRPr="001C7C91" w:rsidRDefault="001C7C91" w:rsidP="001C7C91">
      <w:pPr>
        <w:ind w:left="720"/>
        <w:rPr>
          <w:b/>
          <w:bCs/>
        </w:rPr>
      </w:pPr>
      <w:r w:rsidRPr="001C7C91">
        <w:rPr>
          <w:b/>
          <w:bCs/>
        </w:rPr>
        <w:t xml:space="preserve"> shutdown</w:t>
      </w:r>
    </w:p>
    <w:p w14:paraId="65CF9B32" w14:textId="77777777" w:rsidR="001C7C91" w:rsidRPr="001C7C91" w:rsidRDefault="001C7C91" w:rsidP="001C7C91">
      <w:pPr>
        <w:ind w:left="720"/>
        <w:rPr>
          <w:b/>
          <w:bCs/>
        </w:rPr>
      </w:pPr>
      <w:r w:rsidRPr="001C7C91">
        <w:rPr>
          <w:b/>
          <w:bCs/>
        </w:rPr>
        <w:t>!</w:t>
      </w:r>
    </w:p>
    <w:p w14:paraId="6881C592"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FastEthernet0/17</w:t>
      </w:r>
    </w:p>
    <w:p w14:paraId="55856E45" w14:textId="77777777" w:rsidR="001C7C91" w:rsidRPr="001C7C91" w:rsidRDefault="001C7C91" w:rsidP="001C7C91">
      <w:pPr>
        <w:ind w:left="720"/>
        <w:rPr>
          <w:b/>
          <w:bCs/>
        </w:rPr>
      </w:pPr>
      <w:r w:rsidRPr="001C7C91">
        <w:rPr>
          <w:b/>
          <w:bCs/>
        </w:rPr>
        <w:t xml:space="preserve"> shutdown</w:t>
      </w:r>
    </w:p>
    <w:p w14:paraId="7AE42D0C" w14:textId="77777777" w:rsidR="001C7C91" w:rsidRPr="001C7C91" w:rsidRDefault="001C7C91" w:rsidP="001C7C91">
      <w:pPr>
        <w:ind w:left="720"/>
        <w:rPr>
          <w:b/>
          <w:bCs/>
        </w:rPr>
      </w:pPr>
      <w:r w:rsidRPr="001C7C91">
        <w:rPr>
          <w:b/>
          <w:bCs/>
        </w:rPr>
        <w:t>!</w:t>
      </w:r>
    </w:p>
    <w:p w14:paraId="1EA1195A"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FastEthernet0/18</w:t>
      </w:r>
    </w:p>
    <w:p w14:paraId="25564C11" w14:textId="77777777" w:rsidR="001C7C91" w:rsidRPr="001C7C91" w:rsidRDefault="001C7C91" w:rsidP="001C7C91">
      <w:pPr>
        <w:ind w:left="720"/>
        <w:rPr>
          <w:b/>
          <w:bCs/>
        </w:rPr>
      </w:pPr>
      <w:r w:rsidRPr="001C7C91">
        <w:rPr>
          <w:b/>
          <w:bCs/>
        </w:rPr>
        <w:t xml:space="preserve"> shutdown</w:t>
      </w:r>
    </w:p>
    <w:p w14:paraId="7AB0EEC1" w14:textId="77777777" w:rsidR="001C7C91" w:rsidRPr="001C7C91" w:rsidRDefault="001C7C91" w:rsidP="001C7C91">
      <w:pPr>
        <w:ind w:left="720"/>
        <w:rPr>
          <w:b/>
          <w:bCs/>
        </w:rPr>
      </w:pPr>
      <w:r w:rsidRPr="001C7C91">
        <w:rPr>
          <w:b/>
          <w:bCs/>
        </w:rPr>
        <w:t>!</w:t>
      </w:r>
    </w:p>
    <w:p w14:paraId="70C4665C"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FastEthernet0/19</w:t>
      </w:r>
    </w:p>
    <w:p w14:paraId="3997C831" w14:textId="77777777" w:rsidR="001C7C91" w:rsidRPr="001C7C91" w:rsidRDefault="001C7C91" w:rsidP="001C7C91">
      <w:pPr>
        <w:ind w:left="720"/>
        <w:rPr>
          <w:b/>
          <w:bCs/>
        </w:rPr>
      </w:pPr>
      <w:r w:rsidRPr="001C7C91">
        <w:rPr>
          <w:b/>
          <w:bCs/>
        </w:rPr>
        <w:t xml:space="preserve"> shutdown</w:t>
      </w:r>
    </w:p>
    <w:p w14:paraId="0EE7C184" w14:textId="77777777" w:rsidR="001C7C91" w:rsidRPr="001C7C91" w:rsidRDefault="001C7C91" w:rsidP="001C7C91">
      <w:pPr>
        <w:ind w:left="720"/>
        <w:rPr>
          <w:b/>
          <w:bCs/>
        </w:rPr>
      </w:pPr>
      <w:r w:rsidRPr="001C7C91">
        <w:rPr>
          <w:b/>
          <w:bCs/>
        </w:rPr>
        <w:t>!</w:t>
      </w:r>
    </w:p>
    <w:p w14:paraId="6BF7A3E4"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FastEthernet0/20</w:t>
      </w:r>
    </w:p>
    <w:p w14:paraId="165751D9" w14:textId="77777777" w:rsidR="001C7C91" w:rsidRPr="001C7C91" w:rsidRDefault="001C7C91" w:rsidP="001C7C91">
      <w:pPr>
        <w:ind w:left="720"/>
        <w:rPr>
          <w:b/>
          <w:bCs/>
        </w:rPr>
      </w:pPr>
      <w:r w:rsidRPr="001C7C91">
        <w:rPr>
          <w:b/>
          <w:bCs/>
        </w:rPr>
        <w:t xml:space="preserve"> shutdown</w:t>
      </w:r>
    </w:p>
    <w:p w14:paraId="2EEBBA97" w14:textId="77777777" w:rsidR="001C7C91" w:rsidRPr="001C7C91" w:rsidRDefault="001C7C91" w:rsidP="001C7C91">
      <w:pPr>
        <w:ind w:left="720"/>
        <w:rPr>
          <w:b/>
          <w:bCs/>
        </w:rPr>
      </w:pPr>
      <w:r w:rsidRPr="001C7C91">
        <w:rPr>
          <w:b/>
          <w:bCs/>
        </w:rPr>
        <w:t>!</w:t>
      </w:r>
    </w:p>
    <w:p w14:paraId="2461F4A5"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FastEthernet0/21</w:t>
      </w:r>
    </w:p>
    <w:p w14:paraId="5CF323D9" w14:textId="77777777" w:rsidR="001C7C91" w:rsidRPr="001C7C91" w:rsidRDefault="001C7C91" w:rsidP="001C7C91">
      <w:pPr>
        <w:ind w:left="720"/>
        <w:rPr>
          <w:b/>
          <w:bCs/>
        </w:rPr>
      </w:pPr>
      <w:r w:rsidRPr="001C7C91">
        <w:rPr>
          <w:b/>
          <w:bCs/>
        </w:rPr>
        <w:t xml:space="preserve"> shutdown</w:t>
      </w:r>
    </w:p>
    <w:p w14:paraId="76B327BA" w14:textId="77777777" w:rsidR="001C7C91" w:rsidRPr="001C7C91" w:rsidRDefault="001C7C91" w:rsidP="001C7C91">
      <w:pPr>
        <w:ind w:left="720"/>
        <w:rPr>
          <w:b/>
          <w:bCs/>
        </w:rPr>
      </w:pPr>
      <w:r w:rsidRPr="001C7C91">
        <w:rPr>
          <w:b/>
          <w:bCs/>
        </w:rPr>
        <w:t>!</w:t>
      </w:r>
    </w:p>
    <w:p w14:paraId="5207F9FD"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FastEthernet0/22</w:t>
      </w:r>
    </w:p>
    <w:p w14:paraId="170E3CA6" w14:textId="77777777" w:rsidR="001C7C91" w:rsidRPr="001C7C91" w:rsidRDefault="001C7C91" w:rsidP="001C7C91">
      <w:pPr>
        <w:ind w:left="720"/>
        <w:rPr>
          <w:b/>
          <w:bCs/>
        </w:rPr>
      </w:pPr>
      <w:r w:rsidRPr="001C7C91">
        <w:rPr>
          <w:b/>
          <w:bCs/>
        </w:rPr>
        <w:t xml:space="preserve"> shutdown</w:t>
      </w:r>
    </w:p>
    <w:p w14:paraId="183968B3" w14:textId="77777777" w:rsidR="001C7C91" w:rsidRPr="001C7C91" w:rsidRDefault="001C7C91" w:rsidP="001C7C91">
      <w:pPr>
        <w:ind w:left="720"/>
        <w:rPr>
          <w:b/>
          <w:bCs/>
        </w:rPr>
      </w:pPr>
      <w:r w:rsidRPr="001C7C91">
        <w:rPr>
          <w:b/>
          <w:bCs/>
        </w:rPr>
        <w:t>!</w:t>
      </w:r>
    </w:p>
    <w:p w14:paraId="6D725DF0" w14:textId="77777777" w:rsidR="001C7C91" w:rsidRPr="001C7C91" w:rsidRDefault="001C7C91" w:rsidP="001C7C91">
      <w:pPr>
        <w:ind w:left="720"/>
        <w:rPr>
          <w:b/>
          <w:bCs/>
        </w:rPr>
      </w:pPr>
      <w:proofErr w:type="gramStart"/>
      <w:r w:rsidRPr="001C7C91">
        <w:rPr>
          <w:b/>
          <w:bCs/>
        </w:rPr>
        <w:lastRenderedPageBreak/>
        <w:t>interface</w:t>
      </w:r>
      <w:proofErr w:type="gramEnd"/>
      <w:r w:rsidRPr="001C7C91">
        <w:rPr>
          <w:b/>
          <w:bCs/>
        </w:rPr>
        <w:t xml:space="preserve"> FastEthernet0/23</w:t>
      </w:r>
    </w:p>
    <w:p w14:paraId="578AA1E5" w14:textId="77777777" w:rsidR="001C7C91" w:rsidRPr="001C7C91" w:rsidRDefault="001C7C91" w:rsidP="001C7C91">
      <w:pPr>
        <w:ind w:left="720"/>
        <w:rPr>
          <w:b/>
          <w:bCs/>
        </w:rPr>
      </w:pPr>
      <w:r w:rsidRPr="001C7C91">
        <w:rPr>
          <w:b/>
          <w:bCs/>
        </w:rPr>
        <w:t xml:space="preserve"> shutdown</w:t>
      </w:r>
    </w:p>
    <w:p w14:paraId="7C71A2A2" w14:textId="77777777" w:rsidR="001C7C91" w:rsidRPr="001C7C91" w:rsidRDefault="001C7C91" w:rsidP="001C7C91">
      <w:pPr>
        <w:ind w:left="720"/>
        <w:rPr>
          <w:b/>
          <w:bCs/>
        </w:rPr>
      </w:pPr>
      <w:r w:rsidRPr="001C7C91">
        <w:rPr>
          <w:b/>
          <w:bCs/>
        </w:rPr>
        <w:t>!</w:t>
      </w:r>
    </w:p>
    <w:p w14:paraId="2E7915E4"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FastEthernet0/24</w:t>
      </w:r>
    </w:p>
    <w:p w14:paraId="76499B2D" w14:textId="77777777" w:rsidR="001C7C91" w:rsidRPr="001C7C91" w:rsidRDefault="001C7C91" w:rsidP="001C7C91">
      <w:pPr>
        <w:ind w:left="720"/>
        <w:rPr>
          <w:b/>
          <w:bCs/>
        </w:rPr>
      </w:pPr>
      <w:r w:rsidRPr="001C7C91">
        <w:rPr>
          <w:b/>
          <w:bCs/>
        </w:rPr>
        <w:t xml:space="preserve"> shutdown</w:t>
      </w:r>
    </w:p>
    <w:p w14:paraId="00D2F4E7" w14:textId="77777777" w:rsidR="001C7C91" w:rsidRPr="001C7C91" w:rsidRDefault="001C7C91" w:rsidP="001C7C91">
      <w:pPr>
        <w:ind w:left="720"/>
        <w:rPr>
          <w:b/>
          <w:bCs/>
        </w:rPr>
      </w:pPr>
      <w:r w:rsidRPr="001C7C91">
        <w:rPr>
          <w:b/>
          <w:bCs/>
        </w:rPr>
        <w:t>!</w:t>
      </w:r>
    </w:p>
    <w:p w14:paraId="3809F698"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GigabitEthernet0/1</w:t>
      </w:r>
    </w:p>
    <w:p w14:paraId="7145F34B" w14:textId="77777777" w:rsidR="001C7C91" w:rsidRPr="001C7C91" w:rsidRDefault="001C7C91" w:rsidP="001C7C91">
      <w:pPr>
        <w:ind w:left="720"/>
        <w:rPr>
          <w:b/>
          <w:bCs/>
        </w:rPr>
      </w:pPr>
      <w:r w:rsidRPr="001C7C91">
        <w:rPr>
          <w:b/>
          <w:bCs/>
        </w:rPr>
        <w:t xml:space="preserve"> shutdown</w:t>
      </w:r>
    </w:p>
    <w:p w14:paraId="239373E4" w14:textId="77777777" w:rsidR="001C7C91" w:rsidRPr="001C7C91" w:rsidRDefault="001C7C91" w:rsidP="001C7C91">
      <w:pPr>
        <w:ind w:left="720"/>
        <w:rPr>
          <w:b/>
          <w:bCs/>
        </w:rPr>
      </w:pPr>
      <w:r w:rsidRPr="001C7C91">
        <w:rPr>
          <w:b/>
          <w:bCs/>
        </w:rPr>
        <w:t>!</w:t>
      </w:r>
    </w:p>
    <w:p w14:paraId="6AD1BE2E"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GigabitEthernet0/2</w:t>
      </w:r>
    </w:p>
    <w:p w14:paraId="0B79C813" w14:textId="77777777" w:rsidR="001C7C91" w:rsidRPr="001C7C91" w:rsidRDefault="001C7C91" w:rsidP="001C7C91">
      <w:pPr>
        <w:ind w:left="720"/>
        <w:rPr>
          <w:b/>
          <w:bCs/>
        </w:rPr>
      </w:pPr>
      <w:r w:rsidRPr="001C7C91">
        <w:rPr>
          <w:b/>
          <w:bCs/>
        </w:rPr>
        <w:t xml:space="preserve"> shutdown</w:t>
      </w:r>
    </w:p>
    <w:p w14:paraId="59FD40F7" w14:textId="77777777" w:rsidR="001C7C91" w:rsidRPr="001C7C91" w:rsidRDefault="001C7C91" w:rsidP="001C7C91">
      <w:pPr>
        <w:ind w:left="720"/>
        <w:rPr>
          <w:b/>
          <w:bCs/>
        </w:rPr>
      </w:pPr>
      <w:r w:rsidRPr="001C7C91">
        <w:rPr>
          <w:b/>
          <w:bCs/>
        </w:rPr>
        <w:t>!</w:t>
      </w:r>
    </w:p>
    <w:p w14:paraId="63B2292E"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Vlan1</w:t>
      </w:r>
    </w:p>
    <w:p w14:paraId="44E2C7AA"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4B12AB8F" w14:textId="77777777" w:rsidR="001C7C91" w:rsidRPr="001C7C91" w:rsidRDefault="001C7C91" w:rsidP="001C7C91">
      <w:pPr>
        <w:ind w:left="720"/>
        <w:rPr>
          <w:b/>
          <w:bCs/>
        </w:rPr>
      </w:pPr>
      <w:r w:rsidRPr="001C7C91">
        <w:rPr>
          <w:b/>
          <w:bCs/>
        </w:rPr>
        <w:t xml:space="preserve"> shutdown</w:t>
      </w:r>
    </w:p>
    <w:p w14:paraId="264C6EE2" w14:textId="77777777" w:rsidR="001C7C91" w:rsidRPr="001C7C91" w:rsidRDefault="001C7C91" w:rsidP="001C7C91">
      <w:pPr>
        <w:ind w:left="720"/>
        <w:rPr>
          <w:b/>
          <w:bCs/>
        </w:rPr>
      </w:pPr>
      <w:r w:rsidRPr="001C7C91">
        <w:rPr>
          <w:b/>
          <w:bCs/>
        </w:rPr>
        <w:t>!</w:t>
      </w:r>
    </w:p>
    <w:p w14:paraId="5D469716" w14:textId="77777777" w:rsidR="001C7C91" w:rsidRPr="001C7C91" w:rsidRDefault="001C7C91" w:rsidP="001C7C91">
      <w:pPr>
        <w:ind w:left="720"/>
        <w:rPr>
          <w:b/>
          <w:bCs/>
        </w:rPr>
      </w:pPr>
      <w:r w:rsidRPr="001C7C91">
        <w:rPr>
          <w:b/>
          <w:bCs/>
        </w:rPr>
        <w:t xml:space="preserve">banner </w:t>
      </w:r>
      <w:proofErr w:type="spellStart"/>
      <w:r w:rsidRPr="001C7C91">
        <w:rPr>
          <w:b/>
          <w:bCs/>
        </w:rPr>
        <w:t>motd</w:t>
      </w:r>
      <w:proofErr w:type="spellEnd"/>
      <w:r w:rsidRPr="001C7C91">
        <w:rPr>
          <w:b/>
          <w:bCs/>
        </w:rPr>
        <w:t xml:space="preserve"> ^</w:t>
      </w:r>
      <w:proofErr w:type="spellStart"/>
      <w:r w:rsidRPr="001C7C91">
        <w:rPr>
          <w:b/>
          <w:bCs/>
        </w:rPr>
        <w:t>CSolo</w:t>
      </w:r>
      <w:proofErr w:type="spellEnd"/>
      <w:r w:rsidRPr="001C7C91">
        <w:rPr>
          <w:b/>
          <w:bCs/>
        </w:rPr>
        <w:t xml:space="preserve"> usuarios </w:t>
      </w:r>
      <w:proofErr w:type="spellStart"/>
      <w:r w:rsidRPr="001C7C91">
        <w:rPr>
          <w:b/>
          <w:bCs/>
        </w:rPr>
        <w:t>autorizados^C</w:t>
      </w:r>
      <w:proofErr w:type="spellEnd"/>
    </w:p>
    <w:p w14:paraId="781F0FAA" w14:textId="77777777" w:rsidR="001C7C91" w:rsidRPr="001C7C91" w:rsidRDefault="001C7C91" w:rsidP="001C7C91">
      <w:pPr>
        <w:ind w:left="720"/>
        <w:rPr>
          <w:b/>
          <w:bCs/>
        </w:rPr>
      </w:pPr>
      <w:r w:rsidRPr="001C7C91">
        <w:rPr>
          <w:b/>
          <w:bCs/>
        </w:rPr>
        <w:t>!</w:t>
      </w:r>
    </w:p>
    <w:p w14:paraId="5AA8E371" w14:textId="77777777" w:rsidR="001C7C91" w:rsidRPr="001C7C91" w:rsidRDefault="001C7C91" w:rsidP="001C7C91">
      <w:pPr>
        <w:ind w:left="720"/>
        <w:rPr>
          <w:b/>
          <w:bCs/>
        </w:rPr>
      </w:pPr>
      <w:r w:rsidRPr="001C7C91">
        <w:rPr>
          <w:b/>
          <w:bCs/>
        </w:rPr>
        <w:t>!</w:t>
      </w:r>
    </w:p>
    <w:p w14:paraId="1C2A5B77" w14:textId="77777777" w:rsidR="001C7C91" w:rsidRPr="001C7C91" w:rsidRDefault="001C7C91" w:rsidP="001C7C91">
      <w:pPr>
        <w:ind w:left="720"/>
        <w:rPr>
          <w:b/>
          <w:bCs/>
        </w:rPr>
      </w:pPr>
      <w:r w:rsidRPr="001C7C91">
        <w:rPr>
          <w:b/>
          <w:bCs/>
        </w:rPr>
        <w:t>!</w:t>
      </w:r>
    </w:p>
    <w:p w14:paraId="2003AFE9" w14:textId="77777777" w:rsidR="001C7C91" w:rsidRPr="001C7C91" w:rsidRDefault="001C7C91" w:rsidP="001C7C91">
      <w:pPr>
        <w:ind w:left="720"/>
        <w:rPr>
          <w:b/>
          <w:bCs/>
        </w:rPr>
      </w:pPr>
      <w:r w:rsidRPr="001C7C91">
        <w:rPr>
          <w:b/>
          <w:bCs/>
        </w:rPr>
        <w:t>line con 0</w:t>
      </w:r>
    </w:p>
    <w:p w14:paraId="488042A7"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7B89E5AB"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743CCBA0" w14:textId="77777777" w:rsidR="001C7C91" w:rsidRPr="001C7C91" w:rsidRDefault="001C7C91" w:rsidP="001C7C91">
      <w:pPr>
        <w:ind w:left="720"/>
        <w:rPr>
          <w:b/>
          <w:bCs/>
        </w:rPr>
      </w:pPr>
      <w:r w:rsidRPr="001C7C91">
        <w:rPr>
          <w:b/>
          <w:bCs/>
        </w:rPr>
        <w:t>!</w:t>
      </w:r>
    </w:p>
    <w:p w14:paraId="5B5CB8BA" w14:textId="77777777" w:rsidR="001C7C91" w:rsidRPr="001C7C91" w:rsidRDefault="001C7C91" w:rsidP="001C7C91">
      <w:pPr>
        <w:ind w:left="720"/>
        <w:rPr>
          <w:b/>
          <w:bCs/>
        </w:rPr>
      </w:pPr>
      <w:r w:rsidRPr="001C7C91">
        <w:rPr>
          <w:b/>
          <w:bCs/>
        </w:rPr>
        <w:t xml:space="preserve">line </w:t>
      </w:r>
      <w:proofErr w:type="spellStart"/>
      <w:r w:rsidRPr="001C7C91">
        <w:rPr>
          <w:b/>
          <w:bCs/>
        </w:rPr>
        <w:t>vty</w:t>
      </w:r>
      <w:proofErr w:type="spellEnd"/>
      <w:r w:rsidRPr="001C7C91">
        <w:rPr>
          <w:b/>
          <w:bCs/>
        </w:rPr>
        <w:t xml:space="preserve"> 0 4</w:t>
      </w:r>
    </w:p>
    <w:p w14:paraId="0F279E4D"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7DF0A492"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13E66283" w14:textId="77777777" w:rsidR="001C7C91" w:rsidRPr="001C7C91" w:rsidRDefault="001C7C91" w:rsidP="001C7C91">
      <w:pPr>
        <w:ind w:left="720"/>
        <w:rPr>
          <w:b/>
          <w:bCs/>
        </w:rPr>
      </w:pPr>
      <w:r w:rsidRPr="001C7C91">
        <w:rPr>
          <w:b/>
          <w:bCs/>
        </w:rPr>
        <w:t xml:space="preserve">line </w:t>
      </w:r>
      <w:proofErr w:type="spellStart"/>
      <w:r w:rsidRPr="001C7C91">
        <w:rPr>
          <w:b/>
          <w:bCs/>
        </w:rPr>
        <w:t>vty</w:t>
      </w:r>
      <w:proofErr w:type="spellEnd"/>
      <w:r w:rsidRPr="001C7C91">
        <w:rPr>
          <w:b/>
          <w:bCs/>
        </w:rPr>
        <w:t xml:space="preserve"> 5 15</w:t>
      </w:r>
    </w:p>
    <w:p w14:paraId="085DFD9B"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18D6D7C3" w14:textId="77777777" w:rsidR="001C7C91" w:rsidRPr="001C7C91" w:rsidRDefault="001C7C91" w:rsidP="001C7C91">
      <w:pPr>
        <w:ind w:left="720"/>
        <w:rPr>
          <w:b/>
          <w:bCs/>
        </w:rPr>
      </w:pPr>
      <w:r w:rsidRPr="001C7C91">
        <w:rPr>
          <w:b/>
          <w:bCs/>
        </w:rPr>
        <w:t>!</w:t>
      </w:r>
    </w:p>
    <w:p w14:paraId="05200D04" w14:textId="77777777" w:rsidR="001C7C91" w:rsidRPr="001C7C91" w:rsidRDefault="001C7C91" w:rsidP="001C7C91">
      <w:pPr>
        <w:ind w:left="720"/>
        <w:rPr>
          <w:b/>
          <w:bCs/>
        </w:rPr>
      </w:pPr>
      <w:r w:rsidRPr="001C7C91">
        <w:rPr>
          <w:b/>
          <w:bCs/>
        </w:rPr>
        <w:t>!</w:t>
      </w:r>
    </w:p>
    <w:p w14:paraId="399FF645" w14:textId="77777777" w:rsidR="001C7C91" w:rsidRPr="001C7C91" w:rsidRDefault="001C7C91" w:rsidP="001C7C91">
      <w:pPr>
        <w:ind w:left="720"/>
        <w:rPr>
          <w:b/>
          <w:bCs/>
        </w:rPr>
      </w:pPr>
      <w:r w:rsidRPr="001C7C91">
        <w:rPr>
          <w:b/>
          <w:bCs/>
        </w:rPr>
        <w:t>!</w:t>
      </w:r>
    </w:p>
    <w:p w14:paraId="48B78829" w14:textId="77777777" w:rsidR="001C7C91" w:rsidRPr="001C7C91" w:rsidRDefault="001C7C91" w:rsidP="001C7C91">
      <w:pPr>
        <w:ind w:left="720"/>
        <w:rPr>
          <w:b/>
          <w:bCs/>
        </w:rPr>
      </w:pPr>
      <w:r w:rsidRPr="001C7C91">
        <w:rPr>
          <w:b/>
          <w:bCs/>
        </w:rPr>
        <w:t>!</w:t>
      </w:r>
    </w:p>
    <w:p w14:paraId="778BA404" w14:textId="43EF7798" w:rsidR="00AD3AC2" w:rsidRPr="00AD3AC2" w:rsidRDefault="001C7C91" w:rsidP="001C7C91">
      <w:pPr>
        <w:ind w:left="720"/>
        <w:rPr>
          <w:b/>
          <w:bCs/>
        </w:rPr>
      </w:pPr>
      <w:proofErr w:type="spellStart"/>
      <w:r w:rsidRPr="001C7C91">
        <w:rPr>
          <w:b/>
          <w:bCs/>
        </w:rPr>
        <w:t>end</w:t>
      </w:r>
      <w:proofErr w:type="spellEnd"/>
    </w:p>
    <w:p w14:paraId="45A98A96" w14:textId="54CBCEDF" w:rsidR="00AD3AC2" w:rsidRDefault="00AD3AC2" w:rsidP="00AD3AC2">
      <w:pPr>
        <w:ind w:left="720"/>
        <w:rPr>
          <w:b/>
          <w:bCs/>
        </w:rPr>
      </w:pPr>
    </w:p>
    <w:p w14:paraId="29CC13E2" w14:textId="15239AE6" w:rsidR="001C7C91" w:rsidRDefault="001C7C91" w:rsidP="00AD3AC2">
      <w:pPr>
        <w:ind w:left="720"/>
        <w:rPr>
          <w:b/>
          <w:bCs/>
        </w:rPr>
      </w:pPr>
    </w:p>
    <w:p w14:paraId="11FA1C36" w14:textId="77777777" w:rsidR="001C7C91" w:rsidRPr="00AD3AC2" w:rsidRDefault="001C7C91" w:rsidP="00AD3AC2">
      <w:pPr>
        <w:ind w:left="720"/>
        <w:rPr>
          <w:b/>
          <w:bCs/>
        </w:rPr>
      </w:pPr>
    </w:p>
    <w:p w14:paraId="3D92595A" w14:textId="4320354C" w:rsidR="00E06ACA" w:rsidRPr="001C7C91" w:rsidRDefault="00E06ACA" w:rsidP="00AD3AC2">
      <w:pPr>
        <w:ind w:left="720"/>
        <w:rPr>
          <w:b/>
          <w:bCs/>
          <w:u w:val="single"/>
        </w:rPr>
      </w:pPr>
      <w:r w:rsidRPr="001C7C91">
        <w:rPr>
          <w:b/>
          <w:bCs/>
          <w:u w:val="single"/>
        </w:rPr>
        <w:lastRenderedPageBreak/>
        <w:t>Switch S2</w:t>
      </w:r>
    </w:p>
    <w:p w14:paraId="3B47C2B0" w14:textId="77777777" w:rsidR="001C7C91" w:rsidRPr="001C7C91" w:rsidRDefault="001C7C91" w:rsidP="001C7C91">
      <w:pPr>
        <w:ind w:left="720"/>
        <w:rPr>
          <w:b/>
          <w:bCs/>
        </w:rPr>
      </w:pPr>
      <w:r w:rsidRPr="001C7C91">
        <w:rPr>
          <w:b/>
          <w:bCs/>
        </w:rPr>
        <w:t>!</w:t>
      </w:r>
    </w:p>
    <w:p w14:paraId="4B04B799" w14:textId="77777777" w:rsidR="001C7C91" w:rsidRPr="001C7C91" w:rsidRDefault="001C7C91" w:rsidP="001C7C91">
      <w:pPr>
        <w:ind w:left="720"/>
        <w:rPr>
          <w:b/>
          <w:bCs/>
        </w:rPr>
      </w:pPr>
      <w:proofErr w:type="spellStart"/>
      <w:r w:rsidRPr="001C7C91">
        <w:rPr>
          <w:b/>
          <w:bCs/>
        </w:rPr>
        <w:t>version</w:t>
      </w:r>
      <w:proofErr w:type="spellEnd"/>
      <w:r w:rsidRPr="001C7C91">
        <w:rPr>
          <w:b/>
          <w:bCs/>
        </w:rPr>
        <w:t xml:space="preserve"> 15.0</w:t>
      </w:r>
    </w:p>
    <w:p w14:paraId="0F04445F"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log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31BFB78C"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w:t>
      </w:r>
      <w:proofErr w:type="spellStart"/>
      <w:r w:rsidRPr="001C7C91">
        <w:rPr>
          <w:b/>
          <w:bCs/>
        </w:rPr>
        <w:t>debug</w:t>
      </w:r>
      <w:proofErr w:type="spellEnd"/>
      <w:r w:rsidRPr="001C7C91">
        <w:rPr>
          <w:b/>
          <w:bCs/>
        </w:rPr>
        <w:t xml:space="preserve">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22F130D4"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proofErr w:type="gramStart"/>
      <w:r w:rsidRPr="001C7C91">
        <w:rPr>
          <w:b/>
          <w:bCs/>
        </w:rPr>
        <w:t>password</w:t>
      </w:r>
      <w:proofErr w:type="gramEnd"/>
      <w:r w:rsidRPr="001C7C91">
        <w:rPr>
          <w:b/>
          <w:bCs/>
        </w:rPr>
        <w:t>-encryption</w:t>
      </w:r>
      <w:proofErr w:type="spellEnd"/>
    </w:p>
    <w:p w14:paraId="19EB0CFC" w14:textId="77777777" w:rsidR="001C7C91" w:rsidRPr="001C7C91" w:rsidRDefault="001C7C91" w:rsidP="001C7C91">
      <w:pPr>
        <w:ind w:left="720"/>
        <w:rPr>
          <w:b/>
          <w:bCs/>
        </w:rPr>
      </w:pPr>
      <w:r w:rsidRPr="001C7C91">
        <w:rPr>
          <w:b/>
          <w:bCs/>
        </w:rPr>
        <w:t>!</w:t>
      </w:r>
    </w:p>
    <w:p w14:paraId="695DDC76" w14:textId="77777777" w:rsidR="001C7C91" w:rsidRPr="001C7C91" w:rsidRDefault="001C7C91" w:rsidP="001C7C91">
      <w:pPr>
        <w:ind w:left="720"/>
        <w:rPr>
          <w:b/>
          <w:bCs/>
        </w:rPr>
      </w:pPr>
      <w:proofErr w:type="spellStart"/>
      <w:r w:rsidRPr="001C7C91">
        <w:rPr>
          <w:b/>
          <w:bCs/>
        </w:rPr>
        <w:t>hostname</w:t>
      </w:r>
      <w:proofErr w:type="spellEnd"/>
      <w:r w:rsidRPr="001C7C91">
        <w:rPr>
          <w:b/>
          <w:bCs/>
        </w:rPr>
        <w:t xml:space="preserve"> S2</w:t>
      </w:r>
    </w:p>
    <w:p w14:paraId="50DF8E8E" w14:textId="77777777" w:rsidR="001C7C91" w:rsidRPr="001C7C91" w:rsidRDefault="001C7C91" w:rsidP="001C7C91">
      <w:pPr>
        <w:ind w:left="720"/>
        <w:rPr>
          <w:b/>
          <w:bCs/>
        </w:rPr>
      </w:pPr>
      <w:r w:rsidRPr="001C7C91">
        <w:rPr>
          <w:b/>
          <w:bCs/>
        </w:rPr>
        <w:t>!</w:t>
      </w:r>
    </w:p>
    <w:p w14:paraId="2B6CC8CF" w14:textId="77777777" w:rsidR="001C7C91" w:rsidRPr="001C7C91" w:rsidRDefault="001C7C91" w:rsidP="001C7C91">
      <w:pPr>
        <w:ind w:left="720"/>
        <w:rPr>
          <w:b/>
          <w:bCs/>
        </w:rPr>
      </w:pPr>
      <w:proofErr w:type="spellStart"/>
      <w:r w:rsidRPr="001C7C91">
        <w:rPr>
          <w:b/>
          <w:bCs/>
        </w:rPr>
        <w:t>enable</w:t>
      </w:r>
      <w:proofErr w:type="spellEnd"/>
      <w:r w:rsidRPr="001C7C91">
        <w:rPr>
          <w:b/>
          <w:bCs/>
        </w:rPr>
        <w:t xml:space="preserve"> </w:t>
      </w:r>
      <w:proofErr w:type="spellStart"/>
      <w:r w:rsidRPr="001C7C91">
        <w:rPr>
          <w:b/>
          <w:bCs/>
        </w:rPr>
        <w:t>secret</w:t>
      </w:r>
      <w:proofErr w:type="spellEnd"/>
      <w:r w:rsidRPr="001C7C91">
        <w:rPr>
          <w:b/>
          <w:bCs/>
        </w:rPr>
        <w:t xml:space="preserve"> 5 $1$mERr$9cTjUIEqNGurQiFU.ZeCi1</w:t>
      </w:r>
    </w:p>
    <w:p w14:paraId="07608445" w14:textId="77777777" w:rsidR="001C7C91" w:rsidRPr="001C7C91" w:rsidRDefault="001C7C91" w:rsidP="001C7C91">
      <w:pPr>
        <w:ind w:left="720"/>
        <w:rPr>
          <w:b/>
          <w:bCs/>
        </w:rPr>
      </w:pPr>
      <w:r w:rsidRPr="001C7C91">
        <w:rPr>
          <w:b/>
          <w:bCs/>
        </w:rPr>
        <w:t>!</w:t>
      </w:r>
    </w:p>
    <w:p w14:paraId="1CBF0118" w14:textId="77777777" w:rsidR="001C7C91" w:rsidRPr="001C7C91" w:rsidRDefault="001C7C91" w:rsidP="001C7C91">
      <w:pPr>
        <w:ind w:left="720"/>
        <w:rPr>
          <w:b/>
          <w:bCs/>
        </w:rPr>
      </w:pPr>
      <w:r w:rsidRPr="001C7C91">
        <w:rPr>
          <w:b/>
          <w:bCs/>
        </w:rPr>
        <w:t>!</w:t>
      </w:r>
    </w:p>
    <w:p w14:paraId="6699A7C5" w14:textId="77777777" w:rsidR="001C7C91" w:rsidRPr="001C7C91" w:rsidRDefault="001C7C91" w:rsidP="001C7C91">
      <w:pPr>
        <w:ind w:left="720"/>
        <w:rPr>
          <w:b/>
          <w:bCs/>
        </w:rPr>
      </w:pPr>
      <w:r w:rsidRPr="001C7C91">
        <w:rPr>
          <w:b/>
          <w:bCs/>
        </w:rPr>
        <w:t>!</w:t>
      </w:r>
    </w:p>
    <w:p w14:paraId="2FC6174B" w14:textId="77777777" w:rsidR="001C7C91" w:rsidRPr="001C7C91" w:rsidRDefault="001C7C91" w:rsidP="001C7C91">
      <w:pPr>
        <w:ind w:left="720"/>
        <w:rPr>
          <w:b/>
          <w:bCs/>
        </w:rPr>
      </w:pPr>
      <w:r w:rsidRPr="001C7C91">
        <w:rPr>
          <w:b/>
          <w:bCs/>
        </w:rPr>
        <w:t xml:space="preserve">no </w:t>
      </w:r>
      <w:proofErr w:type="spellStart"/>
      <w:r w:rsidRPr="001C7C91">
        <w:rPr>
          <w:b/>
          <w:bCs/>
        </w:rPr>
        <w:t>ip</w:t>
      </w:r>
      <w:proofErr w:type="spellEnd"/>
      <w:r w:rsidRPr="001C7C91">
        <w:rPr>
          <w:b/>
          <w:bCs/>
        </w:rPr>
        <w:t xml:space="preserve"> </w:t>
      </w:r>
      <w:proofErr w:type="spellStart"/>
      <w:r w:rsidRPr="001C7C91">
        <w:rPr>
          <w:b/>
          <w:bCs/>
        </w:rPr>
        <w:t>domain-lookup</w:t>
      </w:r>
      <w:proofErr w:type="spellEnd"/>
    </w:p>
    <w:p w14:paraId="5D787335" w14:textId="77777777" w:rsidR="001C7C91" w:rsidRPr="001C7C91" w:rsidRDefault="001C7C91" w:rsidP="001C7C91">
      <w:pPr>
        <w:ind w:left="720"/>
        <w:rPr>
          <w:b/>
          <w:bCs/>
        </w:rPr>
      </w:pPr>
      <w:r w:rsidRPr="001C7C91">
        <w:rPr>
          <w:b/>
          <w:bCs/>
        </w:rPr>
        <w:t>!</w:t>
      </w:r>
    </w:p>
    <w:p w14:paraId="70E8A5B9" w14:textId="77777777" w:rsidR="001C7C91" w:rsidRPr="001C7C91" w:rsidRDefault="001C7C91" w:rsidP="001C7C91">
      <w:pPr>
        <w:ind w:left="720"/>
        <w:rPr>
          <w:b/>
          <w:bCs/>
        </w:rPr>
      </w:pPr>
      <w:r w:rsidRPr="001C7C91">
        <w:rPr>
          <w:b/>
          <w:bCs/>
        </w:rPr>
        <w:t>!</w:t>
      </w:r>
    </w:p>
    <w:p w14:paraId="282A9282" w14:textId="77777777" w:rsidR="001C7C91" w:rsidRPr="001C7C91" w:rsidRDefault="001C7C91" w:rsidP="001C7C91">
      <w:pPr>
        <w:ind w:left="720"/>
        <w:rPr>
          <w:b/>
          <w:bCs/>
        </w:rPr>
      </w:pPr>
      <w:r w:rsidRPr="001C7C91">
        <w:rPr>
          <w:b/>
          <w:bCs/>
        </w:rPr>
        <w:t>!</w:t>
      </w:r>
    </w:p>
    <w:p w14:paraId="04435913" w14:textId="77777777" w:rsidR="001C7C91" w:rsidRPr="001C7C91" w:rsidRDefault="001C7C91" w:rsidP="001C7C91">
      <w:pPr>
        <w:ind w:left="720"/>
        <w:rPr>
          <w:b/>
          <w:bCs/>
        </w:rPr>
      </w:pPr>
      <w:proofErr w:type="spellStart"/>
      <w:r w:rsidRPr="001C7C91">
        <w:rPr>
          <w:b/>
          <w:bCs/>
        </w:rPr>
        <w:t>spanning-tree</w:t>
      </w:r>
      <w:proofErr w:type="spellEnd"/>
      <w:r w:rsidRPr="001C7C91">
        <w:rPr>
          <w:b/>
          <w:bCs/>
        </w:rPr>
        <w:t xml:space="preserve"> </w:t>
      </w:r>
      <w:proofErr w:type="spellStart"/>
      <w:r w:rsidRPr="001C7C91">
        <w:rPr>
          <w:b/>
          <w:bCs/>
        </w:rPr>
        <w:t>mode</w:t>
      </w:r>
      <w:proofErr w:type="spellEnd"/>
      <w:r w:rsidRPr="001C7C91">
        <w:rPr>
          <w:b/>
          <w:bCs/>
        </w:rPr>
        <w:t xml:space="preserve"> </w:t>
      </w:r>
      <w:proofErr w:type="spellStart"/>
      <w:r w:rsidRPr="001C7C91">
        <w:rPr>
          <w:b/>
          <w:bCs/>
        </w:rPr>
        <w:t>pvst</w:t>
      </w:r>
      <w:proofErr w:type="spellEnd"/>
    </w:p>
    <w:p w14:paraId="26BCEB32" w14:textId="77777777" w:rsidR="001C7C91" w:rsidRPr="001C7C91" w:rsidRDefault="001C7C91" w:rsidP="001C7C91">
      <w:pPr>
        <w:ind w:left="720"/>
        <w:rPr>
          <w:b/>
          <w:bCs/>
        </w:rPr>
      </w:pPr>
      <w:proofErr w:type="spellStart"/>
      <w:r w:rsidRPr="001C7C91">
        <w:rPr>
          <w:b/>
          <w:bCs/>
        </w:rPr>
        <w:t>spanning-tree</w:t>
      </w:r>
      <w:proofErr w:type="spellEnd"/>
      <w:r w:rsidRPr="001C7C91">
        <w:rPr>
          <w:b/>
          <w:bCs/>
        </w:rPr>
        <w:t xml:space="preserve"> </w:t>
      </w:r>
      <w:proofErr w:type="spellStart"/>
      <w:r w:rsidRPr="001C7C91">
        <w:rPr>
          <w:b/>
          <w:bCs/>
        </w:rPr>
        <w:t>extend</w:t>
      </w:r>
      <w:proofErr w:type="spellEnd"/>
      <w:r w:rsidRPr="001C7C91">
        <w:rPr>
          <w:b/>
          <w:bCs/>
        </w:rPr>
        <w:t xml:space="preserve"> </w:t>
      </w:r>
      <w:proofErr w:type="spellStart"/>
      <w:r w:rsidRPr="001C7C91">
        <w:rPr>
          <w:b/>
          <w:bCs/>
        </w:rPr>
        <w:t>system</w:t>
      </w:r>
      <w:proofErr w:type="spellEnd"/>
      <w:r w:rsidRPr="001C7C91">
        <w:rPr>
          <w:b/>
          <w:bCs/>
        </w:rPr>
        <w:t>-id</w:t>
      </w:r>
    </w:p>
    <w:p w14:paraId="3897A6F8" w14:textId="77777777" w:rsidR="001C7C91" w:rsidRPr="001C7C91" w:rsidRDefault="001C7C91" w:rsidP="001C7C91">
      <w:pPr>
        <w:ind w:left="720"/>
        <w:rPr>
          <w:b/>
          <w:bCs/>
        </w:rPr>
      </w:pPr>
      <w:r w:rsidRPr="001C7C91">
        <w:rPr>
          <w:b/>
          <w:bCs/>
        </w:rPr>
        <w:t>!</w:t>
      </w:r>
    </w:p>
    <w:p w14:paraId="2CED4EB6"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w:t>
      </w:r>
    </w:p>
    <w:p w14:paraId="26F1750F" w14:textId="77777777" w:rsidR="001C7C91" w:rsidRPr="001C7C91" w:rsidRDefault="001C7C91" w:rsidP="001C7C91">
      <w:pPr>
        <w:ind w:left="720"/>
        <w:rPr>
          <w:b/>
          <w:bCs/>
        </w:rPr>
      </w:pPr>
      <w:r w:rsidRPr="001C7C91">
        <w:rPr>
          <w:b/>
          <w:bCs/>
        </w:rPr>
        <w:t xml:space="preserve"> shutdown</w:t>
      </w:r>
    </w:p>
    <w:p w14:paraId="18248B3B" w14:textId="77777777" w:rsidR="001C7C91" w:rsidRPr="001C7C91" w:rsidRDefault="001C7C91" w:rsidP="001C7C91">
      <w:pPr>
        <w:ind w:left="720"/>
        <w:rPr>
          <w:b/>
          <w:bCs/>
        </w:rPr>
      </w:pPr>
      <w:r w:rsidRPr="001C7C91">
        <w:rPr>
          <w:b/>
          <w:bCs/>
        </w:rPr>
        <w:t>!</w:t>
      </w:r>
    </w:p>
    <w:p w14:paraId="4CFE148C"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w:t>
      </w:r>
    </w:p>
    <w:p w14:paraId="4A672EF4" w14:textId="77777777" w:rsidR="001C7C91" w:rsidRPr="001C7C91" w:rsidRDefault="001C7C91" w:rsidP="001C7C91">
      <w:pPr>
        <w:ind w:left="720"/>
        <w:rPr>
          <w:b/>
          <w:bCs/>
        </w:rPr>
      </w:pPr>
      <w:r w:rsidRPr="001C7C91">
        <w:rPr>
          <w:b/>
          <w:bCs/>
        </w:rPr>
        <w:t xml:space="preserve"> shutdown</w:t>
      </w:r>
    </w:p>
    <w:p w14:paraId="73811649" w14:textId="77777777" w:rsidR="001C7C91" w:rsidRPr="001C7C91" w:rsidRDefault="001C7C91" w:rsidP="001C7C91">
      <w:pPr>
        <w:ind w:left="720"/>
        <w:rPr>
          <w:b/>
          <w:bCs/>
        </w:rPr>
      </w:pPr>
      <w:r w:rsidRPr="001C7C91">
        <w:rPr>
          <w:b/>
          <w:bCs/>
        </w:rPr>
        <w:t>!</w:t>
      </w:r>
    </w:p>
    <w:p w14:paraId="3A40F1F2"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FastEthernet0/3</w:t>
      </w:r>
    </w:p>
    <w:p w14:paraId="688E9B77" w14:textId="77777777" w:rsidR="001C7C91" w:rsidRPr="001C7C91" w:rsidRDefault="001C7C91" w:rsidP="001C7C91">
      <w:pPr>
        <w:ind w:left="720"/>
        <w:rPr>
          <w:b/>
          <w:bCs/>
        </w:rPr>
      </w:pPr>
      <w:r w:rsidRPr="001C7C91">
        <w:rPr>
          <w:b/>
          <w:bCs/>
        </w:rPr>
        <w:t xml:space="preserve"> shutdown</w:t>
      </w:r>
    </w:p>
    <w:p w14:paraId="41EF1A2B" w14:textId="77777777" w:rsidR="001C7C91" w:rsidRPr="001C7C91" w:rsidRDefault="001C7C91" w:rsidP="001C7C91">
      <w:pPr>
        <w:ind w:left="720"/>
        <w:rPr>
          <w:b/>
          <w:bCs/>
        </w:rPr>
      </w:pPr>
      <w:r w:rsidRPr="001C7C91">
        <w:rPr>
          <w:b/>
          <w:bCs/>
        </w:rPr>
        <w:t>!</w:t>
      </w:r>
    </w:p>
    <w:p w14:paraId="0CCBB9B8"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FastEthernet0/4</w:t>
      </w:r>
    </w:p>
    <w:p w14:paraId="7EA07000" w14:textId="77777777" w:rsidR="001C7C91" w:rsidRPr="001C7C91" w:rsidRDefault="001C7C91" w:rsidP="001C7C91">
      <w:pPr>
        <w:ind w:left="720"/>
        <w:rPr>
          <w:b/>
          <w:bCs/>
        </w:rPr>
      </w:pPr>
      <w:r w:rsidRPr="001C7C91">
        <w:rPr>
          <w:b/>
          <w:bCs/>
        </w:rPr>
        <w:t xml:space="preserve"> shutdown</w:t>
      </w:r>
    </w:p>
    <w:p w14:paraId="6BF5BDFD" w14:textId="77777777" w:rsidR="001C7C91" w:rsidRPr="001C7C91" w:rsidRDefault="001C7C91" w:rsidP="001C7C91">
      <w:pPr>
        <w:ind w:left="720"/>
        <w:rPr>
          <w:b/>
          <w:bCs/>
        </w:rPr>
      </w:pPr>
      <w:r w:rsidRPr="001C7C91">
        <w:rPr>
          <w:b/>
          <w:bCs/>
        </w:rPr>
        <w:t>!</w:t>
      </w:r>
    </w:p>
    <w:p w14:paraId="4D8674D7"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FastEthernet0/5</w:t>
      </w:r>
    </w:p>
    <w:p w14:paraId="3A3D4588" w14:textId="77777777" w:rsidR="001C7C91" w:rsidRPr="001C7C91" w:rsidRDefault="001C7C91" w:rsidP="001C7C91">
      <w:pPr>
        <w:ind w:left="720"/>
        <w:rPr>
          <w:b/>
          <w:bCs/>
        </w:rPr>
      </w:pPr>
      <w:r w:rsidRPr="001C7C91">
        <w:rPr>
          <w:b/>
          <w:bCs/>
        </w:rPr>
        <w:t>!</w:t>
      </w:r>
    </w:p>
    <w:p w14:paraId="5BA13BAF"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FastEthernet0/6</w:t>
      </w:r>
    </w:p>
    <w:p w14:paraId="537B9B24" w14:textId="77777777" w:rsidR="001C7C91" w:rsidRPr="001C7C91" w:rsidRDefault="001C7C91" w:rsidP="001C7C91">
      <w:pPr>
        <w:ind w:left="720"/>
        <w:rPr>
          <w:b/>
          <w:bCs/>
        </w:rPr>
      </w:pPr>
      <w:r w:rsidRPr="001C7C91">
        <w:rPr>
          <w:b/>
          <w:bCs/>
        </w:rPr>
        <w:t xml:space="preserve"> shutdown</w:t>
      </w:r>
    </w:p>
    <w:p w14:paraId="47FB8381" w14:textId="77777777" w:rsidR="001C7C91" w:rsidRPr="001C7C91" w:rsidRDefault="001C7C91" w:rsidP="001C7C91">
      <w:pPr>
        <w:ind w:left="720"/>
        <w:rPr>
          <w:b/>
          <w:bCs/>
        </w:rPr>
      </w:pPr>
      <w:r w:rsidRPr="001C7C91">
        <w:rPr>
          <w:b/>
          <w:bCs/>
        </w:rPr>
        <w:t>!</w:t>
      </w:r>
    </w:p>
    <w:p w14:paraId="16F0B406" w14:textId="77777777" w:rsidR="001C7C91" w:rsidRPr="001C7C91" w:rsidRDefault="001C7C91" w:rsidP="001C7C91">
      <w:pPr>
        <w:ind w:left="720"/>
        <w:rPr>
          <w:b/>
          <w:bCs/>
        </w:rPr>
      </w:pPr>
      <w:proofErr w:type="gramStart"/>
      <w:r w:rsidRPr="001C7C91">
        <w:rPr>
          <w:b/>
          <w:bCs/>
        </w:rPr>
        <w:lastRenderedPageBreak/>
        <w:t>interface</w:t>
      </w:r>
      <w:proofErr w:type="gramEnd"/>
      <w:r w:rsidRPr="001C7C91">
        <w:rPr>
          <w:b/>
          <w:bCs/>
        </w:rPr>
        <w:t xml:space="preserve"> FastEthernet0/7</w:t>
      </w:r>
    </w:p>
    <w:p w14:paraId="2B36FA96" w14:textId="77777777" w:rsidR="001C7C91" w:rsidRPr="001C7C91" w:rsidRDefault="001C7C91" w:rsidP="001C7C91">
      <w:pPr>
        <w:ind w:left="720"/>
        <w:rPr>
          <w:b/>
          <w:bCs/>
        </w:rPr>
      </w:pPr>
      <w:r w:rsidRPr="001C7C91">
        <w:rPr>
          <w:b/>
          <w:bCs/>
        </w:rPr>
        <w:t xml:space="preserve"> shutdown</w:t>
      </w:r>
    </w:p>
    <w:p w14:paraId="77380D01" w14:textId="77777777" w:rsidR="001C7C91" w:rsidRPr="001C7C91" w:rsidRDefault="001C7C91" w:rsidP="001C7C91">
      <w:pPr>
        <w:ind w:left="720"/>
        <w:rPr>
          <w:b/>
          <w:bCs/>
        </w:rPr>
      </w:pPr>
      <w:r w:rsidRPr="001C7C91">
        <w:rPr>
          <w:b/>
          <w:bCs/>
        </w:rPr>
        <w:t>!</w:t>
      </w:r>
    </w:p>
    <w:p w14:paraId="3C57C843"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FastEthernet0/8</w:t>
      </w:r>
    </w:p>
    <w:p w14:paraId="0EAA9792" w14:textId="77777777" w:rsidR="001C7C91" w:rsidRPr="001C7C91" w:rsidRDefault="001C7C91" w:rsidP="001C7C91">
      <w:pPr>
        <w:ind w:left="720"/>
        <w:rPr>
          <w:b/>
          <w:bCs/>
        </w:rPr>
      </w:pPr>
      <w:r w:rsidRPr="001C7C91">
        <w:rPr>
          <w:b/>
          <w:bCs/>
        </w:rPr>
        <w:t xml:space="preserve"> shutdown</w:t>
      </w:r>
    </w:p>
    <w:p w14:paraId="41857EBA" w14:textId="77777777" w:rsidR="001C7C91" w:rsidRPr="001C7C91" w:rsidRDefault="001C7C91" w:rsidP="001C7C91">
      <w:pPr>
        <w:ind w:left="720"/>
        <w:rPr>
          <w:b/>
          <w:bCs/>
        </w:rPr>
      </w:pPr>
      <w:r w:rsidRPr="001C7C91">
        <w:rPr>
          <w:b/>
          <w:bCs/>
        </w:rPr>
        <w:t>!</w:t>
      </w:r>
    </w:p>
    <w:p w14:paraId="395B725F"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FastEthernet0/9</w:t>
      </w:r>
    </w:p>
    <w:p w14:paraId="043F8753" w14:textId="77777777" w:rsidR="001C7C91" w:rsidRPr="001C7C91" w:rsidRDefault="001C7C91" w:rsidP="001C7C91">
      <w:pPr>
        <w:ind w:left="720"/>
        <w:rPr>
          <w:b/>
          <w:bCs/>
        </w:rPr>
      </w:pPr>
      <w:r w:rsidRPr="001C7C91">
        <w:rPr>
          <w:b/>
          <w:bCs/>
        </w:rPr>
        <w:t xml:space="preserve"> shutdown</w:t>
      </w:r>
    </w:p>
    <w:p w14:paraId="14372258" w14:textId="77777777" w:rsidR="001C7C91" w:rsidRPr="001C7C91" w:rsidRDefault="001C7C91" w:rsidP="001C7C91">
      <w:pPr>
        <w:ind w:left="720"/>
        <w:rPr>
          <w:b/>
          <w:bCs/>
        </w:rPr>
      </w:pPr>
      <w:r w:rsidRPr="001C7C91">
        <w:rPr>
          <w:b/>
          <w:bCs/>
        </w:rPr>
        <w:t>!</w:t>
      </w:r>
    </w:p>
    <w:p w14:paraId="222D3D5F"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FastEthernet0/10</w:t>
      </w:r>
    </w:p>
    <w:p w14:paraId="3C983037" w14:textId="77777777" w:rsidR="001C7C91" w:rsidRPr="001C7C91" w:rsidRDefault="001C7C91" w:rsidP="001C7C91">
      <w:pPr>
        <w:ind w:left="720"/>
        <w:rPr>
          <w:b/>
          <w:bCs/>
        </w:rPr>
      </w:pPr>
      <w:r w:rsidRPr="001C7C91">
        <w:rPr>
          <w:b/>
          <w:bCs/>
        </w:rPr>
        <w:t xml:space="preserve"> shutdown</w:t>
      </w:r>
    </w:p>
    <w:p w14:paraId="357E8B7E" w14:textId="77777777" w:rsidR="001C7C91" w:rsidRPr="001C7C91" w:rsidRDefault="001C7C91" w:rsidP="001C7C91">
      <w:pPr>
        <w:ind w:left="720"/>
        <w:rPr>
          <w:b/>
          <w:bCs/>
        </w:rPr>
      </w:pPr>
      <w:r w:rsidRPr="001C7C91">
        <w:rPr>
          <w:b/>
          <w:bCs/>
        </w:rPr>
        <w:t>!</w:t>
      </w:r>
    </w:p>
    <w:p w14:paraId="52BA2EA0"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FastEthernet0/11</w:t>
      </w:r>
    </w:p>
    <w:p w14:paraId="4B9B7F66" w14:textId="77777777" w:rsidR="001C7C91" w:rsidRPr="001C7C91" w:rsidRDefault="001C7C91" w:rsidP="001C7C91">
      <w:pPr>
        <w:ind w:left="720"/>
        <w:rPr>
          <w:b/>
          <w:bCs/>
        </w:rPr>
      </w:pPr>
      <w:r w:rsidRPr="001C7C91">
        <w:rPr>
          <w:b/>
          <w:bCs/>
        </w:rPr>
        <w:t xml:space="preserve"> shutdown</w:t>
      </w:r>
    </w:p>
    <w:p w14:paraId="27734CA4" w14:textId="77777777" w:rsidR="001C7C91" w:rsidRPr="001C7C91" w:rsidRDefault="001C7C91" w:rsidP="001C7C91">
      <w:pPr>
        <w:ind w:left="720"/>
        <w:rPr>
          <w:b/>
          <w:bCs/>
        </w:rPr>
      </w:pPr>
      <w:r w:rsidRPr="001C7C91">
        <w:rPr>
          <w:b/>
          <w:bCs/>
        </w:rPr>
        <w:t>!</w:t>
      </w:r>
    </w:p>
    <w:p w14:paraId="0D4FE83A"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FastEthernet0/12</w:t>
      </w:r>
    </w:p>
    <w:p w14:paraId="4D8CB8D5" w14:textId="77777777" w:rsidR="001C7C91" w:rsidRPr="001C7C91" w:rsidRDefault="001C7C91" w:rsidP="001C7C91">
      <w:pPr>
        <w:ind w:left="720"/>
        <w:rPr>
          <w:b/>
          <w:bCs/>
        </w:rPr>
      </w:pPr>
      <w:r w:rsidRPr="001C7C91">
        <w:rPr>
          <w:b/>
          <w:bCs/>
        </w:rPr>
        <w:t xml:space="preserve"> shutdown</w:t>
      </w:r>
    </w:p>
    <w:p w14:paraId="2A9BB353" w14:textId="77777777" w:rsidR="001C7C91" w:rsidRPr="001C7C91" w:rsidRDefault="001C7C91" w:rsidP="001C7C91">
      <w:pPr>
        <w:ind w:left="720"/>
        <w:rPr>
          <w:b/>
          <w:bCs/>
        </w:rPr>
      </w:pPr>
      <w:r w:rsidRPr="001C7C91">
        <w:rPr>
          <w:b/>
          <w:bCs/>
        </w:rPr>
        <w:t>!</w:t>
      </w:r>
    </w:p>
    <w:p w14:paraId="323B38DE"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FastEthernet0/13</w:t>
      </w:r>
    </w:p>
    <w:p w14:paraId="25015B97" w14:textId="77777777" w:rsidR="001C7C91" w:rsidRPr="001C7C91" w:rsidRDefault="001C7C91" w:rsidP="001C7C91">
      <w:pPr>
        <w:ind w:left="720"/>
        <w:rPr>
          <w:b/>
          <w:bCs/>
        </w:rPr>
      </w:pPr>
      <w:r w:rsidRPr="001C7C91">
        <w:rPr>
          <w:b/>
          <w:bCs/>
        </w:rPr>
        <w:t xml:space="preserve"> shutdown</w:t>
      </w:r>
    </w:p>
    <w:p w14:paraId="40237983" w14:textId="77777777" w:rsidR="001C7C91" w:rsidRPr="001C7C91" w:rsidRDefault="001C7C91" w:rsidP="001C7C91">
      <w:pPr>
        <w:ind w:left="720"/>
        <w:rPr>
          <w:b/>
          <w:bCs/>
        </w:rPr>
      </w:pPr>
      <w:r w:rsidRPr="001C7C91">
        <w:rPr>
          <w:b/>
          <w:bCs/>
        </w:rPr>
        <w:t>!</w:t>
      </w:r>
    </w:p>
    <w:p w14:paraId="2BF95F46"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FastEthernet0/14</w:t>
      </w:r>
    </w:p>
    <w:p w14:paraId="18C8BB40" w14:textId="77777777" w:rsidR="001C7C91" w:rsidRPr="001C7C91" w:rsidRDefault="001C7C91" w:rsidP="001C7C91">
      <w:pPr>
        <w:ind w:left="720"/>
        <w:rPr>
          <w:b/>
          <w:bCs/>
        </w:rPr>
      </w:pPr>
      <w:r w:rsidRPr="001C7C91">
        <w:rPr>
          <w:b/>
          <w:bCs/>
        </w:rPr>
        <w:t xml:space="preserve"> shutdown</w:t>
      </w:r>
    </w:p>
    <w:p w14:paraId="67C45047" w14:textId="77777777" w:rsidR="001C7C91" w:rsidRPr="001C7C91" w:rsidRDefault="001C7C91" w:rsidP="001C7C91">
      <w:pPr>
        <w:ind w:left="720"/>
        <w:rPr>
          <w:b/>
          <w:bCs/>
        </w:rPr>
      </w:pPr>
      <w:r w:rsidRPr="001C7C91">
        <w:rPr>
          <w:b/>
          <w:bCs/>
        </w:rPr>
        <w:t>!</w:t>
      </w:r>
    </w:p>
    <w:p w14:paraId="71489F50"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FastEthernet0/15</w:t>
      </w:r>
    </w:p>
    <w:p w14:paraId="0A14B302" w14:textId="77777777" w:rsidR="001C7C91" w:rsidRPr="001C7C91" w:rsidRDefault="001C7C91" w:rsidP="001C7C91">
      <w:pPr>
        <w:ind w:left="720"/>
        <w:rPr>
          <w:b/>
          <w:bCs/>
        </w:rPr>
      </w:pPr>
      <w:r w:rsidRPr="001C7C91">
        <w:rPr>
          <w:b/>
          <w:bCs/>
        </w:rPr>
        <w:t xml:space="preserve"> shutdown</w:t>
      </w:r>
    </w:p>
    <w:p w14:paraId="5723F96A" w14:textId="77777777" w:rsidR="001C7C91" w:rsidRPr="001C7C91" w:rsidRDefault="001C7C91" w:rsidP="001C7C91">
      <w:pPr>
        <w:ind w:left="720"/>
        <w:rPr>
          <w:b/>
          <w:bCs/>
        </w:rPr>
      </w:pPr>
      <w:r w:rsidRPr="001C7C91">
        <w:rPr>
          <w:b/>
          <w:bCs/>
        </w:rPr>
        <w:t>!</w:t>
      </w:r>
    </w:p>
    <w:p w14:paraId="1A243F5C"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FastEthernet0/16</w:t>
      </w:r>
    </w:p>
    <w:p w14:paraId="7B9F7CD1" w14:textId="77777777" w:rsidR="001C7C91" w:rsidRPr="001C7C91" w:rsidRDefault="001C7C91" w:rsidP="001C7C91">
      <w:pPr>
        <w:ind w:left="720"/>
        <w:rPr>
          <w:b/>
          <w:bCs/>
        </w:rPr>
      </w:pPr>
      <w:r w:rsidRPr="001C7C91">
        <w:rPr>
          <w:b/>
          <w:bCs/>
        </w:rPr>
        <w:t xml:space="preserve"> shutdown</w:t>
      </w:r>
    </w:p>
    <w:p w14:paraId="30845A4F" w14:textId="77777777" w:rsidR="001C7C91" w:rsidRPr="001C7C91" w:rsidRDefault="001C7C91" w:rsidP="001C7C91">
      <w:pPr>
        <w:ind w:left="720"/>
        <w:rPr>
          <w:b/>
          <w:bCs/>
        </w:rPr>
      </w:pPr>
      <w:r w:rsidRPr="001C7C91">
        <w:rPr>
          <w:b/>
          <w:bCs/>
        </w:rPr>
        <w:t>!</w:t>
      </w:r>
    </w:p>
    <w:p w14:paraId="60895041"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FastEthernet0/17</w:t>
      </w:r>
    </w:p>
    <w:p w14:paraId="0ED8B95D" w14:textId="77777777" w:rsidR="001C7C91" w:rsidRPr="001C7C91" w:rsidRDefault="001C7C91" w:rsidP="001C7C91">
      <w:pPr>
        <w:ind w:left="720"/>
        <w:rPr>
          <w:b/>
          <w:bCs/>
        </w:rPr>
      </w:pPr>
      <w:r w:rsidRPr="001C7C91">
        <w:rPr>
          <w:b/>
          <w:bCs/>
        </w:rPr>
        <w:t xml:space="preserve"> shutdown</w:t>
      </w:r>
    </w:p>
    <w:p w14:paraId="2B4BDFE8" w14:textId="77777777" w:rsidR="001C7C91" w:rsidRPr="001C7C91" w:rsidRDefault="001C7C91" w:rsidP="001C7C91">
      <w:pPr>
        <w:ind w:left="720"/>
        <w:rPr>
          <w:b/>
          <w:bCs/>
        </w:rPr>
      </w:pPr>
      <w:r w:rsidRPr="001C7C91">
        <w:rPr>
          <w:b/>
          <w:bCs/>
        </w:rPr>
        <w:t>!</w:t>
      </w:r>
    </w:p>
    <w:p w14:paraId="18D986D3"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FastEthernet0/18</w:t>
      </w:r>
    </w:p>
    <w:p w14:paraId="6C160153" w14:textId="77777777" w:rsidR="001C7C91" w:rsidRPr="001C7C91" w:rsidRDefault="001C7C91" w:rsidP="001C7C91">
      <w:pPr>
        <w:ind w:left="720"/>
        <w:rPr>
          <w:b/>
          <w:bCs/>
        </w:rPr>
      </w:pPr>
      <w:r w:rsidRPr="001C7C91">
        <w:rPr>
          <w:b/>
          <w:bCs/>
        </w:rPr>
        <w:t>!</w:t>
      </w:r>
    </w:p>
    <w:p w14:paraId="233DC198"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FastEthernet0/19</w:t>
      </w:r>
    </w:p>
    <w:p w14:paraId="1338A230" w14:textId="77777777" w:rsidR="001C7C91" w:rsidRPr="001C7C91" w:rsidRDefault="001C7C91" w:rsidP="001C7C91">
      <w:pPr>
        <w:ind w:left="720"/>
        <w:rPr>
          <w:b/>
          <w:bCs/>
        </w:rPr>
      </w:pPr>
      <w:r w:rsidRPr="001C7C91">
        <w:rPr>
          <w:b/>
          <w:bCs/>
        </w:rPr>
        <w:t xml:space="preserve"> shutdown</w:t>
      </w:r>
    </w:p>
    <w:p w14:paraId="7EB2C73A" w14:textId="77777777" w:rsidR="001C7C91" w:rsidRPr="001C7C91" w:rsidRDefault="001C7C91" w:rsidP="001C7C91">
      <w:pPr>
        <w:ind w:left="720"/>
        <w:rPr>
          <w:b/>
          <w:bCs/>
        </w:rPr>
      </w:pPr>
      <w:r w:rsidRPr="001C7C91">
        <w:rPr>
          <w:b/>
          <w:bCs/>
        </w:rPr>
        <w:lastRenderedPageBreak/>
        <w:t>!</w:t>
      </w:r>
    </w:p>
    <w:p w14:paraId="2B91FA53"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FastEthernet0/20</w:t>
      </w:r>
    </w:p>
    <w:p w14:paraId="1A3D1E8B" w14:textId="77777777" w:rsidR="001C7C91" w:rsidRPr="001C7C91" w:rsidRDefault="001C7C91" w:rsidP="001C7C91">
      <w:pPr>
        <w:ind w:left="720"/>
        <w:rPr>
          <w:b/>
          <w:bCs/>
        </w:rPr>
      </w:pPr>
      <w:r w:rsidRPr="001C7C91">
        <w:rPr>
          <w:b/>
          <w:bCs/>
        </w:rPr>
        <w:t xml:space="preserve"> shutdown</w:t>
      </w:r>
    </w:p>
    <w:p w14:paraId="35C96C8D" w14:textId="77777777" w:rsidR="001C7C91" w:rsidRPr="001C7C91" w:rsidRDefault="001C7C91" w:rsidP="001C7C91">
      <w:pPr>
        <w:ind w:left="720"/>
        <w:rPr>
          <w:b/>
          <w:bCs/>
        </w:rPr>
      </w:pPr>
      <w:r w:rsidRPr="001C7C91">
        <w:rPr>
          <w:b/>
          <w:bCs/>
        </w:rPr>
        <w:t>!</w:t>
      </w:r>
    </w:p>
    <w:p w14:paraId="0B561D97"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FastEthernet0/21</w:t>
      </w:r>
    </w:p>
    <w:p w14:paraId="01B9DE76" w14:textId="77777777" w:rsidR="001C7C91" w:rsidRPr="001C7C91" w:rsidRDefault="001C7C91" w:rsidP="001C7C91">
      <w:pPr>
        <w:ind w:left="720"/>
        <w:rPr>
          <w:b/>
          <w:bCs/>
        </w:rPr>
      </w:pPr>
      <w:r w:rsidRPr="001C7C91">
        <w:rPr>
          <w:b/>
          <w:bCs/>
        </w:rPr>
        <w:t xml:space="preserve"> shutdown</w:t>
      </w:r>
    </w:p>
    <w:p w14:paraId="5297F59C" w14:textId="77777777" w:rsidR="001C7C91" w:rsidRPr="001C7C91" w:rsidRDefault="001C7C91" w:rsidP="001C7C91">
      <w:pPr>
        <w:ind w:left="720"/>
        <w:rPr>
          <w:b/>
          <w:bCs/>
        </w:rPr>
      </w:pPr>
      <w:r w:rsidRPr="001C7C91">
        <w:rPr>
          <w:b/>
          <w:bCs/>
        </w:rPr>
        <w:t>!</w:t>
      </w:r>
    </w:p>
    <w:p w14:paraId="2AB649FA"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FastEthernet0/22</w:t>
      </w:r>
    </w:p>
    <w:p w14:paraId="2E40C04E" w14:textId="77777777" w:rsidR="001C7C91" w:rsidRPr="001C7C91" w:rsidRDefault="001C7C91" w:rsidP="001C7C91">
      <w:pPr>
        <w:ind w:left="720"/>
        <w:rPr>
          <w:b/>
          <w:bCs/>
        </w:rPr>
      </w:pPr>
      <w:r w:rsidRPr="001C7C91">
        <w:rPr>
          <w:b/>
          <w:bCs/>
        </w:rPr>
        <w:t xml:space="preserve"> shutdown</w:t>
      </w:r>
    </w:p>
    <w:p w14:paraId="051E4AEE" w14:textId="77777777" w:rsidR="001C7C91" w:rsidRPr="001C7C91" w:rsidRDefault="001C7C91" w:rsidP="001C7C91">
      <w:pPr>
        <w:ind w:left="720"/>
        <w:rPr>
          <w:b/>
          <w:bCs/>
        </w:rPr>
      </w:pPr>
      <w:r w:rsidRPr="001C7C91">
        <w:rPr>
          <w:b/>
          <w:bCs/>
        </w:rPr>
        <w:t>!</w:t>
      </w:r>
    </w:p>
    <w:p w14:paraId="762D30B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FastEthernet0/23</w:t>
      </w:r>
    </w:p>
    <w:p w14:paraId="3EB3261D" w14:textId="77777777" w:rsidR="001C7C91" w:rsidRPr="001C7C91" w:rsidRDefault="001C7C91" w:rsidP="001C7C91">
      <w:pPr>
        <w:ind w:left="720"/>
        <w:rPr>
          <w:b/>
          <w:bCs/>
        </w:rPr>
      </w:pPr>
      <w:r w:rsidRPr="001C7C91">
        <w:rPr>
          <w:b/>
          <w:bCs/>
        </w:rPr>
        <w:t xml:space="preserve"> shutdown</w:t>
      </w:r>
    </w:p>
    <w:p w14:paraId="79C9F894" w14:textId="77777777" w:rsidR="001C7C91" w:rsidRPr="001C7C91" w:rsidRDefault="001C7C91" w:rsidP="001C7C91">
      <w:pPr>
        <w:ind w:left="720"/>
        <w:rPr>
          <w:b/>
          <w:bCs/>
        </w:rPr>
      </w:pPr>
      <w:r w:rsidRPr="001C7C91">
        <w:rPr>
          <w:b/>
          <w:bCs/>
        </w:rPr>
        <w:t>!</w:t>
      </w:r>
    </w:p>
    <w:p w14:paraId="545241FF"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FastEthernet0/24</w:t>
      </w:r>
    </w:p>
    <w:p w14:paraId="72BAB3C4" w14:textId="77777777" w:rsidR="001C7C91" w:rsidRPr="001C7C91" w:rsidRDefault="001C7C91" w:rsidP="001C7C91">
      <w:pPr>
        <w:ind w:left="720"/>
        <w:rPr>
          <w:b/>
          <w:bCs/>
        </w:rPr>
      </w:pPr>
      <w:r w:rsidRPr="001C7C91">
        <w:rPr>
          <w:b/>
          <w:bCs/>
        </w:rPr>
        <w:t xml:space="preserve"> shutdown</w:t>
      </w:r>
    </w:p>
    <w:p w14:paraId="7F8F6820" w14:textId="77777777" w:rsidR="001C7C91" w:rsidRPr="001C7C91" w:rsidRDefault="001C7C91" w:rsidP="001C7C91">
      <w:pPr>
        <w:ind w:left="720"/>
        <w:rPr>
          <w:b/>
          <w:bCs/>
        </w:rPr>
      </w:pPr>
      <w:r w:rsidRPr="001C7C91">
        <w:rPr>
          <w:b/>
          <w:bCs/>
        </w:rPr>
        <w:t>!</w:t>
      </w:r>
    </w:p>
    <w:p w14:paraId="3B9A92A1"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GigabitEthernet0/1</w:t>
      </w:r>
    </w:p>
    <w:p w14:paraId="33F7FFD5" w14:textId="77777777" w:rsidR="001C7C91" w:rsidRPr="001C7C91" w:rsidRDefault="001C7C91" w:rsidP="001C7C91">
      <w:pPr>
        <w:ind w:left="720"/>
        <w:rPr>
          <w:b/>
          <w:bCs/>
        </w:rPr>
      </w:pPr>
      <w:r w:rsidRPr="001C7C91">
        <w:rPr>
          <w:b/>
          <w:bCs/>
        </w:rPr>
        <w:t xml:space="preserve"> shutdown</w:t>
      </w:r>
    </w:p>
    <w:p w14:paraId="4C1E63F2" w14:textId="77777777" w:rsidR="001C7C91" w:rsidRPr="001C7C91" w:rsidRDefault="001C7C91" w:rsidP="001C7C91">
      <w:pPr>
        <w:ind w:left="720"/>
        <w:rPr>
          <w:b/>
          <w:bCs/>
        </w:rPr>
      </w:pPr>
      <w:r w:rsidRPr="001C7C91">
        <w:rPr>
          <w:b/>
          <w:bCs/>
        </w:rPr>
        <w:t>!</w:t>
      </w:r>
    </w:p>
    <w:p w14:paraId="44ED2563"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GigabitEthernet0/2</w:t>
      </w:r>
    </w:p>
    <w:p w14:paraId="58C02513" w14:textId="77777777" w:rsidR="001C7C91" w:rsidRPr="001C7C91" w:rsidRDefault="001C7C91" w:rsidP="001C7C91">
      <w:pPr>
        <w:ind w:left="720"/>
        <w:rPr>
          <w:b/>
          <w:bCs/>
        </w:rPr>
      </w:pPr>
      <w:r w:rsidRPr="001C7C91">
        <w:rPr>
          <w:b/>
          <w:bCs/>
        </w:rPr>
        <w:t xml:space="preserve"> shutdown</w:t>
      </w:r>
    </w:p>
    <w:p w14:paraId="5E5B2922" w14:textId="77777777" w:rsidR="001C7C91" w:rsidRPr="001C7C91" w:rsidRDefault="001C7C91" w:rsidP="001C7C91">
      <w:pPr>
        <w:ind w:left="720"/>
        <w:rPr>
          <w:b/>
          <w:bCs/>
        </w:rPr>
      </w:pPr>
      <w:r w:rsidRPr="001C7C91">
        <w:rPr>
          <w:b/>
          <w:bCs/>
        </w:rPr>
        <w:t>!</w:t>
      </w:r>
    </w:p>
    <w:p w14:paraId="6A45F862"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Vlan1</w:t>
      </w:r>
    </w:p>
    <w:p w14:paraId="1956AB2F"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2CF1ECE9" w14:textId="77777777" w:rsidR="001C7C91" w:rsidRPr="001C7C91" w:rsidRDefault="001C7C91" w:rsidP="001C7C91">
      <w:pPr>
        <w:ind w:left="720"/>
        <w:rPr>
          <w:b/>
          <w:bCs/>
        </w:rPr>
      </w:pPr>
      <w:r w:rsidRPr="001C7C91">
        <w:rPr>
          <w:b/>
          <w:bCs/>
        </w:rPr>
        <w:t xml:space="preserve"> shutdown</w:t>
      </w:r>
    </w:p>
    <w:p w14:paraId="581A8162" w14:textId="77777777" w:rsidR="001C7C91" w:rsidRPr="001C7C91" w:rsidRDefault="001C7C91" w:rsidP="001C7C91">
      <w:pPr>
        <w:ind w:left="720"/>
        <w:rPr>
          <w:b/>
          <w:bCs/>
        </w:rPr>
      </w:pPr>
      <w:r w:rsidRPr="001C7C91">
        <w:rPr>
          <w:b/>
          <w:bCs/>
        </w:rPr>
        <w:t>!</w:t>
      </w:r>
    </w:p>
    <w:p w14:paraId="0BE2652C" w14:textId="77777777" w:rsidR="001C7C91" w:rsidRPr="001C7C91" w:rsidRDefault="001C7C91" w:rsidP="001C7C91">
      <w:pPr>
        <w:ind w:left="720"/>
        <w:rPr>
          <w:b/>
          <w:bCs/>
        </w:rPr>
      </w:pPr>
      <w:r w:rsidRPr="001C7C91">
        <w:rPr>
          <w:b/>
          <w:bCs/>
        </w:rPr>
        <w:t xml:space="preserve">banner </w:t>
      </w:r>
      <w:proofErr w:type="spellStart"/>
      <w:r w:rsidRPr="001C7C91">
        <w:rPr>
          <w:b/>
          <w:bCs/>
        </w:rPr>
        <w:t>motd</w:t>
      </w:r>
      <w:proofErr w:type="spellEnd"/>
      <w:r w:rsidRPr="001C7C91">
        <w:rPr>
          <w:b/>
          <w:bCs/>
        </w:rPr>
        <w:t xml:space="preserve"> ^</w:t>
      </w:r>
      <w:proofErr w:type="spellStart"/>
      <w:r w:rsidRPr="001C7C91">
        <w:rPr>
          <w:b/>
          <w:bCs/>
        </w:rPr>
        <w:t>CAcceso</w:t>
      </w:r>
      <w:proofErr w:type="spellEnd"/>
      <w:r w:rsidRPr="001C7C91">
        <w:rPr>
          <w:b/>
          <w:bCs/>
        </w:rPr>
        <w:t xml:space="preserve"> solo a </w:t>
      </w:r>
      <w:proofErr w:type="spellStart"/>
      <w:r w:rsidRPr="001C7C91">
        <w:rPr>
          <w:b/>
          <w:bCs/>
        </w:rPr>
        <w:t>autorizados^C</w:t>
      </w:r>
      <w:proofErr w:type="spellEnd"/>
    </w:p>
    <w:p w14:paraId="074FF0ED" w14:textId="77777777" w:rsidR="001C7C91" w:rsidRPr="001C7C91" w:rsidRDefault="001C7C91" w:rsidP="001C7C91">
      <w:pPr>
        <w:ind w:left="720"/>
        <w:rPr>
          <w:b/>
          <w:bCs/>
        </w:rPr>
      </w:pPr>
      <w:r w:rsidRPr="001C7C91">
        <w:rPr>
          <w:b/>
          <w:bCs/>
        </w:rPr>
        <w:t>!</w:t>
      </w:r>
    </w:p>
    <w:p w14:paraId="20DA6075" w14:textId="77777777" w:rsidR="001C7C91" w:rsidRPr="001C7C91" w:rsidRDefault="001C7C91" w:rsidP="001C7C91">
      <w:pPr>
        <w:ind w:left="720"/>
        <w:rPr>
          <w:b/>
          <w:bCs/>
        </w:rPr>
      </w:pPr>
      <w:r w:rsidRPr="001C7C91">
        <w:rPr>
          <w:b/>
          <w:bCs/>
        </w:rPr>
        <w:t>!</w:t>
      </w:r>
    </w:p>
    <w:p w14:paraId="74B3305B" w14:textId="77777777" w:rsidR="001C7C91" w:rsidRPr="001C7C91" w:rsidRDefault="001C7C91" w:rsidP="001C7C91">
      <w:pPr>
        <w:ind w:left="720"/>
        <w:rPr>
          <w:b/>
          <w:bCs/>
        </w:rPr>
      </w:pPr>
      <w:r w:rsidRPr="001C7C91">
        <w:rPr>
          <w:b/>
          <w:bCs/>
        </w:rPr>
        <w:t>!</w:t>
      </w:r>
    </w:p>
    <w:p w14:paraId="19531AAE" w14:textId="77777777" w:rsidR="001C7C91" w:rsidRPr="001C7C91" w:rsidRDefault="001C7C91" w:rsidP="001C7C91">
      <w:pPr>
        <w:ind w:left="720"/>
        <w:rPr>
          <w:b/>
          <w:bCs/>
        </w:rPr>
      </w:pPr>
      <w:r w:rsidRPr="001C7C91">
        <w:rPr>
          <w:b/>
          <w:bCs/>
        </w:rPr>
        <w:t>line con 0</w:t>
      </w:r>
    </w:p>
    <w:p w14:paraId="2433565C"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6084D665"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6321CBC3" w14:textId="77777777" w:rsidR="001C7C91" w:rsidRPr="001C7C91" w:rsidRDefault="001C7C91" w:rsidP="001C7C91">
      <w:pPr>
        <w:ind w:left="720"/>
        <w:rPr>
          <w:b/>
          <w:bCs/>
        </w:rPr>
      </w:pPr>
      <w:r w:rsidRPr="001C7C91">
        <w:rPr>
          <w:b/>
          <w:bCs/>
        </w:rPr>
        <w:t>!</w:t>
      </w:r>
    </w:p>
    <w:p w14:paraId="2292E756" w14:textId="77777777" w:rsidR="001C7C91" w:rsidRPr="001C7C91" w:rsidRDefault="001C7C91" w:rsidP="001C7C91">
      <w:pPr>
        <w:ind w:left="720"/>
        <w:rPr>
          <w:b/>
          <w:bCs/>
        </w:rPr>
      </w:pPr>
      <w:r w:rsidRPr="001C7C91">
        <w:rPr>
          <w:b/>
          <w:bCs/>
        </w:rPr>
        <w:t xml:space="preserve">line </w:t>
      </w:r>
      <w:proofErr w:type="spellStart"/>
      <w:r w:rsidRPr="001C7C91">
        <w:rPr>
          <w:b/>
          <w:bCs/>
        </w:rPr>
        <w:t>vty</w:t>
      </w:r>
      <w:proofErr w:type="spellEnd"/>
      <w:r w:rsidRPr="001C7C91">
        <w:rPr>
          <w:b/>
          <w:bCs/>
        </w:rPr>
        <w:t xml:space="preserve"> 0 4</w:t>
      </w:r>
    </w:p>
    <w:p w14:paraId="78C18C81"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34382EE5"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6A6BCEBF" w14:textId="77777777" w:rsidR="001C7C91" w:rsidRPr="001C7C91" w:rsidRDefault="001C7C91" w:rsidP="001C7C91">
      <w:pPr>
        <w:ind w:left="720"/>
        <w:rPr>
          <w:b/>
          <w:bCs/>
        </w:rPr>
      </w:pPr>
      <w:r w:rsidRPr="001C7C91">
        <w:rPr>
          <w:b/>
          <w:bCs/>
        </w:rPr>
        <w:lastRenderedPageBreak/>
        <w:t xml:space="preserve">line </w:t>
      </w:r>
      <w:proofErr w:type="spellStart"/>
      <w:r w:rsidRPr="001C7C91">
        <w:rPr>
          <w:b/>
          <w:bCs/>
        </w:rPr>
        <w:t>vty</w:t>
      </w:r>
      <w:proofErr w:type="spellEnd"/>
      <w:r w:rsidRPr="001C7C91">
        <w:rPr>
          <w:b/>
          <w:bCs/>
        </w:rPr>
        <w:t xml:space="preserve"> 5 15</w:t>
      </w:r>
    </w:p>
    <w:p w14:paraId="44E76122"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7B8636D4" w14:textId="77777777" w:rsidR="001C7C91" w:rsidRPr="001C7C91" w:rsidRDefault="001C7C91" w:rsidP="001C7C91">
      <w:pPr>
        <w:ind w:left="720"/>
        <w:rPr>
          <w:b/>
          <w:bCs/>
        </w:rPr>
      </w:pPr>
      <w:r w:rsidRPr="001C7C91">
        <w:rPr>
          <w:b/>
          <w:bCs/>
        </w:rPr>
        <w:t>!</w:t>
      </w:r>
    </w:p>
    <w:p w14:paraId="66F26F48" w14:textId="77777777" w:rsidR="001C7C91" w:rsidRPr="001C7C91" w:rsidRDefault="001C7C91" w:rsidP="001C7C91">
      <w:pPr>
        <w:ind w:left="720"/>
        <w:rPr>
          <w:b/>
          <w:bCs/>
        </w:rPr>
      </w:pPr>
      <w:r w:rsidRPr="001C7C91">
        <w:rPr>
          <w:b/>
          <w:bCs/>
        </w:rPr>
        <w:t>!</w:t>
      </w:r>
    </w:p>
    <w:p w14:paraId="7DA3F831" w14:textId="77777777" w:rsidR="001C7C91" w:rsidRPr="001C7C91" w:rsidRDefault="001C7C91" w:rsidP="001C7C91">
      <w:pPr>
        <w:ind w:left="720"/>
        <w:rPr>
          <w:b/>
          <w:bCs/>
        </w:rPr>
      </w:pPr>
      <w:r w:rsidRPr="001C7C91">
        <w:rPr>
          <w:b/>
          <w:bCs/>
        </w:rPr>
        <w:t>!</w:t>
      </w:r>
    </w:p>
    <w:p w14:paraId="1675643E" w14:textId="77777777" w:rsidR="001C7C91" w:rsidRPr="001C7C91" w:rsidRDefault="001C7C91" w:rsidP="001C7C91">
      <w:pPr>
        <w:ind w:left="720"/>
        <w:rPr>
          <w:b/>
          <w:bCs/>
        </w:rPr>
      </w:pPr>
      <w:r w:rsidRPr="001C7C91">
        <w:rPr>
          <w:b/>
          <w:bCs/>
        </w:rPr>
        <w:t>!</w:t>
      </w:r>
    </w:p>
    <w:p w14:paraId="333D195D" w14:textId="30935C7E" w:rsidR="00AD3AC2" w:rsidRPr="00AD3AC2" w:rsidRDefault="001C7C91" w:rsidP="001C7C91">
      <w:pPr>
        <w:ind w:left="720"/>
        <w:rPr>
          <w:b/>
          <w:bCs/>
        </w:rPr>
      </w:pPr>
      <w:proofErr w:type="spellStart"/>
      <w:r w:rsidRPr="001C7C91">
        <w:rPr>
          <w:b/>
          <w:bCs/>
        </w:rPr>
        <w:t>end</w:t>
      </w:r>
      <w:proofErr w:type="spellEnd"/>
    </w:p>
    <w:p w14:paraId="68FE6A7F" w14:textId="77777777" w:rsidR="00AD3AC2" w:rsidRPr="00AD3AC2" w:rsidRDefault="00AD3AC2" w:rsidP="00AD3AC2">
      <w:pPr>
        <w:ind w:left="720"/>
        <w:rPr>
          <w:b/>
          <w:bCs/>
        </w:rPr>
      </w:pPr>
    </w:p>
    <w:p w14:paraId="18DF52A8" w14:textId="4A02D050" w:rsidR="00E06ACA" w:rsidRPr="001C7C91" w:rsidRDefault="00470620" w:rsidP="00AD3AC2">
      <w:pPr>
        <w:ind w:left="720"/>
        <w:rPr>
          <w:b/>
          <w:bCs/>
          <w:u w:val="single"/>
        </w:rPr>
      </w:pPr>
      <w:r w:rsidRPr="001C7C91">
        <w:rPr>
          <w:b/>
          <w:bCs/>
          <w:u w:val="single"/>
        </w:rPr>
        <w:t>Router R1</w:t>
      </w:r>
    </w:p>
    <w:p w14:paraId="2E0E328D" w14:textId="77777777" w:rsidR="001C7C91" w:rsidRPr="001C7C91" w:rsidRDefault="001C7C91" w:rsidP="001C7C91">
      <w:pPr>
        <w:ind w:left="720"/>
        <w:rPr>
          <w:b/>
          <w:bCs/>
        </w:rPr>
      </w:pPr>
      <w:r w:rsidRPr="001C7C91">
        <w:rPr>
          <w:b/>
          <w:bCs/>
        </w:rPr>
        <w:t>!</w:t>
      </w:r>
    </w:p>
    <w:p w14:paraId="71B60969" w14:textId="77777777" w:rsidR="001C7C91" w:rsidRPr="001C7C91" w:rsidRDefault="001C7C91" w:rsidP="001C7C91">
      <w:pPr>
        <w:ind w:left="720"/>
        <w:rPr>
          <w:b/>
          <w:bCs/>
        </w:rPr>
      </w:pPr>
      <w:proofErr w:type="spellStart"/>
      <w:r w:rsidRPr="001C7C91">
        <w:rPr>
          <w:b/>
          <w:bCs/>
        </w:rPr>
        <w:t>version</w:t>
      </w:r>
      <w:proofErr w:type="spellEnd"/>
      <w:r w:rsidRPr="001C7C91">
        <w:rPr>
          <w:b/>
          <w:bCs/>
        </w:rPr>
        <w:t xml:space="preserve"> 15.4</w:t>
      </w:r>
    </w:p>
    <w:p w14:paraId="6F93F834" w14:textId="77777777" w:rsidR="001C7C91" w:rsidRPr="001C7C91" w:rsidRDefault="001C7C91" w:rsidP="001C7C91">
      <w:pPr>
        <w:ind w:left="720"/>
        <w:rPr>
          <w:b/>
          <w:bCs/>
        </w:rPr>
      </w:pPr>
      <w:r w:rsidRPr="001C7C91">
        <w:rPr>
          <w:b/>
          <w:bCs/>
        </w:rPr>
        <w:t xml:space="preserve">no </w:t>
      </w: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log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1AA5D4DC" w14:textId="77777777" w:rsidR="001C7C91" w:rsidRPr="001C7C91" w:rsidRDefault="001C7C91" w:rsidP="001C7C91">
      <w:pPr>
        <w:ind w:left="720"/>
        <w:rPr>
          <w:b/>
          <w:bCs/>
        </w:rPr>
      </w:pPr>
      <w:r w:rsidRPr="001C7C91">
        <w:rPr>
          <w:b/>
          <w:bCs/>
        </w:rPr>
        <w:t xml:space="preserve">no </w:t>
      </w: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w:t>
      </w:r>
      <w:proofErr w:type="spellStart"/>
      <w:r w:rsidRPr="001C7C91">
        <w:rPr>
          <w:b/>
          <w:bCs/>
        </w:rPr>
        <w:t>debug</w:t>
      </w:r>
      <w:proofErr w:type="spellEnd"/>
      <w:r w:rsidRPr="001C7C91">
        <w:rPr>
          <w:b/>
          <w:bCs/>
        </w:rPr>
        <w:t xml:space="preserve">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66E3BA09"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proofErr w:type="gramStart"/>
      <w:r w:rsidRPr="001C7C91">
        <w:rPr>
          <w:b/>
          <w:bCs/>
        </w:rPr>
        <w:t>password</w:t>
      </w:r>
      <w:proofErr w:type="gramEnd"/>
      <w:r w:rsidRPr="001C7C91">
        <w:rPr>
          <w:b/>
          <w:bCs/>
        </w:rPr>
        <w:t>-encryption</w:t>
      </w:r>
      <w:proofErr w:type="spellEnd"/>
    </w:p>
    <w:p w14:paraId="4964DB5D" w14:textId="77777777" w:rsidR="001C7C91" w:rsidRPr="001C7C91" w:rsidRDefault="001C7C91" w:rsidP="001C7C91">
      <w:pPr>
        <w:ind w:left="720"/>
        <w:rPr>
          <w:b/>
          <w:bCs/>
        </w:rPr>
      </w:pPr>
      <w:r w:rsidRPr="001C7C91">
        <w:rPr>
          <w:b/>
          <w:bCs/>
        </w:rPr>
        <w:t>!</w:t>
      </w:r>
    </w:p>
    <w:p w14:paraId="3D404E6F" w14:textId="77777777" w:rsidR="001C7C91" w:rsidRPr="001C7C91" w:rsidRDefault="001C7C91" w:rsidP="001C7C91">
      <w:pPr>
        <w:ind w:left="720"/>
        <w:rPr>
          <w:b/>
          <w:bCs/>
        </w:rPr>
      </w:pPr>
      <w:proofErr w:type="spellStart"/>
      <w:r w:rsidRPr="001C7C91">
        <w:rPr>
          <w:b/>
          <w:bCs/>
        </w:rPr>
        <w:t>hostname</w:t>
      </w:r>
      <w:proofErr w:type="spellEnd"/>
      <w:r w:rsidRPr="001C7C91">
        <w:rPr>
          <w:b/>
          <w:bCs/>
        </w:rPr>
        <w:t xml:space="preserve"> R1</w:t>
      </w:r>
    </w:p>
    <w:p w14:paraId="670DD562" w14:textId="77777777" w:rsidR="001C7C91" w:rsidRPr="001C7C91" w:rsidRDefault="001C7C91" w:rsidP="001C7C91">
      <w:pPr>
        <w:ind w:left="720"/>
        <w:rPr>
          <w:b/>
          <w:bCs/>
        </w:rPr>
      </w:pPr>
      <w:r w:rsidRPr="001C7C91">
        <w:rPr>
          <w:b/>
          <w:bCs/>
        </w:rPr>
        <w:t>!</w:t>
      </w:r>
    </w:p>
    <w:p w14:paraId="18C0015F" w14:textId="77777777" w:rsidR="001C7C91" w:rsidRPr="001C7C91" w:rsidRDefault="001C7C91" w:rsidP="001C7C91">
      <w:pPr>
        <w:ind w:left="720"/>
        <w:rPr>
          <w:b/>
          <w:bCs/>
        </w:rPr>
      </w:pPr>
      <w:r w:rsidRPr="001C7C91">
        <w:rPr>
          <w:b/>
          <w:bCs/>
        </w:rPr>
        <w:t>!</w:t>
      </w:r>
    </w:p>
    <w:p w14:paraId="19015B27" w14:textId="77777777" w:rsidR="001C7C91" w:rsidRPr="001C7C91" w:rsidRDefault="001C7C91" w:rsidP="001C7C91">
      <w:pPr>
        <w:ind w:left="720"/>
        <w:rPr>
          <w:b/>
          <w:bCs/>
        </w:rPr>
      </w:pPr>
      <w:r w:rsidRPr="001C7C91">
        <w:rPr>
          <w:b/>
          <w:bCs/>
        </w:rPr>
        <w:t>!</w:t>
      </w:r>
    </w:p>
    <w:p w14:paraId="64129F23" w14:textId="77777777" w:rsidR="001C7C91" w:rsidRPr="001C7C91" w:rsidRDefault="001C7C91" w:rsidP="001C7C91">
      <w:pPr>
        <w:ind w:left="720"/>
        <w:rPr>
          <w:b/>
          <w:bCs/>
        </w:rPr>
      </w:pPr>
      <w:proofErr w:type="spellStart"/>
      <w:r w:rsidRPr="001C7C91">
        <w:rPr>
          <w:b/>
          <w:bCs/>
        </w:rPr>
        <w:t>enable</w:t>
      </w:r>
      <w:proofErr w:type="spellEnd"/>
      <w:r w:rsidRPr="001C7C91">
        <w:rPr>
          <w:b/>
          <w:bCs/>
        </w:rPr>
        <w:t xml:space="preserve"> </w:t>
      </w:r>
      <w:proofErr w:type="spellStart"/>
      <w:r w:rsidRPr="001C7C91">
        <w:rPr>
          <w:b/>
          <w:bCs/>
        </w:rPr>
        <w:t>secret</w:t>
      </w:r>
      <w:proofErr w:type="spellEnd"/>
      <w:r w:rsidRPr="001C7C91">
        <w:rPr>
          <w:b/>
          <w:bCs/>
        </w:rPr>
        <w:t xml:space="preserve"> 5 $1$mERr$9cTjUIEqNGurQiFU.ZeCi1</w:t>
      </w:r>
    </w:p>
    <w:p w14:paraId="396FF5DB" w14:textId="77777777" w:rsidR="001C7C91" w:rsidRPr="001C7C91" w:rsidRDefault="001C7C91" w:rsidP="001C7C91">
      <w:pPr>
        <w:ind w:left="720"/>
        <w:rPr>
          <w:b/>
          <w:bCs/>
        </w:rPr>
      </w:pPr>
      <w:r w:rsidRPr="001C7C91">
        <w:rPr>
          <w:b/>
          <w:bCs/>
        </w:rPr>
        <w:t>!</w:t>
      </w:r>
    </w:p>
    <w:p w14:paraId="17379ADE" w14:textId="77777777" w:rsidR="001C7C91" w:rsidRPr="001C7C91" w:rsidRDefault="001C7C91" w:rsidP="001C7C91">
      <w:pPr>
        <w:ind w:left="720"/>
        <w:rPr>
          <w:b/>
          <w:bCs/>
        </w:rPr>
      </w:pPr>
      <w:r w:rsidRPr="001C7C91">
        <w:rPr>
          <w:b/>
          <w:bCs/>
        </w:rPr>
        <w:t>!</w:t>
      </w:r>
    </w:p>
    <w:p w14:paraId="4B3CF4FD" w14:textId="77777777" w:rsidR="001C7C91" w:rsidRPr="001C7C91" w:rsidRDefault="001C7C91" w:rsidP="001C7C91">
      <w:pPr>
        <w:ind w:left="720"/>
        <w:rPr>
          <w:b/>
          <w:bCs/>
        </w:rPr>
      </w:pPr>
      <w:r w:rsidRPr="001C7C91">
        <w:rPr>
          <w:b/>
          <w:bCs/>
        </w:rPr>
        <w:t>!</w:t>
      </w:r>
    </w:p>
    <w:p w14:paraId="7C8F6C8B" w14:textId="77777777" w:rsidR="001C7C91" w:rsidRPr="001C7C91" w:rsidRDefault="001C7C91" w:rsidP="001C7C91">
      <w:pPr>
        <w:ind w:left="720"/>
        <w:rPr>
          <w:b/>
          <w:bCs/>
        </w:rPr>
      </w:pPr>
      <w:r w:rsidRPr="001C7C91">
        <w:rPr>
          <w:b/>
          <w:bCs/>
        </w:rPr>
        <w:t>!</w:t>
      </w:r>
    </w:p>
    <w:p w14:paraId="2543FA26" w14:textId="77777777" w:rsidR="001C7C91" w:rsidRPr="001C7C91" w:rsidRDefault="001C7C91" w:rsidP="001C7C91">
      <w:pPr>
        <w:ind w:left="720"/>
        <w:rPr>
          <w:b/>
          <w:bCs/>
        </w:rPr>
      </w:pPr>
      <w:r w:rsidRPr="001C7C91">
        <w:rPr>
          <w:b/>
          <w:bCs/>
        </w:rPr>
        <w:t>!</w:t>
      </w:r>
    </w:p>
    <w:p w14:paraId="3BE03BC7" w14:textId="77777777" w:rsidR="001C7C91" w:rsidRPr="001C7C91" w:rsidRDefault="001C7C91" w:rsidP="001C7C91">
      <w:pPr>
        <w:ind w:left="720"/>
        <w:rPr>
          <w:b/>
          <w:bCs/>
        </w:rPr>
      </w:pPr>
      <w:r w:rsidRPr="001C7C91">
        <w:rPr>
          <w:b/>
          <w:bCs/>
        </w:rPr>
        <w:t>!</w:t>
      </w:r>
    </w:p>
    <w:p w14:paraId="24620F12" w14:textId="77777777" w:rsidR="001C7C91" w:rsidRPr="001C7C91" w:rsidRDefault="001C7C91" w:rsidP="001C7C91">
      <w:pPr>
        <w:ind w:left="720"/>
        <w:rPr>
          <w:b/>
          <w:bCs/>
        </w:rPr>
      </w:pPr>
      <w:proofErr w:type="spellStart"/>
      <w:r w:rsidRPr="001C7C91">
        <w:rPr>
          <w:b/>
          <w:bCs/>
        </w:rPr>
        <w:t>ip</w:t>
      </w:r>
      <w:proofErr w:type="spellEnd"/>
      <w:r w:rsidRPr="001C7C91">
        <w:rPr>
          <w:b/>
          <w:bCs/>
        </w:rPr>
        <w:t xml:space="preserve"> </w:t>
      </w:r>
      <w:proofErr w:type="spellStart"/>
      <w:r w:rsidRPr="001C7C91">
        <w:rPr>
          <w:b/>
          <w:bCs/>
        </w:rPr>
        <w:t>cef</w:t>
      </w:r>
      <w:proofErr w:type="spellEnd"/>
    </w:p>
    <w:p w14:paraId="60E8EDD8" w14:textId="77777777" w:rsidR="001C7C91" w:rsidRPr="001C7C91" w:rsidRDefault="001C7C91" w:rsidP="001C7C91">
      <w:pPr>
        <w:ind w:left="720"/>
        <w:rPr>
          <w:b/>
          <w:bCs/>
        </w:rPr>
      </w:pPr>
      <w:r w:rsidRPr="001C7C91">
        <w:rPr>
          <w:b/>
          <w:bCs/>
        </w:rPr>
        <w:t xml:space="preserve">ipv6 </w:t>
      </w:r>
      <w:proofErr w:type="spellStart"/>
      <w:r w:rsidRPr="001C7C91">
        <w:rPr>
          <w:b/>
          <w:bCs/>
        </w:rPr>
        <w:t>unicast-routing</w:t>
      </w:r>
      <w:proofErr w:type="spellEnd"/>
    </w:p>
    <w:p w14:paraId="62F95C2C" w14:textId="77777777" w:rsidR="001C7C91" w:rsidRPr="001C7C91" w:rsidRDefault="001C7C91" w:rsidP="001C7C91">
      <w:pPr>
        <w:ind w:left="720"/>
        <w:rPr>
          <w:b/>
          <w:bCs/>
        </w:rPr>
      </w:pPr>
      <w:r w:rsidRPr="001C7C91">
        <w:rPr>
          <w:b/>
          <w:bCs/>
        </w:rPr>
        <w:t>!</w:t>
      </w:r>
    </w:p>
    <w:p w14:paraId="1351E29F" w14:textId="77777777" w:rsidR="001C7C91" w:rsidRPr="001C7C91" w:rsidRDefault="001C7C91" w:rsidP="001C7C91">
      <w:pPr>
        <w:ind w:left="720"/>
        <w:rPr>
          <w:b/>
          <w:bCs/>
        </w:rPr>
      </w:pPr>
      <w:r w:rsidRPr="001C7C91">
        <w:rPr>
          <w:b/>
          <w:bCs/>
        </w:rPr>
        <w:t xml:space="preserve">no ipv6 </w:t>
      </w:r>
      <w:proofErr w:type="spellStart"/>
      <w:r w:rsidRPr="001C7C91">
        <w:rPr>
          <w:b/>
          <w:bCs/>
        </w:rPr>
        <w:t>cef</w:t>
      </w:r>
      <w:proofErr w:type="spellEnd"/>
    </w:p>
    <w:p w14:paraId="476FB10C" w14:textId="77777777" w:rsidR="001C7C91" w:rsidRPr="001C7C91" w:rsidRDefault="001C7C91" w:rsidP="001C7C91">
      <w:pPr>
        <w:ind w:left="720"/>
        <w:rPr>
          <w:b/>
          <w:bCs/>
        </w:rPr>
      </w:pPr>
      <w:r w:rsidRPr="001C7C91">
        <w:rPr>
          <w:b/>
          <w:bCs/>
        </w:rPr>
        <w:t>!</w:t>
      </w:r>
    </w:p>
    <w:p w14:paraId="22E7F78C" w14:textId="77777777" w:rsidR="001C7C91" w:rsidRPr="001C7C91" w:rsidRDefault="001C7C91" w:rsidP="001C7C91">
      <w:pPr>
        <w:ind w:left="720"/>
        <w:rPr>
          <w:b/>
          <w:bCs/>
        </w:rPr>
      </w:pPr>
      <w:r w:rsidRPr="001C7C91">
        <w:rPr>
          <w:b/>
          <w:bCs/>
        </w:rPr>
        <w:t xml:space="preserve">ipv6 </w:t>
      </w:r>
      <w:proofErr w:type="spellStart"/>
      <w:r w:rsidRPr="001C7C91">
        <w:rPr>
          <w:b/>
          <w:bCs/>
        </w:rPr>
        <w:t>dhcp</w:t>
      </w:r>
      <w:proofErr w:type="spellEnd"/>
      <w:r w:rsidRPr="001C7C91">
        <w:rPr>
          <w:b/>
          <w:bCs/>
        </w:rPr>
        <w:t xml:space="preserve"> pool R1-APTADIA</w:t>
      </w:r>
    </w:p>
    <w:p w14:paraId="381075B3" w14:textId="77777777" w:rsidR="001C7C91" w:rsidRPr="001C7C91" w:rsidRDefault="001C7C91" w:rsidP="001C7C91">
      <w:pPr>
        <w:ind w:left="720"/>
        <w:rPr>
          <w:b/>
          <w:bCs/>
        </w:rPr>
      </w:pPr>
      <w:r w:rsidRPr="001C7C91">
        <w:rPr>
          <w:b/>
          <w:bCs/>
        </w:rPr>
        <w:t xml:space="preserve"> </w:t>
      </w:r>
      <w:proofErr w:type="spellStart"/>
      <w:r w:rsidRPr="001C7C91">
        <w:rPr>
          <w:b/>
          <w:bCs/>
        </w:rPr>
        <w:t>dns</w:t>
      </w:r>
      <w:proofErr w:type="spellEnd"/>
      <w:r w:rsidRPr="001C7C91">
        <w:rPr>
          <w:b/>
          <w:bCs/>
        </w:rPr>
        <w:t>-server 2001:DB</w:t>
      </w:r>
      <w:proofErr w:type="gramStart"/>
      <w:r w:rsidRPr="001C7C91">
        <w:rPr>
          <w:b/>
          <w:bCs/>
        </w:rPr>
        <w:t>8:ACAD::</w:t>
      </w:r>
      <w:proofErr w:type="gramEnd"/>
      <w:r w:rsidRPr="001C7C91">
        <w:rPr>
          <w:b/>
          <w:bCs/>
        </w:rPr>
        <w:t>254</w:t>
      </w:r>
    </w:p>
    <w:p w14:paraId="6A802493" w14:textId="77777777" w:rsidR="001C7C91" w:rsidRPr="001C7C91" w:rsidRDefault="001C7C91" w:rsidP="001C7C91">
      <w:pPr>
        <w:ind w:left="720"/>
        <w:rPr>
          <w:b/>
          <w:bCs/>
        </w:rPr>
      </w:pPr>
      <w:r w:rsidRPr="001C7C91">
        <w:rPr>
          <w:b/>
          <w:bCs/>
        </w:rPr>
        <w:t xml:space="preserve"> </w:t>
      </w:r>
      <w:proofErr w:type="spellStart"/>
      <w:r w:rsidRPr="001C7C91">
        <w:rPr>
          <w:b/>
          <w:bCs/>
        </w:rPr>
        <w:t>domain-name</w:t>
      </w:r>
      <w:proofErr w:type="spellEnd"/>
      <w:r w:rsidRPr="001C7C91">
        <w:rPr>
          <w:b/>
          <w:bCs/>
        </w:rPr>
        <w:t xml:space="preserve"> Stateless.com</w:t>
      </w:r>
    </w:p>
    <w:p w14:paraId="5107FF5B" w14:textId="77777777" w:rsidR="001C7C91" w:rsidRPr="001C7C91" w:rsidRDefault="001C7C91" w:rsidP="001C7C91">
      <w:pPr>
        <w:ind w:left="720"/>
        <w:rPr>
          <w:b/>
          <w:bCs/>
        </w:rPr>
      </w:pPr>
      <w:r w:rsidRPr="001C7C91">
        <w:rPr>
          <w:b/>
          <w:bCs/>
        </w:rPr>
        <w:t>!</w:t>
      </w:r>
    </w:p>
    <w:p w14:paraId="3ADC2BBD" w14:textId="77777777" w:rsidR="001C7C91" w:rsidRPr="001C7C91" w:rsidRDefault="001C7C91" w:rsidP="001C7C91">
      <w:pPr>
        <w:ind w:left="720"/>
        <w:rPr>
          <w:b/>
          <w:bCs/>
        </w:rPr>
      </w:pPr>
      <w:r w:rsidRPr="001C7C91">
        <w:rPr>
          <w:b/>
          <w:bCs/>
        </w:rPr>
        <w:t xml:space="preserve">ipv6 </w:t>
      </w:r>
      <w:proofErr w:type="spellStart"/>
      <w:r w:rsidRPr="001C7C91">
        <w:rPr>
          <w:b/>
          <w:bCs/>
        </w:rPr>
        <w:t>dhcp</w:t>
      </w:r>
      <w:proofErr w:type="spellEnd"/>
      <w:r w:rsidRPr="001C7C91">
        <w:rPr>
          <w:b/>
          <w:bCs/>
        </w:rPr>
        <w:t xml:space="preserve"> pool R2-STATEFUL</w:t>
      </w:r>
    </w:p>
    <w:p w14:paraId="2B86B7CB" w14:textId="77777777" w:rsidR="001C7C91" w:rsidRPr="001C7C91" w:rsidRDefault="001C7C91" w:rsidP="001C7C91">
      <w:pPr>
        <w:ind w:left="720"/>
        <w:rPr>
          <w:b/>
          <w:bCs/>
        </w:rPr>
      </w:pPr>
      <w:r w:rsidRPr="001C7C91">
        <w:rPr>
          <w:b/>
          <w:bCs/>
        </w:rPr>
        <w:t xml:space="preserve"> </w:t>
      </w:r>
      <w:proofErr w:type="spellStart"/>
      <w:r w:rsidRPr="001C7C91">
        <w:rPr>
          <w:b/>
          <w:bCs/>
        </w:rPr>
        <w:t>address</w:t>
      </w:r>
      <w:proofErr w:type="spellEnd"/>
      <w:r w:rsidRPr="001C7C91">
        <w:rPr>
          <w:b/>
          <w:bCs/>
        </w:rPr>
        <w:t xml:space="preserve"> </w:t>
      </w:r>
      <w:proofErr w:type="spellStart"/>
      <w:r w:rsidRPr="001C7C91">
        <w:rPr>
          <w:b/>
          <w:bCs/>
        </w:rPr>
        <w:t>prefix</w:t>
      </w:r>
      <w:proofErr w:type="spellEnd"/>
      <w:r w:rsidRPr="001C7C91">
        <w:rPr>
          <w:b/>
          <w:bCs/>
        </w:rPr>
        <w:t xml:space="preserve"> 2001:db</w:t>
      </w:r>
      <w:proofErr w:type="gramStart"/>
      <w:r w:rsidRPr="001C7C91">
        <w:rPr>
          <w:b/>
          <w:bCs/>
        </w:rPr>
        <w:t>8:acad</w:t>
      </w:r>
      <w:proofErr w:type="gramEnd"/>
      <w:r w:rsidRPr="001C7C91">
        <w:rPr>
          <w:b/>
          <w:bCs/>
        </w:rPr>
        <w:t xml:space="preserve">:3:aaa::/80 </w:t>
      </w:r>
      <w:proofErr w:type="spellStart"/>
      <w:r w:rsidRPr="001C7C91">
        <w:rPr>
          <w:b/>
          <w:bCs/>
        </w:rPr>
        <w:t>lifetime</w:t>
      </w:r>
      <w:proofErr w:type="spellEnd"/>
      <w:r w:rsidRPr="001C7C91">
        <w:rPr>
          <w:b/>
          <w:bCs/>
        </w:rPr>
        <w:t xml:space="preserve"> 172800 86400</w:t>
      </w:r>
    </w:p>
    <w:p w14:paraId="6A45C12F" w14:textId="77777777" w:rsidR="001C7C91" w:rsidRPr="001C7C91" w:rsidRDefault="001C7C91" w:rsidP="001C7C91">
      <w:pPr>
        <w:ind w:left="720"/>
        <w:rPr>
          <w:b/>
          <w:bCs/>
        </w:rPr>
      </w:pPr>
      <w:r w:rsidRPr="001C7C91">
        <w:rPr>
          <w:b/>
          <w:bCs/>
        </w:rPr>
        <w:lastRenderedPageBreak/>
        <w:t xml:space="preserve"> </w:t>
      </w:r>
      <w:proofErr w:type="spellStart"/>
      <w:r w:rsidRPr="001C7C91">
        <w:rPr>
          <w:b/>
          <w:bCs/>
        </w:rPr>
        <w:t>dns</w:t>
      </w:r>
      <w:proofErr w:type="spellEnd"/>
      <w:r w:rsidRPr="001C7C91">
        <w:rPr>
          <w:b/>
          <w:bCs/>
        </w:rPr>
        <w:t>-server 2001:DB</w:t>
      </w:r>
      <w:proofErr w:type="gramStart"/>
      <w:r w:rsidRPr="001C7C91">
        <w:rPr>
          <w:b/>
          <w:bCs/>
        </w:rPr>
        <w:t>8:ACAD::</w:t>
      </w:r>
      <w:proofErr w:type="gramEnd"/>
      <w:r w:rsidRPr="001C7C91">
        <w:rPr>
          <w:b/>
          <w:bCs/>
        </w:rPr>
        <w:t>254</w:t>
      </w:r>
    </w:p>
    <w:p w14:paraId="11110B22" w14:textId="77777777" w:rsidR="001C7C91" w:rsidRPr="001C7C91" w:rsidRDefault="001C7C91" w:rsidP="001C7C91">
      <w:pPr>
        <w:ind w:left="720"/>
        <w:rPr>
          <w:b/>
          <w:bCs/>
        </w:rPr>
      </w:pPr>
      <w:r w:rsidRPr="001C7C91">
        <w:rPr>
          <w:b/>
          <w:bCs/>
        </w:rPr>
        <w:t xml:space="preserve"> </w:t>
      </w:r>
      <w:proofErr w:type="spellStart"/>
      <w:r w:rsidRPr="001C7C91">
        <w:rPr>
          <w:b/>
          <w:bCs/>
        </w:rPr>
        <w:t>domain-name</w:t>
      </w:r>
      <w:proofErr w:type="spellEnd"/>
      <w:r w:rsidRPr="001C7C91">
        <w:rPr>
          <w:b/>
          <w:bCs/>
        </w:rPr>
        <w:t xml:space="preserve"> Stateful.com</w:t>
      </w:r>
    </w:p>
    <w:p w14:paraId="55E4CFC6" w14:textId="77777777" w:rsidR="001C7C91" w:rsidRPr="001C7C91" w:rsidRDefault="001C7C91" w:rsidP="001C7C91">
      <w:pPr>
        <w:ind w:left="720"/>
        <w:rPr>
          <w:b/>
          <w:bCs/>
        </w:rPr>
      </w:pPr>
      <w:r w:rsidRPr="001C7C91">
        <w:rPr>
          <w:b/>
          <w:bCs/>
        </w:rPr>
        <w:t>!</w:t>
      </w:r>
    </w:p>
    <w:p w14:paraId="4603B027" w14:textId="77777777" w:rsidR="001C7C91" w:rsidRPr="001C7C91" w:rsidRDefault="001C7C91" w:rsidP="001C7C91">
      <w:pPr>
        <w:ind w:left="720"/>
        <w:rPr>
          <w:b/>
          <w:bCs/>
        </w:rPr>
      </w:pPr>
      <w:r w:rsidRPr="001C7C91">
        <w:rPr>
          <w:b/>
          <w:bCs/>
        </w:rPr>
        <w:t>!</w:t>
      </w:r>
    </w:p>
    <w:p w14:paraId="16899E1D" w14:textId="77777777" w:rsidR="001C7C91" w:rsidRPr="001C7C91" w:rsidRDefault="001C7C91" w:rsidP="001C7C91">
      <w:pPr>
        <w:ind w:left="720"/>
        <w:rPr>
          <w:b/>
          <w:bCs/>
        </w:rPr>
      </w:pPr>
      <w:r w:rsidRPr="001C7C91">
        <w:rPr>
          <w:b/>
          <w:bCs/>
        </w:rPr>
        <w:t>!</w:t>
      </w:r>
    </w:p>
    <w:p w14:paraId="38837F20" w14:textId="77777777" w:rsidR="001C7C91" w:rsidRPr="001C7C91" w:rsidRDefault="001C7C91" w:rsidP="001C7C91">
      <w:pPr>
        <w:ind w:left="720"/>
        <w:rPr>
          <w:b/>
          <w:bCs/>
        </w:rPr>
      </w:pPr>
      <w:r w:rsidRPr="001C7C91">
        <w:rPr>
          <w:b/>
          <w:bCs/>
        </w:rPr>
        <w:t>!</w:t>
      </w:r>
    </w:p>
    <w:p w14:paraId="27B0B822" w14:textId="77777777" w:rsidR="001C7C91" w:rsidRPr="001C7C91" w:rsidRDefault="001C7C91" w:rsidP="001C7C91">
      <w:pPr>
        <w:ind w:left="720"/>
        <w:rPr>
          <w:b/>
          <w:bCs/>
        </w:rPr>
      </w:pPr>
      <w:r w:rsidRPr="001C7C91">
        <w:rPr>
          <w:b/>
          <w:bCs/>
        </w:rPr>
        <w:t>!</w:t>
      </w:r>
    </w:p>
    <w:p w14:paraId="4194AB18" w14:textId="77777777" w:rsidR="001C7C91" w:rsidRPr="001C7C91" w:rsidRDefault="001C7C91" w:rsidP="001C7C91">
      <w:pPr>
        <w:ind w:left="720"/>
        <w:rPr>
          <w:b/>
          <w:bCs/>
        </w:rPr>
      </w:pPr>
      <w:r w:rsidRPr="001C7C91">
        <w:rPr>
          <w:b/>
          <w:bCs/>
        </w:rPr>
        <w:t>!</w:t>
      </w:r>
    </w:p>
    <w:p w14:paraId="7F74A124" w14:textId="77777777" w:rsidR="001C7C91" w:rsidRPr="001C7C91" w:rsidRDefault="001C7C91" w:rsidP="001C7C91">
      <w:pPr>
        <w:ind w:left="720"/>
        <w:rPr>
          <w:b/>
          <w:bCs/>
        </w:rPr>
      </w:pPr>
      <w:r w:rsidRPr="001C7C91">
        <w:rPr>
          <w:b/>
          <w:bCs/>
        </w:rPr>
        <w:t>!</w:t>
      </w:r>
    </w:p>
    <w:p w14:paraId="3856D1B9" w14:textId="77777777" w:rsidR="001C7C91" w:rsidRPr="001C7C91" w:rsidRDefault="001C7C91" w:rsidP="001C7C91">
      <w:pPr>
        <w:ind w:left="720"/>
        <w:rPr>
          <w:b/>
          <w:bCs/>
        </w:rPr>
      </w:pPr>
      <w:r w:rsidRPr="001C7C91">
        <w:rPr>
          <w:b/>
          <w:bCs/>
        </w:rPr>
        <w:t>!</w:t>
      </w:r>
    </w:p>
    <w:p w14:paraId="75B8728E" w14:textId="77777777" w:rsidR="001C7C91" w:rsidRPr="001C7C91" w:rsidRDefault="001C7C91" w:rsidP="001C7C91">
      <w:pPr>
        <w:ind w:left="720"/>
        <w:rPr>
          <w:b/>
          <w:bCs/>
        </w:rPr>
      </w:pPr>
      <w:r w:rsidRPr="001C7C91">
        <w:rPr>
          <w:b/>
          <w:bCs/>
        </w:rPr>
        <w:t>!</w:t>
      </w:r>
    </w:p>
    <w:p w14:paraId="400FB54F" w14:textId="77777777" w:rsidR="001C7C91" w:rsidRPr="001C7C91" w:rsidRDefault="001C7C91" w:rsidP="001C7C91">
      <w:pPr>
        <w:ind w:left="720"/>
        <w:rPr>
          <w:b/>
          <w:bCs/>
        </w:rPr>
      </w:pPr>
      <w:r w:rsidRPr="001C7C91">
        <w:rPr>
          <w:b/>
          <w:bCs/>
        </w:rPr>
        <w:t>!</w:t>
      </w:r>
    </w:p>
    <w:p w14:paraId="35AB7E21" w14:textId="77777777" w:rsidR="001C7C91" w:rsidRPr="001C7C91" w:rsidRDefault="001C7C91" w:rsidP="001C7C91">
      <w:pPr>
        <w:ind w:left="720"/>
        <w:rPr>
          <w:b/>
          <w:bCs/>
        </w:rPr>
      </w:pPr>
      <w:r w:rsidRPr="001C7C91">
        <w:rPr>
          <w:b/>
          <w:bCs/>
        </w:rPr>
        <w:t xml:space="preserve">no </w:t>
      </w:r>
      <w:proofErr w:type="spellStart"/>
      <w:r w:rsidRPr="001C7C91">
        <w:rPr>
          <w:b/>
          <w:bCs/>
        </w:rPr>
        <w:t>ip</w:t>
      </w:r>
      <w:proofErr w:type="spellEnd"/>
      <w:r w:rsidRPr="001C7C91">
        <w:rPr>
          <w:b/>
          <w:bCs/>
        </w:rPr>
        <w:t xml:space="preserve"> </w:t>
      </w:r>
      <w:proofErr w:type="spellStart"/>
      <w:r w:rsidRPr="001C7C91">
        <w:rPr>
          <w:b/>
          <w:bCs/>
        </w:rPr>
        <w:t>domain-lookup</w:t>
      </w:r>
      <w:proofErr w:type="spellEnd"/>
    </w:p>
    <w:p w14:paraId="0F127715" w14:textId="77777777" w:rsidR="001C7C91" w:rsidRPr="001C7C91" w:rsidRDefault="001C7C91" w:rsidP="001C7C91">
      <w:pPr>
        <w:ind w:left="720"/>
        <w:rPr>
          <w:b/>
          <w:bCs/>
        </w:rPr>
      </w:pPr>
      <w:r w:rsidRPr="001C7C91">
        <w:rPr>
          <w:b/>
          <w:bCs/>
        </w:rPr>
        <w:t>!</w:t>
      </w:r>
    </w:p>
    <w:p w14:paraId="526F11DB" w14:textId="77777777" w:rsidR="001C7C91" w:rsidRPr="001C7C91" w:rsidRDefault="001C7C91" w:rsidP="001C7C91">
      <w:pPr>
        <w:ind w:left="720"/>
        <w:rPr>
          <w:b/>
          <w:bCs/>
        </w:rPr>
      </w:pPr>
      <w:r w:rsidRPr="001C7C91">
        <w:rPr>
          <w:b/>
          <w:bCs/>
        </w:rPr>
        <w:t>!</w:t>
      </w:r>
    </w:p>
    <w:p w14:paraId="0A0CE55D" w14:textId="77777777" w:rsidR="001C7C91" w:rsidRPr="001C7C91" w:rsidRDefault="001C7C91" w:rsidP="001C7C91">
      <w:pPr>
        <w:ind w:left="720"/>
        <w:rPr>
          <w:b/>
          <w:bCs/>
        </w:rPr>
      </w:pPr>
      <w:proofErr w:type="spellStart"/>
      <w:r w:rsidRPr="001C7C91">
        <w:rPr>
          <w:b/>
          <w:bCs/>
        </w:rPr>
        <w:t>spanning-tree</w:t>
      </w:r>
      <w:proofErr w:type="spellEnd"/>
      <w:r w:rsidRPr="001C7C91">
        <w:rPr>
          <w:b/>
          <w:bCs/>
        </w:rPr>
        <w:t xml:space="preserve"> </w:t>
      </w:r>
      <w:proofErr w:type="spellStart"/>
      <w:r w:rsidRPr="001C7C91">
        <w:rPr>
          <w:b/>
          <w:bCs/>
        </w:rPr>
        <w:t>mode</w:t>
      </w:r>
      <w:proofErr w:type="spellEnd"/>
      <w:r w:rsidRPr="001C7C91">
        <w:rPr>
          <w:b/>
          <w:bCs/>
        </w:rPr>
        <w:t xml:space="preserve"> </w:t>
      </w:r>
      <w:proofErr w:type="spellStart"/>
      <w:r w:rsidRPr="001C7C91">
        <w:rPr>
          <w:b/>
          <w:bCs/>
        </w:rPr>
        <w:t>pvst</w:t>
      </w:r>
      <w:proofErr w:type="spellEnd"/>
    </w:p>
    <w:p w14:paraId="2BC7DC5B" w14:textId="77777777" w:rsidR="001C7C91" w:rsidRPr="001C7C91" w:rsidRDefault="001C7C91" w:rsidP="001C7C91">
      <w:pPr>
        <w:ind w:left="720"/>
        <w:rPr>
          <w:b/>
          <w:bCs/>
        </w:rPr>
      </w:pPr>
      <w:r w:rsidRPr="001C7C91">
        <w:rPr>
          <w:b/>
          <w:bCs/>
        </w:rPr>
        <w:t>!</w:t>
      </w:r>
    </w:p>
    <w:p w14:paraId="2D5D520C" w14:textId="77777777" w:rsidR="001C7C91" w:rsidRPr="001C7C91" w:rsidRDefault="001C7C91" w:rsidP="001C7C91">
      <w:pPr>
        <w:ind w:left="720"/>
        <w:rPr>
          <w:b/>
          <w:bCs/>
        </w:rPr>
      </w:pPr>
      <w:r w:rsidRPr="001C7C91">
        <w:rPr>
          <w:b/>
          <w:bCs/>
        </w:rPr>
        <w:t>!</w:t>
      </w:r>
    </w:p>
    <w:p w14:paraId="702158AB" w14:textId="77777777" w:rsidR="001C7C91" w:rsidRPr="001C7C91" w:rsidRDefault="001C7C91" w:rsidP="001C7C91">
      <w:pPr>
        <w:ind w:left="720"/>
        <w:rPr>
          <w:b/>
          <w:bCs/>
        </w:rPr>
      </w:pPr>
      <w:r w:rsidRPr="001C7C91">
        <w:rPr>
          <w:b/>
          <w:bCs/>
        </w:rPr>
        <w:t>!</w:t>
      </w:r>
    </w:p>
    <w:p w14:paraId="4A538ECF" w14:textId="77777777" w:rsidR="001C7C91" w:rsidRPr="001C7C91" w:rsidRDefault="001C7C91" w:rsidP="001C7C91">
      <w:pPr>
        <w:ind w:left="720"/>
        <w:rPr>
          <w:b/>
          <w:bCs/>
        </w:rPr>
      </w:pPr>
      <w:r w:rsidRPr="001C7C91">
        <w:rPr>
          <w:b/>
          <w:bCs/>
        </w:rPr>
        <w:t>!</w:t>
      </w:r>
    </w:p>
    <w:p w14:paraId="029A6A41" w14:textId="77777777" w:rsidR="001C7C91" w:rsidRPr="001C7C91" w:rsidRDefault="001C7C91" w:rsidP="001C7C91">
      <w:pPr>
        <w:ind w:left="720"/>
        <w:rPr>
          <w:b/>
          <w:bCs/>
        </w:rPr>
      </w:pPr>
      <w:r w:rsidRPr="001C7C91">
        <w:rPr>
          <w:b/>
          <w:bCs/>
        </w:rPr>
        <w:t>!</w:t>
      </w:r>
    </w:p>
    <w:p w14:paraId="78EAE4ED" w14:textId="77777777" w:rsidR="001C7C91" w:rsidRPr="001C7C91" w:rsidRDefault="001C7C91" w:rsidP="001C7C91">
      <w:pPr>
        <w:ind w:left="720"/>
        <w:rPr>
          <w:b/>
          <w:bCs/>
        </w:rPr>
      </w:pPr>
      <w:r w:rsidRPr="001C7C91">
        <w:rPr>
          <w:b/>
          <w:bCs/>
        </w:rPr>
        <w:t>!</w:t>
      </w:r>
    </w:p>
    <w:p w14:paraId="665D4378"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Se0/0/0</w:t>
      </w:r>
    </w:p>
    <w:p w14:paraId="22F24E9A"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44BE3506" w14:textId="77777777" w:rsidR="001C7C91" w:rsidRPr="001C7C91" w:rsidRDefault="001C7C91" w:rsidP="001C7C91">
      <w:pPr>
        <w:ind w:left="720"/>
        <w:rPr>
          <w:b/>
          <w:bCs/>
        </w:rPr>
      </w:pPr>
      <w:r w:rsidRPr="001C7C91">
        <w:rPr>
          <w:b/>
          <w:bCs/>
        </w:rPr>
        <w:t xml:space="preserve"> </w:t>
      </w:r>
      <w:proofErr w:type="spellStart"/>
      <w:r w:rsidRPr="001C7C91">
        <w:rPr>
          <w:b/>
          <w:bCs/>
        </w:rPr>
        <w:t>duplex</w:t>
      </w:r>
      <w:proofErr w:type="spellEnd"/>
      <w:r w:rsidRPr="001C7C91">
        <w:rPr>
          <w:b/>
          <w:bCs/>
        </w:rPr>
        <w:t xml:space="preserve"> auto</w:t>
      </w:r>
    </w:p>
    <w:p w14:paraId="5005012B" w14:textId="77777777" w:rsidR="001C7C91" w:rsidRPr="001C7C91" w:rsidRDefault="001C7C91" w:rsidP="001C7C91">
      <w:pPr>
        <w:ind w:left="720"/>
        <w:rPr>
          <w:b/>
          <w:bCs/>
        </w:rPr>
      </w:pPr>
      <w:r w:rsidRPr="001C7C91">
        <w:rPr>
          <w:b/>
          <w:bCs/>
        </w:rPr>
        <w:t xml:space="preserve"> </w:t>
      </w:r>
      <w:proofErr w:type="spellStart"/>
      <w:r w:rsidRPr="001C7C91">
        <w:rPr>
          <w:b/>
          <w:bCs/>
        </w:rPr>
        <w:t>speed</w:t>
      </w:r>
      <w:proofErr w:type="spellEnd"/>
      <w:r w:rsidRPr="001C7C91">
        <w:rPr>
          <w:b/>
          <w:bCs/>
        </w:rPr>
        <w:t xml:space="preserve"> auto</w:t>
      </w:r>
    </w:p>
    <w:p w14:paraId="6B0AAE3A" w14:textId="77777777" w:rsidR="001C7C91" w:rsidRPr="001C7C91" w:rsidRDefault="001C7C91" w:rsidP="001C7C91">
      <w:pPr>
        <w:ind w:left="720"/>
        <w:rPr>
          <w:b/>
          <w:bCs/>
        </w:rPr>
      </w:pPr>
      <w:r w:rsidRPr="001C7C91">
        <w:rPr>
          <w:b/>
          <w:bCs/>
        </w:rPr>
        <w:t xml:space="preserve"> ipv6 </w:t>
      </w:r>
      <w:proofErr w:type="spellStart"/>
      <w:r w:rsidRPr="001C7C91">
        <w:rPr>
          <w:b/>
          <w:bCs/>
        </w:rPr>
        <w:t>address</w:t>
      </w:r>
      <w:proofErr w:type="spellEnd"/>
      <w:r w:rsidRPr="001C7C91">
        <w:rPr>
          <w:b/>
          <w:bCs/>
        </w:rPr>
        <w:t xml:space="preserve"> FE80::1 </w:t>
      </w:r>
      <w:proofErr w:type="gramStart"/>
      <w:r w:rsidRPr="001C7C91">
        <w:rPr>
          <w:b/>
          <w:bCs/>
        </w:rPr>
        <w:t>link</w:t>
      </w:r>
      <w:proofErr w:type="gramEnd"/>
      <w:r w:rsidRPr="001C7C91">
        <w:rPr>
          <w:b/>
          <w:bCs/>
        </w:rPr>
        <w:t>-local</w:t>
      </w:r>
    </w:p>
    <w:p w14:paraId="13CADE95" w14:textId="77777777" w:rsidR="001C7C91" w:rsidRPr="001C7C91" w:rsidRDefault="001C7C91" w:rsidP="001C7C91">
      <w:pPr>
        <w:ind w:left="720"/>
        <w:rPr>
          <w:b/>
          <w:bCs/>
        </w:rPr>
      </w:pPr>
      <w:r w:rsidRPr="001C7C91">
        <w:rPr>
          <w:b/>
          <w:bCs/>
        </w:rPr>
        <w:t xml:space="preserve"> ipv6 </w:t>
      </w:r>
      <w:proofErr w:type="spellStart"/>
      <w:r w:rsidRPr="001C7C91">
        <w:rPr>
          <w:b/>
          <w:bCs/>
        </w:rPr>
        <w:t>address</w:t>
      </w:r>
      <w:proofErr w:type="spellEnd"/>
      <w:r w:rsidRPr="001C7C91">
        <w:rPr>
          <w:b/>
          <w:bCs/>
        </w:rPr>
        <w:t xml:space="preserve"> 2001:DB</w:t>
      </w:r>
      <w:proofErr w:type="gramStart"/>
      <w:r w:rsidRPr="001C7C91">
        <w:rPr>
          <w:b/>
          <w:bCs/>
        </w:rPr>
        <w:t>8:ACAD</w:t>
      </w:r>
      <w:proofErr w:type="gramEnd"/>
      <w:r w:rsidRPr="001C7C91">
        <w:rPr>
          <w:b/>
          <w:bCs/>
        </w:rPr>
        <w:t>:2::1/64</w:t>
      </w:r>
    </w:p>
    <w:p w14:paraId="68C9C92D" w14:textId="77777777" w:rsidR="001C7C91" w:rsidRPr="001C7C91" w:rsidRDefault="001C7C91" w:rsidP="001C7C91">
      <w:pPr>
        <w:ind w:left="720"/>
        <w:rPr>
          <w:b/>
          <w:bCs/>
        </w:rPr>
      </w:pPr>
      <w:r w:rsidRPr="001C7C91">
        <w:rPr>
          <w:b/>
          <w:bCs/>
        </w:rPr>
        <w:t xml:space="preserve"> ipv6 </w:t>
      </w:r>
      <w:proofErr w:type="spellStart"/>
      <w:r w:rsidRPr="001C7C91">
        <w:rPr>
          <w:b/>
          <w:bCs/>
        </w:rPr>
        <w:t>dhcp</w:t>
      </w:r>
      <w:proofErr w:type="spellEnd"/>
      <w:r w:rsidRPr="001C7C91">
        <w:rPr>
          <w:b/>
          <w:bCs/>
        </w:rPr>
        <w:t xml:space="preserve"> server R2-STATEFUL</w:t>
      </w:r>
    </w:p>
    <w:p w14:paraId="2037B564" w14:textId="77777777" w:rsidR="001C7C91" w:rsidRPr="001C7C91" w:rsidRDefault="001C7C91" w:rsidP="001C7C91">
      <w:pPr>
        <w:ind w:left="720"/>
        <w:rPr>
          <w:b/>
          <w:bCs/>
        </w:rPr>
      </w:pPr>
      <w:r w:rsidRPr="001C7C91">
        <w:rPr>
          <w:b/>
          <w:bCs/>
        </w:rPr>
        <w:t xml:space="preserve"> </w:t>
      </w:r>
      <w:proofErr w:type="spellStart"/>
      <w:r w:rsidRPr="001C7C91">
        <w:rPr>
          <w:b/>
          <w:bCs/>
        </w:rPr>
        <w:t>clockrate</w:t>
      </w:r>
      <w:proofErr w:type="spellEnd"/>
      <w:r w:rsidRPr="001C7C91">
        <w:rPr>
          <w:b/>
          <w:bCs/>
        </w:rPr>
        <w:t xml:space="preserve"> 6000</w:t>
      </w:r>
    </w:p>
    <w:p w14:paraId="14368257" w14:textId="77777777" w:rsidR="001C7C91" w:rsidRPr="001C7C91" w:rsidRDefault="001C7C91" w:rsidP="001C7C91">
      <w:pPr>
        <w:ind w:left="720"/>
        <w:rPr>
          <w:b/>
          <w:bCs/>
        </w:rPr>
      </w:pPr>
      <w:r w:rsidRPr="001C7C91">
        <w:rPr>
          <w:b/>
          <w:bCs/>
        </w:rPr>
        <w:t xml:space="preserve"> no shutdown</w:t>
      </w:r>
    </w:p>
    <w:p w14:paraId="0A330240" w14:textId="77777777" w:rsidR="001C7C91" w:rsidRPr="001C7C91" w:rsidRDefault="001C7C91" w:rsidP="001C7C91">
      <w:pPr>
        <w:ind w:left="720"/>
        <w:rPr>
          <w:b/>
          <w:bCs/>
        </w:rPr>
      </w:pPr>
      <w:r w:rsidRPr="001C7C91">
        <w:rPr>
          <w:b/>
          <w:bCs/>
        </w:rPr>
        <w:t>!</w:t>
      </w:r>
    </w:p>
    <w:p w14:paraId="61E9FF08"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GigabitEthernet0/1</w:t>
      </w:r>
    </w:p>
    <w:p w14:paraId="68E9AF12"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67EE2538" w14:textId="77777777" w:rsidR="001C7C91" w:rsidRPr="001C7C91" w:rsidRDefault="001C7C91" w:rsidP="001C7C91">
      <w:pPr>
        <w:ind w:left="720"/>
        <w:rPr>
          <w:b/>
          <w:bCs/>
        </w:rPr>
      </w:pPr>
      <w:r w:rsidRPr="001C7C91">
        <w:rPr>
          <w:b/>
          <w:bCs/>
        </w:rPr>
        <w:t xml:space="preserve"> </w:t>
      </w:r>
      <w:proofErr w:type="spellStart"/>
      <w:r w:rsidRPr="001C7C91">
        <w:rPr>
          <w:b/>
          <w:bCs/>
        </w:rPr>
        <w:t>duplex</w:t>
      </w:r>
      <w:proofErr w:type="spellEnd"/>
      <w:r w:rsidRPr="001C7C91">
        <w:rPr>
          <w:b/>
          <w:bCs/>
        </w:rPr>
        <w:t xml:space="preserve"> auto</w:t>
      </w:r>
    </w:p>
    <w:p w14:paraId="3616D3D3" w14:textId="77777777" w:rsidR="001C7C91" w:rsidRPr="001C7C91" w:rsidRDefault="001C7C91" w:rsidP="001C7C91">
      <w:pPr>
        <w:ind w:left="720"/>
        <w:rPr>
          <w:b/>
          <w:bCs/>
        </w:rPr>
      </w:pPr>
      <w:r w:rsidRPr="001C7C91">
        <w:rPr>
          <w:b/>
          <w:bCs/>
        </w:rPr>
        <w:t xml:space="preserve"> </w:t>
      </w:r>
      <w:proofErr w:type="spellStart"/>
      <w:r w:rsidRPr="001C7C91">
        <w:rPr>
          <w:b/>
          <w:bCs/>
        </w:rPr>
        <w:t>speed</w:t>
      </w:r>
      <w:proofErr w:type="spellEnd"/>
      <w:r w:rsidRPr="001C7C91">
        <w:rPr>
          <w:b/>
          <w:bCs/>
        </w:rPr>
        <w:t xml:space="preserve"> auto</w:t>
      </w:r>
    </w:p>
    <w:p w14:paraId="24C91082" w14:textId="77777777" w:rsidR="001C7C91" w:rsidRPr="001C7C91" w:rsidRDefault="001C7C91" w:rsidP="001C7C91">
      <w:pPr>
        <w:ind w:left="720"/>
        <w:rPr>
          <w:b/>
          <w:bCs/>
        </w:rPr>
      </w:pPr>
      <w:r w:rsidRPr="001C7C91">
        <w:rPr>
          <w:b/>
          <w:bCs/>
        </w:rPr>
        <w:t xml:space="preserve"> ipv6 </w:t>
      </w:r>
      <w:proofErr w:type="spellStart"/>
      <w:r w:rsidRPr="001C7C91">
        <w:rPr>
          <w:b/>
          <w:bCs/>
        </w:rPr>
        <w:t>address</w:t>
      </w:r>
      <w:proofErr w:type="spellEnd"/>
      <w:r w:rsidRPr="001C7C91">
        <w:rPr>
          <w:b/>
          <w:bCs/>
        </w:rPr>
        <w:t xml:space="preserve"> FE80::1 </w:t>
      </w:r>
      <w:proofErr w:type="gramStart"/>
      <w:r w:rsidRPr="001C7C91">
        <w:rPr>
          <w:b/>
          <w:bCs/>
        </w:rPr>
        <w:t>link</w:t>
      </w:r>
      <w:proofErr w:type="gramEnd"/>
      <w:r w:rsidRPr="001C7C91">
        <w:rPr>
          <w:b/>
          <w:bCs/>
        </w:rPr>
        <w:t>-local</w:t>
      </w:r>
    </w:p>
    <w:p w14:paraId="508B104F" w14:textId="77777777" w:rsidR="001C7C91" w:rsidRPr="001C7C91" w:rsidRDefault="001C7C91" w:rsidP="001C7C91">
      <w:pPr>
        <w:ind w:left="720"/>
        <w:rPr>
          <w:b/>
          <w:bCs/>
        </w:rPr>
      </w:pPr>
      <w:r w:rsidRPr="001C7C91">
        <w:rPr>
          <w:b/>
          <w:bCs/>
        </w:rPr>
        <w:lastRenderedPageBreak/>
        <w:t xml:space="preserve"> ipv6 </w:t>
      </w:r>
      <w:proofErr w:type="spellStart"/>
      <w:r w:rsidRPr="001C7C91">
        <w:rPr>
          <w:b/>
          <w:bCs/>
        </w:rPr>
        <w:t>address</w:t>
      </w:r>
      <w:proofErr w:type="spellEnd"/>
      <w:r w:rsidRPr="001C7C91">
        <w:rPr>
          <w:b/>
          <w:bCs/>
        </w:rPr>
        <w:t xml:space="preserve"> 2001:DB</w:t>
      </w:r>
      <w:proofErr w:type="gramStart"/>
      <w:r w:rsidRPr="001C7C91">
        <w:rPr>
          <w:b/>
          <w:bCs/>
        </w:rPr>
        <w:t>8:ACAD</w:t>
      </w:r>
      <w:proofErr w:type="gramEnd"/>
      <w:r w:rsidRPr="001C7C91">
        <w:rPr>
          <w:b/>
          <w:bCs/>
        </w:rPr>
        <w:t>:1::1/64</w:t>
      </w:r>
    </w:p>
    <w:p w14:paraId="01FD92AD" w14:textId="77777777" w:rsidR="001C7C91" w:rsidRPr="001C7C91" w:rsidRDefault="001C7C91" w:rsidP="001C7C91">
      <w:pPr>
        <w:ind w:left="720"/>
        <w:rPr>
          <w:b/>
          <w:bCs/>
        </w:rPr>
      </w:pPr>
      <w:r w:rsidRPr="001C7C91">
        <w:rPr>
          <w:b/>
          <w:bCs/>
        </w:rPr>
        <w:t xml:space="preserve"> ipv6 </w:t>
      </w:r>
      <w:proofErr w:type="spellStart"/>
      <w:r w:rsidRPr="001C7C91">
        <w:rPr>
          <w:b/>
          <w:bCs/>
        </w:rPr>
        <w:t>nd</w:t>
      </w:r>
      <w:proofErr w:type="spellEnd"/>
      <w:r w:rsidRPr="001C7C91">
        <w:rPr>
          <w:b/>
          <w:bCs/>
        </w:rPr>
        <w:t xml:space="preserve"> </w:t>
      </w:r>
      <w:proofErr w:type="spellStart"/>
      <w:r w:rsidRPr="001C7C91">
        <w:rPr>
          <w:b/>
          <w:bCs/>
        </w:rPr>
        <w:t>other-config-flag</w:t>
      </w:r>
      <w:proofErr w:type="spellEnd"/>
    </w:p>
    <w:p w14:paraId="77F0A081" w14:textId="77777777" w:rsidR="001C7C91" w:rsidRPr="001C7C91" w:rsidRDefault="001C7C91" w:rsidP="001C7C91">
      <w:pPr>
        <w:ind w:left="720"/>
        <w:rPr>
          <w:b/>
          <w:bCs/>
        </w:rPr>
      </w:pPr>
      <w:r w:rsidRPr="001C7C91">
        <w:rPr>
          <w:b/>
          <w:bCs/>
        </w:rPr>
        <w:t xml:space="preserve"> ipv6 </w:t>
      </w:r>
      <w:proofErr w:type="spellStart"/>
      <w:r w:rsidRPr="001C7C91">
        <w:rPr>
          <w:b/>
          <w:bCs/>
        </w:rPr>
        <w:t>dhcp</w:t>
      </w:r>
      <w:proofErr w:type="spellEnd"/>
      <w:r w:rsidRPr="001C7C91">
        <w:rPr>
          <w:b/>
          <w:bCs/>
        </w:rPr>
        <w:t xml:space="preserve"> server R1-APTADO</w:t>
      </w:r>
    </w:p>
    <w:p w14:paraId="654A74C4" w14:textId="77777777" w:rsidR="001C7C91" w:rsidRPr="001C7C91" w:rsidRDefault="001C7C91" w:rsidP="001C7C91">
      <w:pPr>
        <w:ind w:left="720"/>
        <w:rPr>
          <w:b/>
          <w:bCs/>
        </w:rPr>
      </w:pPr>
      <w:r w:rsidRPr="001C7C91">
        <w:rPr>
          <w:b/>
          <w:bCs/>
        </w:rPr>
        <w:t xml:space="preserve"> no shutdown</w:t>
      </w:r>
    </w:p>
    <w:p w14:paraId="746E765D" w14:textId="77777777" w:rsidR="001C7C91" w:rsidRPr="001C7C91" w:rsidRDefault="001C7C91" w:rsidP="001C7C91">
      <w:pPr>
        <w:ind w:left="720"/>
        <w:rPr>
          <w:b/>
          <w:bCs/>
        </w:rPr>
      </w:pPr>
      <w:r w:rsidRPr="001C7C91">
        <w:rPr>
          <w:b/>
          <w:bCs/>
        </w:rPr>
        <w:t>!</w:t>
      </w:r>
    </w:p>
    <w:p w14:paraId="4CBFD4F5"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GigabitEthernet0/0/2</w:t>
      </w:r>
    </w:p>
    <w:p w14:paraId="7659888D"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63D88959" w14:textId="77777777" w:rsidR="001C7C91" w:rsidRPr="001C7C91" w:rsidRDefault="001C7C91" w:rsidP="001C7C91">
      <w:pPr>
        <w:ind w:left="720"/>
        <w:rPr>
          <w:b/>
          <w:bCs/>
        </w:rPr>
      </w:pPr>
      <w:r w:rsidRPr="001C7C91">
        <w:rPr>
          <w:b/>
          <w:bCs/>
        </w:rPr>
        <w:t xml:space="preserve"> </w:t>
      </w:r>
      <w:proofErr w:type="spellStart"/>
      <w:r w:rsidRPr="001C7C91">
        <w:rPr>
          <w:b/>
          <w:bCs/>
        </w:rPr>
        <w:t>duplex</w:t>
      </w:r>
      <w:proofErr w:type="spellEnd"/>
      <w:r w:rsidRPr="001C7C91">
        <w:rPr>
          <w:b/>
          <w:bCs/>
        </w:rPr>
        <w:t xml:space="preserve"> auto</w:t>
      </w:r>
    </w:p>
    <w:p w14:paraId="051A0C8D" w14:textId="77777777" w:rsidR="001C7C91" w:rsidRPr="001C7C91" w:rsidRDefault="001C7C91" w:rsidP="001C7C91">
      <w:pPr>
        <w:ind w:left="720"/>
        <w:rPr>
          <w:b/>
          <w:bCs/>
        </w:rPr>
      </w:pPr>
      <w:r w:rsidRPr="001C7C91">
        <w:rPr>
          <w:b/>
          <w:bCs/>
        </w:rPr>
        <w:t xml:space="preserve"> </w:t>
      </w:r>
      <w:proofErr w:type="spellStart"/>
      <w:r w:rsidRPr="001C7C91">
        <w:rPr>
          <w:b/>
          <w:bCs/>
        </w:rPr>
        <w:t>speed</w:t>
      </w:r>
      <w:proofErr w:type="spellEnd"/>
      <w:r w:rsidRPr="001C7C91">
        <w:rPr>
          <w:b/>
          <w:bCs/>
        </w:rPr>
        <w:t xml:space="preserve"> auto</w:t>
      </w:r>
    </w:p>
    <w:p w14:paraId="5360424E" w14:textId="77777777" w:rsidR="001C7C91" w:rsidRPr="001C7C91" w:rsidRDefault="001C7C91" w:rsidP="001C7C91">
      <w:pPr>
        <w:ind w:left="720"/>
        <w:rPr>
          <w:b/>
          <w:bCs/>
        </w:rPr>
      </w:pPr>
      <w:r w:rsidRPr="001C7C91">
        <w:rPr>
          <w:b/>
          <w:bCs/>
        </w:rPr>
        <w:t xml:space="preserve"> shutdown</w:t>
      </w:r>
    </w:p>
    <w:p w14:paraId="2EDC964F" w14:textId="77777777" w:rsidR="001C7C91" w:rsidRPr="001C7C91" w:rsidRDefault="001C7C91" w:rsidP="001C7C91">
      <w:pPr>
        <w:ind w:left="720"/>
        <w:rPr>
          <w:b/>
          <w:bCs/>
        </w:rPr>
      </w:pPr>
      <w:r w:rsidRPr="001C7C91">
        <w:rPr>
          <w:b/>
          <w:bCs/>
        </w:rPr>
        <w:t>!</w:t>
      </w:r>
    </w:p>
    <w:p w14:paraId="5F7F24B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Vlan1</w:t>
      </w:r>
    </w:p>
    <w:p w14:paraId="2BB0A6BF"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32F9C98D" w14:textId="77777777" w:rsidR="001C7C91" w:rsidRPr="001C7C91" w:rsidRDefault="001C7C91" w:rsidP="001C7C91">
      <w:pPr>
        <w:ind w:left="720"/>
        <w:rPr>
          <w:b/>
          <w:bCs/>
        </w:rPr>
      </w:pPr>
      <w:r w:rsidRPr="001C7C91">
        <w:rPr>
          <w:b/>
          <w:bCs/>
        </w:rPr>
        <w:t xml:space="preserve"> shutdown</w:t>
      </w:r>
    </w:p>
    <w:p w14:paraId="33B5E9BC" w14:textId="77777777" w:rsidR="001C7C91" w:rsidRPr="001C7C91" w:rsidRDefault="001C7C91" w:rsidP="001C7C91">
      <w:pPr>
        <w:ind w:left="720"/>
        <w:rPr>
          <w:b/>
          <w:bCs/>
        </w:rPr>
      </w:pPr>
      <w:r w:rsidRPr="001C7C91">
        <w:rPr>
          <w:b/>
          <w:bCs/>
        </w:rPr>
        <w:t>!</w:t>
      </w:r>
    </w:p>
    <w:p w14:paraId="64D49E06" w14:textId="77777777" w:rsidR="001C7C91" w:rsidRPr="001C7C91" w:rsidRDefault="001C7C91" w:rsidP="001C7C91">
      <w:pPr>
        <w:ind w:left="720"/>
        <w:rPr>
          <w:b/>
          <w:bCs/>
        </w:rPr>
      </w:pPr>
      <w:proofErr w:type="spellStart"/>
      <w:r w:rsidRPr="001C7C91">
        <w:rPr>
          <w:b/>
          <w:bCs/>
        </w:rPr>
        <w:t>ip</w:t>
      </w:r>
      <w:proofErr w:type="spellEnd"/>
      <w:r w:rsidRPr="001C7C91">
        <w:rPr>
          <w:b/>
          <w:bCs/>
        </w:rPr>
        <w:t xml:space="preserve"> </w:t>
      </w:r>
      <w:proofErr w:type="spellStart"/>
      <w:r w:rsidRPr="001C7C91">
        <w:rPr>
          <w:b/>
          <w:bCs/>
        </w:rPr>
        <w:t>classless</w:t>
      </w:r>
      <w:proofErr w:type="spellEnd"/>
    </w:p>
    <w:p w14:paraId="4BBF2605" w14:textId="77777777" w:rsidR="001C7C91" w:rsidRPr="001C7C91" w:rsidRDefault="001C7C91" w:rsidP="001C7C91">
      <w:pPr>
        <w:ind w:left="720"/>
        <w:rPr>
          <w:b/>
          <w:bCs/>
        </w:rPr>
      </w:pPr>
      <w:r w:rsidRPr="001C7C91">
        <w:rPr>
          <w:b/>
          <w:bCs/>
        </w:rPr>
        <w:t>!</w:t>
      </w:r>
    </w:p>
    <w:p w14:paraId="7F225F7C" w14:textId="77777777" w:rsidR="001C7C91" w:rsidRPr="001C7C91" w:rsidRDefault="001C7C91" w:rsidP="001C7C91">
      <w:pPr>
        <w:ind w:left="720"/>
        <w:rPr>
          <w:b/>
          <w:bCs/>
        </w:rPr>
      </w:pPr>
      <w:proofErr w:type="spellStart"/>
      <w:r w:rsidRPr="001C7C91">
        <w:rPr>
          <w:b/>
          <w:bCs/>
        </w:rPr>
        <w:t>ip</w:t>
      </w:r>
      <w:proofErr w:type="spellEnd"/>
      <w:r w:rsidRPr="001C7C91">
        <w:rPr>
          <w:b/>
          <w:bCs/>
        </w:rPr>
        <w:t xml:space="preserve"> </w:t>
      </w:r>
      <w:proofErr w:type="spellStart"/>
      <w:r w:rsidRPr="001C7C91">
        <w:rPr>
          <w:b/>
          <w:bCs/>
        </w:rPr>
        <w:t>flow-export</w:t>
      </w:r>
      <w:proofErr w:type="spellEnd"/>
      <w:r w:rsidRPr="001C7C91">
        <w:rPr>
          <w:b/>
          <w:bCs/>
        </w:rPr>
        <w:t xml:space="preserve"> </w:t>
      </w:r>
      <w:proofErr w:type="spellStart"/>
      <w:r w:rsidRPr="001C7C91">
        <w:rPr>
          <w:b/>
          <w:bCs/>
        </w:rPr>
        <w:t>version</w:t>
      </w:r>
      <w:proofErr w:type="spellEnd"/>
      <w:r w:rsidRPr="001C7C91">
        <w:rPr>
          <w:b/>
          <w:bCs/>
        </w:rPr>
        <w:t xml:space="preserve"> 9</w:t>
      </w:r>
    </w:p>
    <w:p w14:paraId="64B617CC" w14:textId="77777777" w:rsidR="001C7C91" w:rsidRPr="001C7C91" w:rsidRDefault="001C7C91" w:rsidP="001C7C91">
      <w:pPr>
        <w:ind w:left="720"/>
        <w:rPr>
          <w:b/>
          <w:bCs/>
        </w:rPr>
      </w:pPr>
      <w:r w:rsidRPr="001C7C91">
        <w:rPr>
          <w:b/>
          <w:bCs/>
        </w:rPr>
        <w:t>!</w:t>
      </w:r>
    </w:p>
    <w:p w14:paraId="38BBE1C6" w14:textId="77777777" w:rsidR="001C7C91" w:rsidRPr="001C7C91" w:rsidRDefault="001C7C91" w:rsidP="001C7C91">
      <w:pPr>
        <w:ind w:left="720"/>
        <w:rPr>
          <w:b/>
          <w:bCs/>
        </w:rPr>
      </w:pPr>
      <w:r w:rsidRPr="001C7C91">
        <w:rPr>
          <w:b/>
          <w:bCs/>
        </w:rPr>
        <w:t xml:space="preserve">ipv6 </w:t>
      </w:r>
      <w:proofErr w:type="spellStart"/>
      <w:proofErr w:type="gramStart"/>
      <w:r w:rsidRPr="001C7C91">
        <w:rPr>
          <w:b/>
          <w:bCs/>
        </w:rPr>
        <w:t>route</w:t>
      </w:r>
      <w:proofErr w:type="spellEnd"/>
      <w:r w:rsidRPr="001C7C91">
        <w:rPr>
          <w:b/>
          <w:bCs/>
        </w:rPr>
        <w:t xml:space="preserve"> :</w:t>
      </w:r>
      <w:proofErr w:type="gramEnd"/>
      <w:r w:rsidRPr="001C7C91">
        <w:rPr>
          <w:b/>
          <w:bCs/>
        </w:rPr>
        <w:t>:/0 2001:DB8:ACAD:2::2</w:t>
      </w:r>
    </w:p>
    <w:p w14:paraId="1AD13BA7" w14:textId="77777777" w:rsidR="001C7C91" w:rsidRPr="001C7C91" w:rsidRDefault="001C7C91" w:rsidP="001C7C91">
      <w:pPr>
        <w:ind w:left="720"/>
        <w:rPr>
          <w:b/>
          <w:bCs/>
        </w:rPr>
      </w:pPr>
      <w:r w:rsidRPr="001C7C91">
        <w:rPr>
          <w:b/>
          <w:bCs/>
        </w:rPr>
        <w:t>!</w:t>
      </w:r>
    </w:p>
    <w:p w14:paraId="67EA3D86" w14:textId="77777777" w:rsidR="001C7C91" w:rsidRPr="001C7C91" w:rsidRDefault="001C7C91" w:rsidP="001C7C91">
      <w:pPr>
        <w:ind w:left="720"/>
        <w:rPr>
          <w:b/>
          <w:bCs/>
        </w:rPr>
      </w:pPr>
      <w:r w:rsidRPr="001C7C91">
        <w:rPr>
          <w:b/>
          <w:bCs/>
        </w:rPr>
        <w:t>!</w:t>
      </w:r>
    </w:p>
    <w:p w14:paraId="20471EF0" w14:textId="77777777" w:rsidR="001C7C91" w:rsidRPr="001C7C91" w:rsidRDefault="001C7C91" w:rsidP="001C7C91">
      <w:pPr>
        <w:ind w:left="720"/>
        <w:rPr>
          <w:b/>
          <w:bCs/>
        </w:rPr>
      </w:pPr>
      <w:r w:rsidRPr="001C7C91">
        <w:rPr>
          <w:b/>
          <w:bCs/>
        </w:rPr>
        <w:t xml:space="preserve">banner </w:t>
      </w:r>
      <w:proofErr w:type="spellStart"/>
      <w:r w:rsidRPr="001C7C91">
        <w:rPr>
          <w:b/>
          <w:bCs/>
        </w:rPr>
        <w:t>motd</w:t>
      </w:r>
      <w:proofErr w:type="spellEnd"/>
      <w:r w:rsidRPr="001C7C91">
        <w:rPr>
          <w:b/>
          <w:bCs/>
        </w:rPr>
        <w:t xml:space="preserve"> ^</w:t>
      </w:r>
      <w:proofErr w:type="spellStart"/>
      <w:r w:rsidRPr="001C7C91">
        <w:rPr>
          <w:b/>
          <w:bCs/>
        </w:rPr>
        <w:t>CSolo</w:t>
      </w:r>
      <w:proofErr w:type="spellEnd"/>
      <w:r w:rsidRPr="001C7C91">
        <w:rPr>
          <w:b/>
          <w:bCs/>
        </w:rPr>
        <w:t xml:space="preserve"> acceso a </w:t>
      </w:r>
      <w:proofErr w:type="spellStart"/>
      <w:r w:rsidRPr="001C7C91">
        <w:rPr>
          <w:b/>
          <w:bCs/>
        </w:rPr>
        <w:t>autorizados^C</w:t>
      </w:r>
      <w:proofErr w:type="spellEnd"/>
    </w:p>
    <w:p w14:paraId="637AAE2F" w14:textId="77777777" w:rsidR="001C7C91" w:rsidRPr="001C7C91" w:rsidRDefault="001C7C91" w:rsidP="001C7C91">
      <w:pPr>
        <w:ind w:left="720"/>
        <w:rPr>
          <w:b/>
          <w:bCs/>
        </w:rPr>
      </w:pPr>
      <w:r w:rsidRPr="001C7C91">
        <w:rPr>
          <w:b/>
          <w:bCs/>
        </w:rPr>
        <w:t>!</w:t>
      </w:r>
    </w:p>
    <w:p w14:paraId="74792879" w14:textId="77777777" w:rsidR="001C7C91" w:rsidRPr="001C7C91" w:rsidRDefault="001C7C91" w:rsidP="001C7C91">
      <w:pPr>
        <w:ind w:left="720"/>
        <w:rPr>
          <w:b/>
          <w:bCs/>
        </w:rPr>
      </w:pPr>
      <w:r w:rsidRPr="001C7C91">
        <w:rPr>
          <w:b/>
          <w:bCs/>
        </w:rPr>
        <w:t>!</w:t>
      </w:r>
    </w:p>
    <w:p w14:paraId="67129D45" w14:textId="77777777" w:rsidR="001C7C91" w:rsidRPr="001C7C91" w:rsidRDefault="001C7C91" w:rsidP="001C7C91">
      <w:pPr>
        <w:ind w:left="720"/>
        <w:rPr>
          <w:b/>
          <w:bCs/>
        </w:rPr>
      </w:pPr>
      <w:r w:rsidRPr="001C7C91">
        <w:rPr>
          <w:b/>
          <w:bCs/>
        </w:rPr>
        <w:t>!</w:t>
      </w:r>
    </w:p>
    <w:p w14:paraId="50284EE2" w14:textId="77777777" w:rsidR="001C7C91" w:rsidRPr="001C7C91" w:rsidRDefault="001C7C91" w:rsidP="001C7C91">
      <w:pPr>
        <w:ind w:left="720"/>
        <w:rPr>
          <w:b/>
          <w:bCs/>
        </w:rPr>
      </w:pPr>
      <w:r w:rsidRPr="001C7C91">
        <w:rPr>
          <w:b/>
          <w:bCs/>
        </w:rPr>
        <w:t>!</w:t>
      </w:r>
    </w:p>
    <w:p w14:paraId="356726BE" w14:textId="77777777" w:rsidR="001C7C91" w:rsidRPr="001C7C91" w:rsidRDefault="001C7C91" w:rsidP="001C7C91">
      <w:pPr>
        <w:ind w:left="720"/>
        <w:rPr>
          <w:b/>
          <w:bCs/>
        </w:rPr>
      </w:pPr>
      <w:r w:rsidRPr="001C7C91">
        <w:rPr>
          <w:b/>
          <w:bCs/>
        </w:rPr>
        <w:t>!</w:t>
      </w:r>
    </w:p>
    <w:p w14:paraId="51461D6A" w14:textId="77777777" w:rsidR="001C7C91" w:rsidRPr="001C7C91" w:rsidRDefault="001C7C91" w:rsidP="001C7C91">
      <w:pPr>
        <w:ind w:left="720"/>
        <w:rPr>
          <w:b/>
          <w:bCs/>
        </w:rPr>
      </w:pPr>
      <w:r w:rsidRPr="001C7C91">
        <w:rPr>
          <w:b/>
          <w:bCs/>
        </w:rPr>
        <w:t>line con 0</w:t>
      </w:r>
    </w:p>
    <w:p w14:paraId="09E355E9"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71637C6C"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10A91E98" w14:textId="77777777" w:rsidR="001C7C91" w:rsidRPr="001C7C91" w:rsidRDefault="001C7C91" w:rsidP="001C7C91">
      <w:pPr>
        <w:ind w:left="720"/>
        <w:rPr>
          <w:b/>
          <w:bCs/>
        </w:rPr>
      </w:pPr>
      <w:r w:rsidRPr="001C7C91">
        <w:rPr>
          <w:b/>
          <w:bCs/>
        </w:rPr>
        <w:t>!</w:t>
      </w:r>
    </w:p>
    <w:p w14:paraId="43075B4D" w14:textId="77777777" w:rsidR="001C7C91" w:rsidRPr="001C7C91" w:rsidRDefault="001C7C91" w:rsidP="001C7C91">
      <w:pPr>
        <w:ind w:left="720"/>
        <w:rPr>
          <w:b/>
          <w:bCs/>
        </w:rPr>
      </w:pPr>
      <w:r w:rsidRPr="001C7C91">
        <w:rPr>
          <w:b/>
          <w:bCs/>
        </w:rPr>
        <w:t xml:space="preserve">line </w:t>
      </w:r>
      <w:proofErr w:type="spellStart"/>
      <w:r w:rsidRPr="001C7C91">
        <w:rPr>
          <w:b/>
          <w:bCs/>
        </w:rPr>
        <w:t>aux</w:t>
      </w:r>
      <w:proofErr w:type="spellEnd"/>
      <w:r w:rsidRPr="001C7C91">
        <w:rPr>
          <w:b/>
          <w:bCs/>
        </w:rPr>
        <w:t xml:space="preserve"> 0</w:t>
      </w:r>
    </w:p>
    <w:p w14:paraId="0C4667A7" w14:textId="77777777" w:rsidR="001C7C91" w:rsidRPr="001C7C91" w:rsidRDefault="001C7C91" w:rsidP="001C7C91">
      <w:pPr>
        <w:ind w:left="720"/>
        <w:rPr>
          <w:b/>
          <w:bCs/>
        </w:rPr>
      </w:pPr>
      <w:r w:rsidRPr="001C7C91">
        <w:rPr>
          <w:b/>
          <w:bCs/>
        </w:rPr>
        <w:t>!</w:t>
      </w:r>
    </w:p>
    <w:p w14:paraId="04031A82" w14:textId="77777777" w:rsidR="001C7C91" w:rsidRPr="001C7C91" w:rsidRDefault="001C7C91" w:rsidP="001C7C91">
      <w:pPr>
        <w:ind w:left="720"/>
        <w:rPr>
          <w:b/>
          <w:bCs/>
        </w:rPr>
      </w:pPr>
      <w:r w:rsidRPr="001C7C91">
        <w:rPr>
          <w:b/>
          <w:bCs/>
        </w:rPr>
        <w:t xml:space="preserve">line </w:t>
      </w:r>
      <w:proofErr w:type="spellStart"/>
      <w:r w:rsidRPr="001C7C91">
        <w:rPr>
          <w:b/>
          <w:bCs/>
        </w:rPr>
        <w:t>vty</w:t>
      </w:r>
      <w:proofErr w:type="spellEnd"/>
      <w:r w:rsidRPr="001C7C91">
        <w:rPr>
          <w:b/>
          <w:bCs/>
        </w:rPr>
        <w:t xml:space="preserve"> 0 4</w:t>
      </w:r>
    </w:p>
    <w:p w14:paraId="061CA07B"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13454B74"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646C6087" w14:textId="77777777" w:rsidR="001C7C91" w:rsidRPr="001C7C91" w:rsidRDefault="001C7C91" w:rsidP="001C7C91">
      <w:pPr>
        <w:ind w:left="720"/>
        <w:rPr>
          <w:b/>
          <w:bCs/>
        </w:rPr>
      </w:pPr>
      <w:r w:rsidRPr="001C7C91">
        <w:rPr>
          <w:b/>
          <w:bCs/>
        </w:rPr>
        <w:lastRenderedPageBreak/>
        <w:t>!</w:t>
      </w:r>
    </w:p>
    <w:p w14:paraId="2CC00E82" w14:textId="77777777" w:rsidR="001C7C91" w:rsidRPr="001C7C91" w:rsidRDefault="001C7C91" w:rsidP="001C7C91">
      <w:pPr>
        <w:ind w:left="720"/>
        <w:rPr>
          <w:b/>
          <w:bCs/>
        </w:rPr>
      </w:pPr>
      <w:r w:rsidRPr="001C7C91">
        <w:rPr>
          <w:b/>
          <w:bCs/>
        </w:rPr>
        <w:t>!</w:t>
      </w:r>
    </w:p>
    <w:p w14:paraId="5EF9678B" w14:textId="77777777" w:rsidR="001C7C91" w:rsidRPr="001C7C91" w:rsidRDefault="001C7C91" w:rsidP="001C7C91">
      <w:pPr>
        <w:ind w:left="720"/>
        <w:rPr>
          <w:b/>
          <w:bCs/>
        </w:rPr>
      </w:pPr>
      <w:r w:rsidRPr="001C7C91">
        <w:rPr>
          <w:b/>
          <w:bCs/>
        </w:rPr>
        <w:t>!</w:t>
      </w:r>
    </w:p>
    <w:p w14:paraId="0E18BE00" w14:textId="210622EE" w:rsidR="00AD3AC2" w:rsidRPr="00AD3AC2" w:rsidRDefault="001C7C91" w:rsidP="001C7C91">
      <w:pPr>
        <w:ind w:left="720"/>
        <w:rPr>
          <w:b/>
          <w:bCs/>
        </w:rPr>
      </w:pPr>
      <w:proofErr w:type="spellStart"/>
      <w:r w:rsidRPr="001C7C91">
        <w:rPr>
          <w:b/>
          <w:bCs/>
        </w:rPr>
        <w:t>end</w:t>
      </w:r>
      <w:proofErr w:type="spellEnd"/>
    </w:p>
    <w:p w14:paraId="69F5BB00" w14:textId="77777777" w:rsidR="00AD3AC2" w:rsidRPr="00AD3AC2" w:rsidRDefault="00AD3AC2" w:rsidP="00AD3AC2">
      <w:pPr>
        <w:ind w:left="720"/>
        <w:rPr>
          <w:b/>
          <w:bCs/>
        </w:rPr>
      </w:pPr>
    </w:p>
    <w:p w14:paraId="2150C822" w14:textId="0376B95D" w:rsidR="00E06ACA" w:rsidRPr="001C7C91" w:rsidRDefault="00470620" w:rsidP="00AD3AC2">
      <w:pPr>
        <w:ind w:left="720"/>
        <w:rPr>
          <w:b/>
          <w:bCs/>
          <w:u w:val="single"/>
        </w:rPr>
      </w:pPr>
      <w:proofErr w:type="spellStart"/>
      <w:r w:rsidRPr="001C7C91">
        <w:rPr>
          <w:b/>
          <w:bCs/>
          <w:u w:val="single"/>
        </w:rPr>
        <w:t>Router</w:t>
      </w:r>
      <w:proofErr w:type="spellEnd"/>
      <w:r w:rsidRPr="001C7C91">
        <w:rPr>
          <w:b/>
          <w:bCs/>
          <w:u w:val="single"/>
        </w:rPr>
        <w:t xml:space="preserve"> R2</w:t>
      </w:r>
    </w:p>
    <w:p w14:paraId="324F9550" w14:textId="77777777" w:rsidR="001C7C91" w:rsidRPr="001C7C91" w:rsidRDefault="001C7C91" w:rsidP="001C7C91">
      <w:pPr>
        <w:ind w:left="720"/>
        <w:rPr>
          <w:b/>
          <w:bCs/>
        </w:rPr>
      </w:pPr>
      <w:r w:rsidRPr="001C7C91">
        <w:rPr>
          <w:b/>
          <w:bCs/>
        </w:rPr>
        <w:t>!</w:t>
      </w:r>
    </w:p>
    <w:p w14:paraId="321FE76B" w14:textId="77777777" w:rsidR="001C7C91" w:rsidRPr="001C7C91" w:rsidRDefault="001C7C91" w:rsidP="001C7C91">
      <w:pPr>
        <w:ind w:left="720"/>
        <w:rPr>
          <w:b/>
          <w:bCs/>
        </w:rPr>
      </w:pPr>
      <w:proofErr w:type="spellStart"/>
      <w:r w:rsidRPr="001C7C91">
        <w:rPr>
          <w:b/>
          <w:bCs/>
        </w:rPr>
        <w:t>version</w:t>
      </w:r>
      <w:proofErr w:type="spellEnd"/>
      <w:r w:rsidRPr="001C7C91">
        <w:rPr>
          <w:b/>
          <w:bCs/>
        </w:rPr>
        <w:t xml:space="preserve"> 15.4</w:t>
      </w:r>
    </w:p>
    <w:p w14:paraId="0CFDC70C" w14:textId="77777777" w:rsidR="001C7C91" w:rsidRPr="001C7C91" w:rsidRDefault="001C7C91" w:rsidP="001C7C91">
      <w:pPr>
        <w:ind w:left="720"/>
        <w:rPr>
          <w:b/>
          <w:bCs/>
        </w:rPr>
      </w:pPr>
      <w:r w:rsidRPr="001C7C91">
        <w:rPr>
          <w:b/>
          <w:bCs/>
        </w:rPr>
        <w:t xml:space="preserve">no </w:t>
      </w: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log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7EC9BC4C" w14:textId="77777777" w:rsidR="001C7C91" w:rsidRPr="001C7C91" w:rsidRDefault="001C7C91" w:rsidP="001C7C91">
      <w:pPr>
        <w:ind w:left="720"/>
        <w:rPr>
          <w:b/>
          <w:bCs/>
        </w:rPr>
      </w:pPr>
      <w:r w:rsidRPr="001C7C91">
        <w:rPr>
          <w:b/>
          <w:bCs/>
        </w:rPr>
        <w:t xml:space="preserve">no </w:t>
      </w:r>
      <w:proofErr w:type="spellStart"/>
      <w:r w:rsidRPr="001C7C91">
        <w:rPr>
          <w:b/>
          <w:bCs/>
        </w:rPr>
        <w:t>service</w:t>
      </w:r>
      <w:proofErr w:type="spellEnd"/>
      <w:r w:rsidRPr="001C7C91">
        <w:rPr>
          <w:b/>
          <w:bCs/>
        </w:rPr>
        <w:t xml:space="preserve"> </w:t>
      </w:r>
      <w:proofErr w:type="spellStart"/>
      <w:r w:rsidRPr="001C7C91">
        <w:rPr>
          <w:b/>
          <w:bCs/>
        </w:rPr>
        <w:t>timestamps</w:t>
      </w:r>
      <w:proofErr w:type="spellEnd"/>
      <w:r w:rsidRPr="001C7C91">
        <w:rPr>
          <w:b/>
          <w:bCs/>
        </w:rPr>
        <w:t xml:space="preserve"> </w:t>
      </w:r>
      <w:proofErr w:type="spellStart"/>
      <w:r w:rsidRPr="001C7C91">
        <w:rPr>
          <w:b/>
          <w:bCs/>
        </w:rPr>
        <w:t>debug</w:t>
      </w:r>
      <w:proofErr w:type="spellEnd"/>
      <w:r w:rsidRPr="001C7C91">
        <w:rPr>
          <w:b/>
          <w:bCs/>
        </w:rPr>
        <w:t xml:space="preserve"> </w:t>
      </w:r>
      <w:proofErr w:type="spellStart"/>
      <w:r w:rsidRPr="001C7C91">
        <w:rPr>
          <w:b/>
          <w:bCs/>
        </w:rPr>
        <w:t>datetime</w:t>
      </w:r>
      <w:proofErr w:type="spellEnd"/>
      <w:r w:rsidRPr="001C7C91">
        <w:rPr>
          <w:b/>
          <w:bCs/>
        </w:rPr>
        <w:t xml:space="preserve"> </w:t>
      </w:r>
      <w:proofErr w:type="spellStart"/>
      <w:r w:rsidRPr="001C7C91">
        <w:rPr>
          <w:b/>
          <w:bCs/>
        </w:rPr>
        <w:t>msec</w:t>
      </w:r>
      <w:proofErr w:type="spellEnd"/>
    </w:p>
    <w:p w14:paraId="1C499E81" w14:textId="77777777" w:rsidR="001C7C91" w:rsidRPr="001C7C91" w:rsidRDefault="001C7C91" w:rsidP="001C7C91">
      <w:pPr>
        <w:ind w:left="720"/>
        <w:rPr>
          <w:b/>
          <w:bCs/>
        </w:rPr>
      </w:pPr>
      <w:proofErr w:type="spellStart"/>
      <w:r w:rsidRPr="001C7C91">
        <w:rPr>
          <w:b/>
          <w:bCs/>
        </w:rPr>
        <w:t>service</w:t>
      </w:r>
      <w:proofErr w:type="spellEnd"/>
      <w:r w:rsidRPr="001C7C91">
        <w:rPr>
          <w:b/>
          <w:bCs/>
        </w:rPr>
        <w:t xml:space="preserve"> </w:t>
      </w:r>
      <w:proofErr w:type="spellStart"/>
      <w:proofErr w:type="gramStart"/>
      <w:r w:rsidRPr="001C7C91">
        <w:rPr>
          <w:b/>
          <w:bCs/>
        </w:rPr>
        <w:t>password</w:t>
      </w:r>
      <w:proofErr w:type="gramEnd"/>
      <w:r w:rsidRPr="001C7C91">
        <w:rPr>
          <w:b/>
          <w:bCs/>
        </w:rPr>
        <w:t>-encryption</w:t>
      </w:r>
      <w:proofErr w:type="spellEnd"/>
    </w:p>
    <w:p w14:paraId="4F528E1C" w14:textId="77777777" w:rsidR="001C7C91" w:rsidRPr="001C7C91" w:rsidRDefault="001C7C91" w:rsidP="001C7C91">
      <w:pPr>
        <w:ind w:left="720"/>
        <w:rPr>
          <w:b/>
          <w:bCs/>
        </w:rPr>
      </w:pPr>
      <w:r w:rsidRPr="001C7C91">
        <w:rPr>
          <w:b/>
          <w:bCs/>
        </w:rPr>
        <w:t>!</w:t>
      </w:r>
    </w:p>
    <w:p w14:paraId="2D229A72" w14:textId="77777777" w:rsidR="001C7C91" w:rsidRPr="001C7C91" w:rsidRDefault="001C7C91" w:rsidP="001C7C91">
      <w:pPr>
        <w:ind w:left="720"/>
        <w:rPr>
          <w:b/>
          <w:bCs/>
        </w:rPr>
      </w:pPr>
      <w:proofErr w:type="spellStart"/>
      <w:r w:rsidRPr="001C7C91">
        <w:rPr>
          <w:b/>
          <w:bCs/>
        </w:rPr>
        <w:t>hostname</w:t>
      </w:r>
      <w:proofErr w:type="spellEnd"/>
      <w:r w:rsidRPr="001C7C91">
        <w:rPr>
          <w:b/>
          <w:bCs/>
        </w:rPr>
        <w:t xml:space="preserve"> R2</w:t>
      </w:r>
    </w:p>
    <w:p w14:paraId="238BCBD3" w14:textId="77777777" w:rsidR="001C7C91" w:rsidRPr="001C7C91" w:rsidRDefault="001C7C91" w:rsidP="001C7C91">
      <w:pPr>
        <w:ind w:left="720"/>
        <w:rPr>
          <w:b/>
          <w:bCs/>
        </w:rPr>
      </w:pPr>
      <w:r w:rsidRPr="001C7C91">
        <w:rPr>
          <w:b/>
          <w:bCs/>
        </w:rPr>
        <w:t>!</w:t>
      </w:r>
    </w:p>
    <w:p w14:paraId="45173146" w14:textId="77777777" w:rsidR="001C7C91" w:rsidRPr="001C7C91" w:rsidRDefault="001C7C91" w:rsidP="001C7C91">
      <w:pPr>
        <w:ind w:left="720"/>
        <w:rPr>
          <w:b/>
          <w:bCs/>
        </w:rPr>
      </w:pPr>
      <w:r w:rsidRPr="001C7C91">
        <w:rPr>
          <w:b/>
          <w:bCs/>
        </w:rPr>
        <w:t>!</w:t>
      </w:r>
    </w:p>
    <w:p w14:paraId="25CA192E" w14:textId="77777777" w:rsidR="001C7C91" w:rsidRPr="001C7C91" w:rsidRDefault="001C7C91" w:rsidP="001C7C91">
      <w:pPr>
        <w:ind w:left="720"/>
        <w:rPr>
          <w:b/>
          <w:bCs/>
        </w:rPr>
      </w:pPr>
      <w:r w:rsidRPr="001C7C91">
        <w:rPr>
          <w:b/>
          <w:bCs/>
        </w:rPr>
        <w:t>!</w:t>
      </w:r>
    </w:p>
    <w:p w14:paraId="5534CFE1" w14:textId="77777777" w:rsidR="001C7C91" w:rsidRPr="001C7C91" w:rsidRDefault="001C7C91" w:rsidP="001C7C91">
      <w:pPr>
        <w:ind w:left="720"/>
        <w:rPr>
          <w:b/>
          <w:bCs/>
        </w:rPr>
      </w:pPr>
      <w:proofErr w:type="spellStart"/>
      <w:r w:rsidRPr="001C7C91">
        <w:rPr>
          <w:b/>
          <w:bCs/>
        </w:rPr>
        <w:t>enable</w:t>
      </w:r>
      <w:proofErr w:type="spellEnd"/>
      <w:r w:rsidRPr="001C7C91">
        <w:rPr>
          <w:b/>
          <w:bCs/>
        </w:rPr>
        <w:t xml:space="preserve"> </w:t>
      </w:r>
      <w:proofErr w:type="spellStart"/>
      <w:r w:rsidRPr="001C7C91">
        <w:rPr>
          <w:b/>
          <w:bCs/>
        </w:rPr>
        <w:t>secret</w:t>
      </w:r>
      <w:proofErr w:type="spellEnd"/>
      <w:r w:rsidRPr="001C7C91">
        <w:rPr>
          <w:b/>
          <w:bCs/>
        </w:rPr>
        <w:t xml:space="preserve"> 5 $1$mERr$9cTjUIEqNGurQiFU.ZeCi1</w:t>
      </w:r>
    </w:p>
    <w:p w14:paraId="6617C03B" w14:textId="77777777" w:rsidR="001C7C91" w:rsidRPr="001C7C91" w:rsidRDefault="001C7C91" w:rsidP="001C7C91">
      <w:pPr>
        <w:ind w:left="720"/>
        <w:rPr>
          <w:b/>
          <w:bCs/>
        </w:rPr>
      </w:pPr>
      <w:r w:rsidRPr="001C7C91">
        <w:rPr>
          <w:b/>
          <w:bCs/>
        </w:rPr>
        <w:t>!</w:t>
      </w:r>
    </w:p>
    <w:p w14:paraId="38367AF0" w14:textId="77777777" w:rsidR="001C7C91" w:rsidRPr="001C7C91" w:rsidRDefault="001C7C91" w:rsidP="001C7C91">
      <w:pPr>
        <w:ind w:left="720"/>
        <w:rPr>
          <w:b/>
          <w:bCs/>
        </w:rPr>
      </w:pPr>
      <w:r w:rsidRPr="001C7C91">
        <w:rPr>
          <w:b/>
          <w:bCs/>
        </w:rPr>
        <w:t>!</w:t>
      </w:r>
    </w:p>
    <w:p w14:paraId="1D172B6C" w14:textId="77777777" w:rsidR="001C7C91" w:rsidRPr="001C7C91" w:rsidRDefault="001C7C91" w:rsidP="001C7C91">
      <w:pPr>
        <w:ind w:left="720"/>
        <w:rPr>
          <w:b/>
          <w:bCs/>
        </w:rPr>
      </w:pPr>
      <w:r w:rsidRPr="001C7C91">
        <w:rPr>
          <w:b/>
          <w:bCs/>
        </w:rPr>
        <w:t>!</w:t>
      </w:r>
    </w:p>
    <w:p w14:paraId="1CE986BC" w14:textId="77777777" w:rsidR="001C7C91" w:rsidRPr="001C7C91" w:rsidRDefault="001C7C91" w:rsidP="001C7C91">
      <w:pPr>
        <w:ind w:left="720"/>
        <w:rPr>
          <w:b/>
          <w:bCs/>
        </w:rPr>
      </w:pPr>
      <w:r w:rsidRPr="001C7C91">
        <w:rPr>
          <w:b/>
          <w:bCs/>
        </w:rPr>
        <w:t>!</w:t>
      </w:r>
    </w:p>
    <w:p w14:paraId="45E28C20" w14:textId="77777777" w:rsidR="001C7C91" w:rsidRPr="001C7C91" w:rsidRDefault="001C7C91" w:rsidP="001C7C91">
      <w:pPr>
        <w:ind w:left="720"/>
        <w:rPr>
          <w:b/>
          <w:bCs/>
        </w:rPr>
      </w:pPr>
      <w:r w:rsidRPr="001C7C91">
        <w:rPr>
          <w:b/>
          <w:bCs/>
        </w:rPr>
        <w:t>!</w:t>
      </w:r>
    </w:p>
    <w:p w14:paraId="1F267973" w14:textId="77777777" w:rsidR="001C7C91" w:rsidRPr="001C7C91" w:rsidRDefault="001C7C91" w:rsidP="001C7C91">
      <w:pPr>
        <w:ind w:left="720"/>
        <w:rPr>
          <w:b/>
          <w:bCs/>
        </w:rPr>
      </w:pPr>
      <w:r w:rsidRPr="001C7C91">
        <w:rPr>
          <w:b/>
          <w:bCs/>
        </w:rPr>
        <w:t>!</w:t>
      </w:r>
    </w:p>
    <w:p w14:paraId="220DF1BE" w14:textId="77777777" w:rsidR="001C7C91" w:rsidRPr="001C7C91" w:rsidRDefault="001C7C91" w:rsidP="001C7C91">
      <w:pPr>
        <w:ind w:left="720"/>
        <w:rPr>
          <w:b/>
          <w:bCs/>
        </w:rPr>
      </w:pPr>
      <w:proofErr w:type="spellStart"/>
      <w:r w:rsidRPr="001C7C91">
        <w:rPr>
          <w:b/>
          <w:bCs/>
        </w:rPr>
        <w:t>ip</w:t>
      </w:r>
      <w:proofErr w:type="spellEnd"/>
      <w:r w:rsidRPr="001C7C91">
        <w:rPr>
          <w:b/>
          <w:bCs/>
        </w:rPr>
        <w:t xml:space="preserve"> </w:t>
      </w:r>
      <w:proofErr w:type="spellStart"/>
      <w:r w:rsidRPr="001C7C91">
        <w:rPr>
          <w:b/>
          <w:bCs/>
        </w:rPr>
        <w:t>cef</w:t>
      </w:r>
      <w:proofErr w:type="spellEnd"/>
    </w:p>
    <w:p w14:paraId="0BFFCC03" w14:textId="77777777" w:rsidR="001C7C91" w:rsidRPr="001C7C91" w:rsidRDefault="001C7C91" w:rsidP="001C7C91">
      <w:pPr>
        <w:ind w:left="720"/>
        <w:rPr>
          <w:b/>
          <w:bCs/>
        </w:rPr>
      </w:pPr>
      <w:r w:rsidRPr="001C7C91">
        <w:rPr>
          <w:b/>
          <w:bCs/>
        </w:rPr>
        <w:t xml:space="preserve">ipv6 </w:t>
      </w:r>
      <w:proofErr w:type="spellStart"/>
      <w:r w:rsidRPr="001C7C91">
        <w:rPr>
          <w:b/>
          <w:bCs/>
        </w:rPr>
        <w:t>unicast-routing</w:t>
      </w:r>
      <w:proofErr w:type="spellEnd"/>
    </w:p>
    <w:p w14:paraId="6F42353A" w14:textId="77777777" w:rsidR="001C7C91" w:rsidRPr="001C7C91" w:rsidRDefault="001C7C91" w:rsidP="001C7C91">
      <w:pPr>
        <w:ind w:left="720"/>
        <w:rPr>
          <w:b/>
          <w:bCs/>
        </w:rPr>
      </w:pPr>
      <w:r w:rsidRPr="001C7C91">
        <w:rPr>
          <w:b/>
          <w:bCs/>
        </w:rPr>
        <w:t>!</w:t>
      </w:r>
    </w:p>
    <w:p w14:paraId="5A00DD5E" w14:textId="77777777" w:rsidR="001C7C91" w:rsidRPr="001C7C91" w:rsidRDefault="001C7C91" w:rsidP="001C7C91">
      <w:pPr>
        <w:ind w:left="720"/>
        <w:rPr>
          <w:b/>
          <w:bCs/>
        </w:rPr>
      </w:pPr>
      <w:r w:rsidRPr="001C7C91">
        <w:rPr>
          <w:b/>
          <w:bCs/>
        </w:rPr>
        <w:t xml:space="preserve">no ipv6 </w:t>
      </w:r>
      <w:proofErr w:type="spellStart"/>
      <w:r w:rsidRPr="001C7C91">
        <w:rPr>
          <w:b/>
          <w:bCs/>
        </w:rPr>
        <w:t>cef</w:t>
      </w:r>
      <w:proofErr w:type="spellEnd"/>
    </w:p>
    <w:p w14:paraId="6E393D2E" w14:textId="77777777" w:rsidR="001C7C91" w:rsidRPr="001C7C91" w:rsidRDefault="001C7C91" w:rsidP="001C7C91">
      <w:pPr>
        <w:ind w:left="720"/>
        <w:rPr>
          <w:b/>
          <w:bCs/>
        </w:rPr>
      </w:pPr>
      <w:r w:rsidRPr="001C7C91">
        <w:rPr>
          <w:b/>
          <w:bCs/>
        </w:rPr>
        <w:t>!</w:t>
      </w:r>
    </w:p>
    <w:p w14:paraId="24ED0C57" w14:textId="77777777" w:rsidR="001C7C91" w:rsidRPr="001C7C91" w:rsidRDefault="001C7C91" w:rsidP="001C7C91">
      <w:pPr>
        <w:ind w:left="720"/>
        <w:rPr>
          <w:b/>
          <w:bCs/>
        </w:rPr>
      </w:pPr>
      <w:r w:rsidRPr="001C7C91">
        <w:rPr>
          <w:b/>
          <w:bCs/>
        </w:rPr>
        <w:t>!</w:t>
      </w:r>
    </w:p>
    <w:p w14:paraId="34FF3E8C" w14:textId="77777777" w:rsidR="001C7C91" w:rsidRPr="001C7C91" w:rsidRDefault="001C7C91" w:rsidP="001C7C91">
      <w:pPr>
        <w:ind w:left="720"/>
        <w:rPr>
          <w:b/>
          <w:bCs/>
        </w:rPr>
      </w:pPr>
      <w:r w:rsidRPr="001C7C91">
        <w:rPr>
          <w:b/>
          <w:bCs/>
        </w:rPr>
        <w:t>!</w:t>
      </w:r>
    </w:p>
    <w:p w14:paraId="3F0F4BA3" w14:textId="77777777" w:rsidR="001C7C91" w:rsidRPr="001C7C91" w:rsidRDefault="001C7C91" w:rsidP="001C7C91">
      <w:pPr>
        <w:ind w:left="720"/>
        <w:rPr>
          <w:b/>
          <w:bCs/>
        </w:rPr>
      </w:pPr>
      <w:r w:rsidRPr="001C7C91">
        <w:rPr>
          <w:b/>
          <w:bCs/>
        </w:rPr>
        <w:t>!</w:t>
      </w:r>
    </w:p>
    <w:p w14:paraId="48D590B2" w14:textId="77777777" w:rsidR="001C7C91" w:rsidRPr="001C7C91" w:rsidRDefault="001C7C91" w:rsidP="001C7C91">
      <w:pPr>
        <w:ind w:left="720"/>
        <w:rPr>
          <w:b/>
          <w:bCs/>
        </w:rPr>
      </w:pPr>
      <w:r w:rsidRPr="001C7C91">
        <w:rPr>
          <w:b/>
          <w:bCs/>
        </w:rPr>
        <w:t>!</w:t>
      </w:r>
    </w:p>
    <w:p w14:paraId="441CC665" w14:textId="77777777" w:rsidR="001C7C91" w:rsidRPr="001C7C91" w:rsidRDefault="001C7C91" w:rsidP="001C7C91">
      <w:pPr>
        <w:ind w:left="720"/>
        <w:rPr>
          <w:b/>
          <w:bCs/>
        </w:rPr>
      </w:pPr>
      <w:r w:rsidRPr="001C7C91">
        <w:rPr>
          <w:b/>
          <w:bCs/>
        </w:rPr>
        <w:t>!</w:t>
      </w:r>
    </w:p>
    <w:p w14:paraId="1EF3E058" w14:textId="77777777" w:rsidR="001C7C91" w:rsidRPr="001C7C91" w:rsidRDefault="001C7C91" w:rsidP="001C7C91">
      <w:pPr>
        <w:ind w:left="720"/>
        <w:rPr>
          <w:b/>
          <w:bCs/>
        </w:rPr>
      </w:pPr>
      <w:r w:rsidRPr="001C7C91">
        <w:rPr>
          <w:b/>
          <w:bCs/>
        </w:rPr>
        <w:t>!</w:t>
      </w:r>
    </w:p>
    <w:p w14:paraId="0CF246AB" w14:textId="77777777" w:rsidR="001C7C91" w:rsidRPr="001C7C91" w:rsidRDefault="001C7C91" w:rsidP="001C7C91">
      <w:pPr>
        <w:ind w:left="720"/>
        <w:rPr>
          <w:b/>
          <w:bCs/>
        </w:rPr>
      </w:pPr>
      <w:r w:rsidRPr="001C7C91">
        <w:rPr>
          <w:b/>
          <w:bCs/>
        </w:rPr>
        <w:t>!</w:t>
      </w:r>
    </w:p>
    <w:p w14:paraId="458DD886" w14:textId="77777777" w:rsidR="001C7C91" w:rsidRPr="001C7C91" w:rsidRDefault="001C7C91" w:rsidP="001C7C91">
      <w:pPr>
        <w:ind w:left="720"/>
        <w:rPr>
          <w:b/>
          <w:bCs/>
        </w:rPr>
      </w:pPr>
      <w:r w:rsidRPr="001C7C91">
        <w:rPr>
          <w:b/>
          <w:bCs/>
        </w:rPr>
        <w:t>!</w:t>
      </w:r>
    </w:p>
    <w:p w14:paraId="6DB874AD" w14:textId="77777777" w:rsidR="001C7C91" w:rsidRPr="001C7C91" w:rsidRDefault="001C7C91" w:rsidP="001C7C91">
      <w:pPr>
        <w:ind w:left="720"/>
        <w:rPr>
          <w:b/>
          <w:bCs/>
        </w:rPr>
      </w:pPr>
      <w:r w:rsidRPr="001C7C91">
        <w:rPr>
          <w:b/>
          <w:bCs/>
        </w:rPr>
        <w:t>!</w:t>
      </w:r>
    </w:p>
    <w:p w14:paraId="5861158B" w14:textId="77777777" w:rsidR="001C7C91" w:rsidRPr="001C7C91" w:rsidRDefault="001C7C91" w:rsidP="001C7C91">
      <w:pPr>
        <w:ind w:left="720"/>
        <w:rPr>
          <w:b/>
          <w:bCs/>
        </w:rPr>
      </w:pPr>
      <w:r w:rsidRPr="001C7C91">
        <w:rPr>
          <w:b/>
          <w:bCs/>
        </w:rPr>
        <w:lastRenderedPageBreak/>
        <w:t xml:space="preserve">no </w:t>
      </w:r>
      <w:proofErr w:type="spellStart"/>
      <w:r w:rsidRPr="001C7C91">
        <w:rPr>
          <w:b/>
          <w:bCs/>
        </w:rPr>
        <w:t>ip</w:t>
      </w:r>
      <w:proofErr w:type="spellEnd"/>
      <w:r w:rsidRPr="001C7C91">
        <w:rPr>
          <w:b/>
          <w:bCs/>
        </w:rPr>
        <w:t xml:space="preserve"> </w:t>
      </w:r>
      <w:proofErr w:type="spellStart"/>
      <w:r w:rsidRPr="001C7C91">
        <w:rPr>
          <w:b/>
          <w:bCs/>
        </w:rPr>
        <w:t>domain-lookup</w:t>
      </w:r>
      <w:proofErr w:type="spellEnd"/>
    </w:p>
    <w:p w14:paraId="1F8469B6" w14:textId="77777777" w:rsidR="001C7C91" w:rsidRPr="001C7C91" w:rsidRDefault="001C7C91" w:rsidP="001C7C91">
      <w:pPr>
        <w:ind w:left="720"/>
        <w:rPr>
          <w:b/>
          <w:bCs/>
        </w:rPr>
      </w:pPr>
      <w:r w:rsidRPr="001C7C91">
        <w:rPr>
          <w:b/>
          <w:bCs/>
        </w:rPr>
        <w:t>!</w:t>
      </w:r>
    </w:p>
    <w:p w14:paraId="35D83A64" w14:textId="77777777" w:rsidR="001C7C91" w:rsidRPr="001C7C91" w:rsidRDefault="001C7C91" w:rsidP="001C7C91">
      <w:pPr>
        <w:ind w:left="720"/>
        <w:rPr>
          <w:b/>
          <w:bCs/>
        </w:rPr>
      </w:pPr>
      <w:r w:rsidRPr="001C7C91">
        <w:rPr>
          <w:b/>
          <w:bCs/>
        </w:rPr>
        <w:t>!</w:t>
      </w:r>
    </w:p>
    <w:p w14:paraId="4344EEE9" w14:textId="77777777" w:rsidR="001C7C91" w:rsidRPr="001C7C91" w:rsidRDefault="001C7C91" w:rsidP="001C7C91">
      <w:pPr>
        <w:ind w:left="720"/>
        <w:rPr>
          <w:b/>
          <w:bCs/>
        </w:rPr>
      </w:pPr>
      <w:proofErr w:type="spellStart"/>
      <w:r w:rsidRPr="001C7C91">
        <w:rPr>
          <w:b/>
          <w:bCs/>
        </w:rPr>
        <w:t>spanning-tree</w:t>
      </w:r>
      <w:proofErr w:type="spellEnd"/>
      <w:r w:rsidRPr="001C7C91">
        <w:rPr>
          <w:b/>
          <w:bCs/>
        </w:rPr>
        <w:t xml:space="preserve"> </w:t>
      </w:r>
      <w:proofErr w:type="spellStart"/>
      <w:r w:rsidRPr="001C7C91">
        <w:rPr>
          <w:b/>
          <w:bCs/>
        </w:rPr>
        <w:t>mode</w:t>
      </w:r>
      <w:proofErr w:type="spellEnd"/>
      <w:r w:rsidRPr="001C7C91">
        <w:rPr>
          <w:b/>
          <w:bCs/>
        </w:rPr>
        <w:t xml:space="preserve"> </w:t>
      </w:r>
      <w:proofErr w:type="spellStart"/>
      <w:r w:rsidRPr="001C7C91">
        <w:rPr>
          <w:b/>
          <w:bCs/>
        </w:rPr>
        <w:t>pvst</w:t>
      </w:r>
      <w:proofErr w:type="spellEnd"/>
    </w:p>
    <w:p w14:paraId="468E3FA7" w14:textId="77777777" w:rsidR="001C7C91" w:rsidRPr="001C7C91" w:rsidRDefault="001C7C91" w:rsidP="001C7C91">
      <w:pPr>
        <w:ind w:left="720"/>
        <w:rPr>
          <w:b/>
          <w:bCs/>
        </w:rPr>
      </w:pPr>
      <w:r w:rsidRPr="001C7C91">
        <w:rPr>
          <w:b/>
          <w:bCs/>
        </w:rPr>
        <w:t>!</w:t>
      </w:r>
    </w:p>
    <w:p w14:paraId="5A2CCFCB" w14:textId="77777777" w:rsidR="001C7C91" w:rsidRPr="001C7C91" w:rsidRDefault="001C7C91" w:rsidP="001C7C91">
      <w:pPr>
        <w:ind w:left="720"/>
        <w:rPr>
          <w:b/>
          <w:bCs/>
        </w:rPr>
      </w:pPr>
      <w:r w:rsidRPr="001C7C91">
        <w:rPr>
          <w:b/>
          <w:bCs/>
        </w:rPr>
        <w:t>!</w:t>
      </w:r>
    </w:p>
    <w:p w14:paraId="042C8EB1" w14:textId="77777777" w:rsidR="001C7C91" w:rsidRPr="001C7C91" w:rsidRDefault="001C7C91" w:rsidP="001C7C91">
      <w:pPr>
        <w:ind w:left="720"/>
        <w:rPr>
          <w:b/>
          <w:bCs/>
        </w:rPr>
      </w:pPr>
      <w:r w:rsidRPr="001C7C91">
        <w:rPr>
          <w:b/>
          <w:bCs/>
        </w:rPr>
        <w:t>!</w:t>
      </w:r>
    </w:p>
    <w:p w14:paraId="3C6ADE03" w14:textId="77777777" w:rsidR="001C7C91" w:rsidRPr="001C7C91" w:rsidRDefault="001C7C91" w:rsidP="001C7C91">
      <w:pPr>
        <w:ind w:left="720"/>
        <w:rPr>
          <w:b/>
          <w:bCs/>
        </w:rPr>
      </w:pPr>
      <w:r w:rsidRPr="001C7C91">
        <w:rPr>
          <w:b/>
          <w:bCs/>
        </w:rPr>
        <w:t>!</w:t>
      </w:r>
    </w:p>
    <w:p w14:paraId="6AD3FE64" w14:textId="77777777" w:rsidR="001C7C91" w:rsidRPr="001C7C91" w:rsidRDefault="001C7C91" w:rsidP="001C7C91">
      <w:pPr>
        <w:ind w:left="720"/>
        <w:rPr>
          <w:b/>
          <w:bCs/>
        </w:rPr>
      </w:pPr>
      <w:r w:rsidRPr="001C7C91">
        <w:rPr>
          <w:b/>
          <w:bCs/>
        </w:rPr>
        <w:t>!</w:t>
      </w:r>
    </w:p>
    <w:p w14:paraId="61D33258" w14:textId="77777777" w:rsidR="001C7C91" w:rsidRPr="001C7C91" w:rsidRDefault="001C7C91" w:rsidP="001C7C91">
      <w:pPr>
        <w:ind w:left="720"/>
        <w:rPr>
          <w:b/>
          <w:bCs/>
        </w:rPr>
      </w:pPr>
      <w:r w:rsidRPr="001C7C91">
        <w:rPr>
          <w:b/>
          <w:bCs/>
        </w:rPr>
        <w:t>!</w:t>
      </w:r>
    </w:p>
    <w:p w14:paraId="7E3F4915"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Se0/0/0</w:t>
      </w:r>
    </w:p>
    <w:p w14:paraId="5CE3B924"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27428680" w14:textId="77777777" w:rsidR="001C7C91" w:rsidRPr="001C7C91" w:rsidRDefault="001C7C91" w:rsidP="001C7C91">
      <w:pPr>
        <w:ind w:left="720"/>
        <w:rPr>
          <w:b/>
          <w:bCs/>
        </w:rPr>
      </w:pPr>
      <w:r w:rsidRPr="001C7C91">
        <w:rPr>
          <w:b/>
          <w:bCs/>
        </w:rPr>
        <w:t xml:space="preserve"> </w:t>
      </w:r>
      <w:proofErr w:type="spellStart"/>
      <w:r w:rsidRPr="001C7C91">
        <w:rPr>
          <w:b/>
          <w:bCs/>
        </w:rPr>
        <w:t>duplex</w:t>
      </w:r>
      <w:proofErr w:type="spellEnd"/>
      <w:r w:rsidRPr="001C7C91">
        <w:rPr>
          <w:b/>
          <w:bCs/>
        </w:rPr>
        <w:t xml:space="preserve"> auto</w:t>
      </w:r>
    </w:p>
    <w:p w14:paraId="3E2EAFF8" w14:textId="77777777" w:rsidR="001C7C91" w:rsidRPr="001C7C91" w:rsidRDefault="001C7C91" w:rsidP="001C7C91">
      <w:pPr>
        <w:ind w:left="720"/>
        <w:rPr>
          <w:b/>
          <w:bCs/>
        </w:rPr>
      </w:pPr>
      <w:r w:rsidRPr="001C7C91">
        <w:rPr>
          <w:b/>
          <w:bCs/>
        </w:rPr>
        <w:t xml:space="preserve"> </w:t>
      </w:r>
      <w:proofErr w:type="spellStart"/>
      <w:r w:rsidRPr="001C7C91">
        <w:rPr>
          <w:b/>
          <w:bCs/>
        </w:rPr>
        <w:t>speed</w:t>
      </w:r>
      <w:proofErr w:type="spellEnd"/>
      <w:r w:rsidRPr="001C7C91">
        <w:rPr>
          <w:b/>
          <w:bCs/>
        </w:rPr>
        <w:t xml:space="preserve"> auto</w:t>
      </w:r>
    </w:p>
    <w:p w14:paraId="2021A446" w14:textId="77777777" w:rsidR="001C7C91" w:rsidRPr="001C7C91" w:rsidRDefault="001C7C91" w:rsidP="001C7C91">
      <w:pPr>
        <w:ind w:left="720"/>
        <w:rPr>
          <w:b/>
          <w:bCs/>
        </w:rPr>
      </w:pPr>
      <w:r w:rsidRPr="001C7C91">
        <w:rPr>
          <w:b/>
          <w:bCs/>
        </w:rPr>
        <w:t xml:space="preserve"> ipv6 </w:t>
      </w:r>
      <w:proofErr w:type="spellStart"/>
      <w:r w:rsidRPr="001C7C91">
        <w:rPr>
          <w:b/>
          <w:bCs/>
        </w:rPr>
        <w:t>address</w:t>
      </w:r>
      <w:proofErr w:type="spellEnd"/>
      <w:r w:rsidRPr="001C7C91">
        <w:rPr>
          <w:b/>
          <w:bCs/>
        </w:rPr>
        <w:t xml:space="preserve"> FE80::2 </w:t>
      </w:r>
      <w:proofErr w:type="gramStart"/>
      <w:r w:rsidRPr="001C7C91">
        <w:rPr>
          <w:b/>
          <w:bCs/>
        </w:rPr>
        <w:t>link</w:t>
      </w:r>
      <w:proofErr w:type="gramEnd"/>
      <w:r w:rsidRPr="001C7C91">
        <w:rPr>
          <w:b/>
          <w:bCs/>
        </w:rPr>
        <w:t>-local</w:t>
      </w:r>
    </w:p>
    <w:p w14:paraId="45A7C97A" w14:textId="77777777" w:rsidR="001C7C91" w:rsidRPr="001C7C91" w:rsidRDefault="001C7C91" w:rsidP="001C7C91">
      <w:pPr>
        <w:ind w:left="720"/>
        <w:rPr>
          <w:b/>
          <w:bCs/>
        </w:rPr>
      </w:pPr>
      <w:r w:rsidRPr="001C7C91">
        <w:rPr>
          <w:b/>
          <w:bCs/>
        </w:rPr>
        <w:t xml:space="preserve"> ipv6 </w:t>
      </w:r>
      <w:proofErr w:type="spellStart"/>
      <w:r w:rsidRPr="001C7C91">
        <w:rPr>
          <w:b/>
          <w:bCs/>
        </w:rPr>
        <w:t>address</w:t>
      </w:r>
      <w:proofErr w:type="spellEnd"/>
      <w:r w:rsidRPr="001C7C91">
        <w:rPr>
          <w:b/>
          <w:bCs/>
        </w:rPr>
        <w:t xml:space="preserve"> 2001:DB</w:t>
      </w:r>
      <w:proofErr w:type="gramStart"/>
      <w:r w:rsidRPr="001C7C91">
        <w:rPr>
          <w:b/>
          <w:bCs/>
        </w:rPr>
        <w:t>8:ACAD</w:t>
      </w:r>
      <w:proofErr w:type="gramEnd"/>
      <w:r w:rsidRPr="001C7C91">
        <w:rPr>
          <w:b/>
          <w:bCs/>
        </w:rPr>
        <w:t>:2::2/64</w:t>
      </w:r>
    </w:p>
    <w:p w14:paraId="50E92210" w14:textId="77777777" w:rsidR="001C7C91" w:rsidRPr="001C7C91" w:rsidRDefault="001C7C91" w:rsidP="001C7C91">
      <w:pPr>
        <w:ind w:left="720"/>
        <w:rPr>
          <w:b/>
          <w:bCs/>
        </w:rPr>
      </w:pPr>
      <w:r w:rsidRPr="001C7C91">
        <w:rPr>
          <w:b/>
          <w:bCs/>
        </w:rPr>
        <w:t xml:space="preserve"> </w:t>
      </w:r>
      <w:proofErr w:type="spellStart"/>
      <w:r w:rsidRPr="001C7C91">
        <w:rPr>
          <w:b/>
          <w:bCs/>
        </w:rPr>
        <w:t>clockrate</w:t>
      </w:r>
      <w:proofErr w:type="spellEnd"/>
      <w:r w:rsidRPr="001C7C91">
        <w:rPr>
          <w:b/>
          <w:bCs/>
        </w:rPr>
        <w:t xml:space="preserve"> 6000</w:t>
      </w:r>
    </w:p>
    <w:p w14:paraId="1ACCAA5D" w14:textId="77777777" w:rsidR="001C7C91" w:rsidRPr="001C7C91" w:rsidRDefault="001C7C91" w:rsidP="001C7C91">
      <w:pPr>
        <w:ind w:left="720"/>
        <w:rPr>
          <w:b/>
          <w:bCs/>
        </w:rPr>
      </w:pPr>
      <w:r w:rsidRPr="001C7C91">
        <w:rPr>
          <w:b/>
          <w:bCs/>
        </w:rPr>
        <w:t>!</w:t>
      </w:r>
    </w:p>
    <w:p w14:paraId="38B07080"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GigabitEthernet0/1</w:t>
      </w:r>
    </w:p>
    <w:p w14:paraId="63D8B99C"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0C559115" w14:textId="77777777" w:rsidR="001C7C91" w:rsidRPr="001C7C91" w:rsidRDefault="001C7C91" w:rsidP="001C7C91">
      <w:pPr>
        <w:ind w:left="720"/>
        <w:rPr>
          <w:b/>
          <w:bCs/>
        </w:rPr>
      </w:pPr>
      <w:r w:rsidRPr="001C7C91">
        <w:rPr>
          <w:b/>
          <w:bCs/>
        </w:rPr>
        <w:t xml:space="preserve"> </w:t>
      </w:r>
      <w:proofErr w:type="spellStart"/>
      <w:r w:rsidRPr="001C7C91">
        <w:rPr>
          <w:b/>
          <w:bCs/>
        </w:rPr>
        <w:t>duplex</w:t>
      </w:r>
      <w:proofErr w:type="spellEnd"/>
      <w:r w:rsidRPr="001C7C91">
        <w:rPr>
          <w:b/>
          <w:bCs/>
        </w:rPr>
        <w:t xml:space="preserve"> auto</w:t>
      </w:r>
    </w:p>
    <w:p w14:paraId="49AB8C53" w14:textId="77777777" w:rsidR="001C7C91" w:rsidRPr="001C7C91" w:rsidRDefault="001C7C91" w:rsidP="001C7C91">
      <w:pPr>
        <w:ind w:left="720"/>
        <w:rPr>
          <w:b/>
          <w:bCs/>
        </w:rPr>
      </w:pPr>
      <w:r w:rsidRPr="001C7C91">
        <w:rPr>
          <w:b/>
          <w:bCs/>
        </w:rPr>
        <w:t xml:space="preserve"> </w:t>
      </w:r>
      <w:proofErr w:type="spellStart"/>
      <w:r w:rsidRPr="001C7C91">
        <w:rPr>
          <w:b/>
          <w:bCs/>
        </w:rPr>
        <w:t>speed</w:t>
      </w:r>
      <w:proofErr w:type="spellEnd"/>
      <w:r w:rsidRPr="001C7C91">
        <w:rPr>
          <w:b/>
          <w:bCs/>
        </w:rPr>
        <w:t xml:space="preserve"> auto</w:t>
      </w:r>
    </w:p>
    <w:p w14:paraId="553320BF" w14:textId="77777777" w:rsidR="001C7C91" w:rsidRPr="001C7C91" w:rsidRDefault="001C7C91" w:rsidP="001C7C91">
      <w:pPr>
        <w:ind w:left="720"/>
        <w:rPr>
          <w:b/>
          <w:bCs/>
        </w:rPr>
      </w:pPr>
      <w:r w:rsidRPr="001C7C91">
        <w:rPr>
          <w:b/>
          <w:bCs/>
        </w:rPr>
        <w:t xml:space="preserve"> ipv6 </w:t>
      </w:r>
      <w:proofErr w:type="spellStart"/>
      <w:r w:rsidRPr="001C7C91">
        <w:rPr>
          <w:b/>
          <w:bCs/>
        </w:rPr>
        <w:t>address</w:t>
      </w:r>
      <w:proofErr w:type="spellEnd"/>
      <w:r w:rsidRPr="001C7C91">
        <w:rPr>
          <w:b/>
          <w:bCs/>
        </w:rPr>
        <w:t xml:space="preserve"> FE80::1 </w:t>
      </w:r>
      <w:proofErr w:type="gramStart"/>
      <w:r w:rsidRPr="001C7C91">
        <w:rPr>
          <w:b/>
          <w:bCs/>
        </w:rPr>
        <w:t>link</w:t>
      </w:r>
      <w:proofErr w:type="gramEnd"/>
      <w:r w:rsidRPr="001C7C91">
        <w:rPr>
          <w:b/>
          <w:bCs/>
        </w:rPr>
        <w:t>-local</w:t>
      </w:r>
    </w:p>
    <w:p w14:paraId="257C1C00" w14:textId="77777777" w:rsidR="001C7C91" w:rsidRPr="001C7C91" w:rsidRDefault="001C7C91" w:rsidP="001C7C91">
      <w:pPr>
        <w:ind w:left="720"/>
        <w:rPr>
          <w:b/>
          <w:bCs/>
        </w:rPr>
      </w:pPr>
      <w:r w:rsidRPr="001C7C91">
        <w:rPr>
          <w:b/>
          <w:bCs/>
        </w:rPr>
        <w:t xml:space="preserve"> ipv6 </w:t>
      </w:r>
      <w:proofErr w:type="spellStart"/>
      <w:r w:rsidRPr="001C7C91">
        <w:rPr>
          <w:b/>
          <w:bCs/>
        </w:rPr>
        <w:t>address</w:t>
      </w:r>
      <w:proofErr w:type="spellEnd"/>
      <w:r w:rsidRPr="001C7C91">
        <w:rPr>
          <w:b/>
          <w:bCs/>
        </w:rPr>
        <w:t xml:space="preserve"> 2001:DB</w:t>
      </w:r>
      <w:proofErr w:type="gramStart"/>
      <w:r w:rsidRPr="001C7C91">
        <w:rPr>
          <w:b/>
          <w:bCs/>
        </w:rPr>
        <w:t>8:ACAD</w:t>
      </w:r>
      <w:proofErr w:type="gramEnd"/>
      <w:r w:rsidRPr="001C7C91">
        <w:rPr>
          <w:b/>
          <w:bCs/>
        </w:rPr>
        <w:t>:3::1/64</w:t>
      </w:r>
    </w:p>
    <w:p w14:paraId="254AF2F6" w14:textId="77777777" w:rsidR="001C7C91" w:rsidRPr="001C7C91" w:rsidRDefault="001C7C91" w:rsidP="001C7C91">
      <w:pPr>
        <w:ind w:left="720"/>
        <w:rPr>
          <w:b/>
          <w:bCs/>
        </w:rPr>
      </w:pPr>
      <w:r w:rsidRPr="001C7C91">
        <w:rPr>
          <w:b/>
          <w:bCs/>
        </w:rPr>
        <w:t xml:space="preserve"> ipv6 </w:t>
      </w:r>
      <w:proofErr w:type="spellStart"/>
      <w:r w:rsidRPr="001C7C91">
        <w:rPr>
          <w:b/>
          <w:bCs/>
        </w:rPr>
        <w:t>nd</w:t>
      </w:r>
      <w:proofErr w:type="spellEnd"/>
      <w:r w:rsidRPr="001C7C91">
        <w:rPr>
          <w:b/>
          <w:bCs/>
        </w:rPr>
        <w:t xml:space="preserve"> </w:t>
      </w:r>
      <w:proofErr w:type="spellStart"/>
      <w:r w:rsidRPr="001C7C91">
        <w:rPr>
          <w:b/>
          <w:bCs/>
        </w:rPr>
        <w:t>managed-config-flag</w:t>
      </w:r>
      <w:proofErr w:type="spellEnd"/>
    </w:p>
    <w:p w14:paraId="47577B5E" w14:textId="77777777" w:rsidR="001C7C91" w:rsidRPr="001C7C91" w:rsidRDefault="001C7C91" w:rsidP="001C7C91">
      <w:pPr>
        <w:ind w:left="720"/>
        <w:rPr>
          <w:b/>
          <w:bCs/>
        </w:rPr>
      </w:pPr>
      <w:r w:rsidRPr="001C7C91">
        <w:rPr>
          <w:b/>
          <w:bCs/>
        </w:rPr>
        <w:t>!</w:t>
      </w:r>
    </w:p>
    <w:p w14:paraId="0224A13D"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GigabitEthernet0/0/2</w:t>
      </w:r>
    </w:p>
    <w:p w14:paraId="524A5DB4"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09F9933F" w14:textId="77777777" w:rsidR="001C7C91" w:rsidRPr="001C7C91" w:rsidRDefault="001C7C91" w:rsidP="001C7C91">
      <w:pPr>
        <w:ind w:left="720"/>
        <w:rPr>
          <w:b/>
          <w:bCs/>
        </w:rPr>
      </w:pPr>
      <w:r w:rsidRPr="001C7C91">
        <w:rPr>
          <w:b/>
          <w:bCs/>
        </w:rPr>
        <w:t xml:space="preserve"> </w:t>
      </w:r>
      <w:proofErr w:type="spellStart"/>
      <w:r w:rsidRPr="001C7C91">
        <w:rPr>
          <w:b/>
          <w:bCs/>
        </w:rPr>
        <w:t>duplex</w:t>
      </w:r>
      <w:proofErr w:type="spellEnd"/>
      <w:r w:rsidRPr="001C7C91">
        <w:rPr>
          <w:b/>
          <w:bCs/>
        </w:rPr>
        <w:t xml:space="preserve"> auto</w:t>
      </w:r>
    </w:p>
    <w:p w14:paraId="46927BA1" w14:textId="77777777" w:rsidR="001C7C91" w:rsidRPr="001C7C91" w:rsidRDefault="001C7C91" w:rsidP="001C7C91">
      <w:pPr>
        <w:ind w:left="720"/>
        <w:rPr>
          <w:b/>
          <w:bCs/>
        </w:rPr>
      </w:pPr>
      <w:r w:rsidRPr="001C7C91">
        <w:rPr>
          <w:b/>
          <w:bCs/>
        </w:rPr>
        <w:t xml:space="preserve"> </w:t>
      </w:r>
      <w:proofErr w:type="spellStart"/>
      <w:r w:rsidRPr="001C7C91">
        <w:rPr>
          <w:b/>
          <w:bCs/>
        </w:rPr>
        <w:t>speed</w:t>
      </w:r>
      <w:proofErr w:type="spellEnd"/>
      <w:r w:rsidRPr="001C7C91">
        <w:rPr>
          <w:b/>
          <w:bCs/>
        </w:rPr>
        <w:t xml:space="preserve"> auto</w:t>
      </w:r>
    </w:p>
    <w:p w14:paraId="7C9D9B9D" w14:textId="77777777" w:rsidR="001C7C91" w:rsidRPr="001C7C91" w:rsidRDefault="001C7C91" w:rsidP="001C7C91">
      <w:pPr>
        <w:ind w:left="720"/>
        <w:rPr>
          <w:b/>
          <w:bCs/>
        </w:rPr>
      </w:pPr>
      <w:r w:rsidRPr="001C7C91">
        <w:rPr>
          <w:b/>
          <w:bCs/>
        </w:rPr>
        <w:t xml:space="preserve"> shutdown</w:t>
      </w:r>
    </w:p>
    <w:p w14:paraId="4567C4DB" w14:textId="77777777" w:rsidR="001C7C91" w:rsidRPr="001C7C91" w:rsidRDefault="001C7C91" w:rsidP="001C7C91">
      <w:pPr>
        <w:ind w:left="720"/>
        <w:rPr>
          <w:b/>
          <w:bCs/>
        </w:rPr>
      </w:pPr>
      <w:r w:rsidRPr="001C7C91">
        <w:rPr>
          <w:b/>
          <w:bCs/>
        </w:rPr>
        <w:t>!</w:t>
      </w:r>
    </w:p>
    <w:p w14:paraId="38F7D1E9" w14:textId="77777777" w:rsidR="001C7C91" w:rsidRPr="001C7C91" w:rsidRDefault="001C7C91" w:rsidP="001C7C91">
      <w:pPr>
        <w:ind w:left="720"/>
        <w:rPr>
          <w:b/>
          <w:bCs/>
        </w:rPr>
      </w:pPr>
      <w:proofErr w:type="gramStart"/>
      <w:r w:rsidRPr="001C7C91">
        <w:rPr>
          <w:b/>
          <w:bCs/>
        </w:rPr>
        <w:t>interface</w:t>
      </w:r>
      <w:proofErr w:type="gramEnd"/>
      <w:r w:rsidRPr="001C7C91">
        <w:rPr>
          <w:b/>
          <w:bCs/>
        </w:rPr>
        <w:t xml:space="preserve"> Vlan1</w:t>
      </w:r>
    </w:p>
    <w:p w14:paraId="163CB502" w14:textId="77777777" w:rsidR="001C7C91" w:rsidRPr="001C7C91" w:rsidRDefault="001C7C91" w:rsidP="001C7C91">
      <w:pPr>
        <w:ind w:left="720"/>
        <w:rPr>
          <w:b/>
          <w:bCs/>
        </w:rPr>
      </w:pPr>
      <w:r w:rsidRPr="001C7C91">
        <w:rPr>
          <w:b/>
          <w:bCs/>
        </w:rPr>
        <w:t xml:space="preserve"> no </w:t>
      </w:r>
      <w:proofErr w:type="spellStart"/>
      <w:r w:rsidRPr="001C7C91">
        <w:rPr>
          <w:b/>
          <w:bCs/>
        </w:rPr>
        <w:t>ip</w:t>
      </w:r>
      <w:proofErr w:type="spellEnd"/>
      <w:r w:rsidRPr="001C7C91">
        <w:rPr>
          <w:b/>
          <w:bCs/>
        </w:rPr>
        <w:t xml:space="preserve"> </w:t>
      </w:r>
      <w:proofErr w:type="spellStart"/>
      <w:r w:rsidRPr="001C7C91">
        <w:rPr>
          <w:b/>
          <w:bCs/>
        </w:rPr>
        <w:t>address</w:t>
      </w:r>
      <w:proofErr w:type="spellEnd"/>
    </w:p>
    <w:p w14:paraId="31F8CDA4" w14:textId="77777777" w:rsidR="001C7C91" w:rsidRPr="001C7C91" w:rsidRDefault="001C7C91" w:rsidP="001C7C91">
      <w:pPr>
        <w:ind w:left="720"/>
        <w:rPr>
          <w:b/>
          <w:bCs/>
        </w:rPr>
      </w:pPr>
      <w:r w:rsidRPr="001C7C91">
        <w:rPr>
          <w:b/>
          <w:bCs/>
        </w:rPr>
        <w:t xml:space="preserve"> shutdown</w:t>
      </w:r>
    </w:p>
    <w:p w14:paraId="30F5E418" w14:textId="77777777" w:rsidR="001C7C91" w:rsidRPr="001C7C91" w:rsidRDefault="001C7C91" w:rsidP="001C7C91">
      <w:pPr>
        <w:ind w:left="720"/>
        <w:rPr>
          <w:b/>
          <w:bCs/>
        </w:rPr>
      </w:pPr>
      <w:r w:rsidRPr="001C7C91">
        <w:rPr>
          <w:b/>
          <w:bCs/>
        </w:rPr>
        <w:t>!</w:t>
      </w:r>
    </w:p>
    <w:p w14:paraId="643C4C8D" w14:textId="77777777" w:rsidR="001C7C91" w:rsidRPr="001C7C91" w:rsidRDefault="001C7C91" w:rsidP="001C7C91">
      <w:pPr>
        <w:ind w:left="720"/>
        <w:rPr>
          <w:b/>
          <w:bCs/>
        </w:rPr>
      </w:pPr>
      <w:proofErr w:type="spellStart"/>
      <w:r w:rsidRPr="001C7C91">
        <w:rPr>
          <w:b/>
          <w:bCs/>
        </w:rPr>
        <w:t>ip</w:t>
      </w:r>
      <w:proofErr w:type="spellEnd"/>
      <w:r w:rsidRPr="001C7C91">
        <w:rPr>
          <w:b/>
          <w:bCs/>
        </w:rPr>
        <w:t xml:space="preserve"> </w:t>
      </w:r>
      <w:proofErr w:type="spellStart"/>
      <w:r w:rsidRPr="001C7C91">
        <w:rPr>
          <w:b/>
          <w:bCs/>
        </w:rPr>
        <w:t>classless</w:t>
      </w:r>
      <w:proofErr w:type="spellEnd"/>
    </w:p>
    <w:p w14:paraId="7851A346" w14:textId="77777777" w:rsidR="001C7C91" w:rsidRPr="001C7C91" w:rsidRDefault="001C7C91" w:rsidP="001C7C91">
      <w:pPr>
        <w:ind w:left="720"/>
        <w:rPr>
          <w:b/>
          <w:bCs/>
        </w:rPr>
      </w:pPr>
      <w:r w:rsidRPr="001C7C91">
        <w:rPr>
          <w:b/>
          <w:bCs/>
        </w:rPr>
        <w:lastRenderedPageBreak/>
        <w:t>!</w:t>
      </w:r>
    </w:p>
    <w:p w14:paraId="6EF19D67" w14:textId="77777777" w:rsidR="001C7C91" w:rsidRPr="001C7C91" w:rsidRDefault="001C7C91" w:rsidP="001C7C91">
      <w:pPr>
        <w:ind w:left="720"/>
        <w:rPr>
          <w:b/>
          <w:bCs/>
        </w:rPr>
      </w:pPr>
      <w:proofErr w:type="spellStart"/>
      <w:r w:rsidRPr="001C7C91">
        <w:rPr>
          <w:b/>
          <w:bCs/>
        </w:rPr>
        <w:t>ip</w:t>
      </w:r>
      <w:proofErr w:type="spellEnd"/>
      <w:r w:rsidRPr="001C7C91">
        <w:rPr>
          <w:b/>
          <w:bCs/>
        </w:rPr>
        <w:t xml:space="preserve"> </w:t>
      </w:r>
      <w:proofErr w:type="spellStart"/>
      <w:r w:rsidRPr="001C7C91">
        <w:rPr>
          <w:b/>
          <w:bCs/>
        </w:rPr>
        <w:t>flow-export</w:t>
      </w:r>
      <w:proofErr w:type="spellEnd"/>
      <w:r w:rsidRPr="001C7C91">
        <w:rPr>
          <w:b/>
          <w:bCs/>
        </w:rPr>
        <w:t xml:space="preserve"> </w:t>
      </w:r>
      <w:proofErr w:type="spellStart"/>
      <w:r w:rsidRPr="001C7C91">
        <w:rPr>
          <w:b/>
          <w:bCs/>
        </w:rPr>
        <w:t>version</w:t>
      </w:r>
      <w:proofErr w:type="spellEnd"/>
      <w:r w:rsidRPr="001C7C91">
        <w:rPr>
          <w:b/>
          <w:bCs/>
        </w:rPr>
        <w:t xml:space="preserve"> 9</w:t>
      </w:r>
    </w:p>
    <w:p w14:paraId="463064B0" w14:textId="77777777" w:rsidR="001C7C91" w:rsidRPr="001C7C91" w:rsidRDefault="001C7C91" w:rsidP="001C7C91">
      <w:pPr>
        <w:ind w:left="720"/>
        <w:rPr>
          <w:b/>
          <w:bCs/>
        </w:rPr>
      </w:pPr>
      <w:r w:rsidRPr="001C7C91">
        <w:rPr>
          <w:b/>
          <w:bCs/>
        </w:rPr>
        <w:t>!</w:t>
      </w:r>
    </w:p>
    <w:p w14:paraId="49939FE9" w14:textId="77777777" w:rsidR="001C7C91" w:rsidRPr="001C7C91" w:rsidRDefault="001C7C91" w:rsidP="001C7C91">
      <w:pPr>
        <w:ind w:left="720"/>
        <w:rPr>
          <w:b/>
          <w:bCs/>
        </w:rPr>
      </w:pPr>
      <w:r w:rsidRPr="001C7C91">
        <w:rPr>
          <w:b/>
          <w:bCs/>
        </w:rPr>
        <w:t xml:space="preserve">ipv6 </w:t>
      </w:r>
      <w:proofErr w:type="spellStart"/>
      <w:proofErr w:type="gramStart"/>
      <w:r w:rsidRPr="001C7C91">
        <w:rPr>
          <w:b/>
          <w:bCs/>
        </w:rPr>
        <w:t>route</w:t>
      </w:r>
      <w:proofErr w:type="spellEnd"/>
      <w:r w:rsidRPr="001C7C91">
        <w:rPr>
          <w:b/>
          <w:bCs/>
        </w:rPr>
        <w:t xml:space="preserve"> :</w:t>
      </w:r>
      <w:proofErr w:type="gramEnd"/>
      <w:r w:rsidRPr="001C7C91">
        <w:rPr>
          <w:b/>
          <w:bCs/>
        </w:rPr>
        <w:t>:/0 2001:DB8:ACAD:2::1</w:t>
      </w:r>
    </w:p>
    <w:p w14:paraId="3F6A7DAB" w14:textId="77777777" w:rsidR="001C7C91" w:rsidRPr="001C7C91" w:rsidRDefault="001C7C91" w:rsidP="001C7C91">
      <w:pPr>
        <w:ind w:left="720"/>
        <w:rPr>
          <w:b/>
          <w:bCs/>
        </w:rPr>
      </w:pPr>
      <w:r w:rsidRPr="001C7C91">
        <w:rPr>
          <w:b/>
          <w:bCs/>
        </w:rPr>
        <w:t>!</w:t>
      </w:r>
    </w:p>
    <w:p w14:paraId="7363E2A8" w14:textId="77777777" w:rsidR="001C7C91" w:rsidRPr="001C7C91" w:rsidRDefault="001C7C91" w:rsidP="001C7C91">
      <w:pPr>
        <w:ind w:left="720"/>
        <w:rPr>
          <w:b/>
          <w:bCs/>
        </w:rPr>
      </w:pPr>
      <w:r w:rsidRPr="001C7C91">
        <w:rPr>
          <w:b/>
          <w:bCs/>
        </w:rPr>
        <w:t>!</w:t>
      </w:r>
    </w:p>
    <w:p w14:paraId="59FB498E" w14:textId="77777777" w:rsidR="001C7C91" w:rsidRPr="001C7C91" w:rsidRDefault="001C7C91" w:rsidP="001C7C91">
      <w:pPr>
        <w:ind w:left="720"/>
        <w:rPr>
          <w:b/>
          <w:bCs/>
        </w:rPr>
      </w:pPr>
      <w:r w:rsidRPr="001C7C91">
        <w:rPr>
          <w:b/>
          <w:bCs/>
        </w:rPr>
        <w:t xml:space="preserve">banner </w:t>
      </w:r>
      <w:proofErr w:type="spellStart"/>
      <w:r w:rsidRPr="001C7C91">
        <w:rPr>
          <w:b/>
          <w:bCs/>
        </w:rPr>
        <w:t>motd</w:t>
      </w:r>
      <w:proofErr w:type="spellEnd"/>
      <w:r w:rsidRPr="001C7C91">
        <w:rPr>
          <w:b/>
          <w:bCs/>
        </w:rPr>
        <w:t xml:space="preserve"> ^</w:t>
      </w:r>
      <w:proofErr w:type="spellStart"/>
      <w:r w:rsidRPr="001C7C91">
        <w:rPr>
          <w:b/>
          <w:bCs/>
        </w:rPr>
        <w:t>CSolo</w:t>
      </w:r>
      <w:proofErr w:type="spellEnd"/>
      <w:r w:rsidRPr="001C7C91">
        <w:rPr>
          <w:b/>
          <w:bCs/>
        </w:rPr>
        <w:t xml:space="preserve"> acceso a </w:t>
      </w:r>
      <w:proofErr w:type="spellStart"/>
      <w:r w:rsidRPr="001C7C91">
        <w:rPr>
          <w:b/>
          <w:bCs/>
        </w:rPr>
        <w:t>autorizados^C</w:t>
      </w:r>
      <w:proofErr w:type="spellEnd"/>
    </w:p>
    <w:p w14:paraId="1841B69D" w14:textId="77777777" w:rsidR="001C7C91" w:rsidRPr="001C7C91" w:rsidRDefault="001C7C91" w:rsidP="001C7C91">
      <w:pPr>
        <w:ind w:left="720"/>
        <w:rPr>
          <w:b/>
          <w:bCs/>
        </w:rPr>
      </w:pPr>
      <w:r w:rsidRPr="001C7C91">
        <w:rPr>
          <w:b/>
          <w:bCs/>
        </w:rPr>
        <w:t>!</w:t>
      </w:r>
    </w:p>
    <w:p w14:paraId="2C075956" w14:textId="77777777" w:rsidR="001C7C91" w:rsidRPr="001C7C91" w:rsidRDefault="001C7C91" w:rsidP="001C7C91">
      <w:pPr>
        <w:ind w:left="720"/>
        <w:rPr>
          <w:b/>
          <w:bCs/>
        </w:rPr>
      </w:pPr>
      <w:r w:rsidRPr="001C7C91">
        <w:rPr>
          <w:b/>
          <w:bCs/>
        </w:rPr>
        <w:t>!</w:t>
      </w:r>
    </w:p>
    <w:p w14:paraId="30FB09D7" w14:textId="77777777" w:rsidR="001C7C91" w:rsidRPr="001C7C91" w:rsidRDefault="001C7C91" w:rsidP="001C7C91">
      <w:pPr>
        <w:ind w:left="720"/>
        <w:rPr>
          <w:b/>
          <w:bCs/>
        </w:rPr>
      </w:pPr>
      <w:r w:rsidRPr="001C7C91">
        <w:rPr>
          <w:b/>
          <w:bCs/>
        </w:rPr>
        <w:t>!</w:t>
      </w:r>
    </w:p>
    <w:p w14:paraId="29B54F87" w14:textId="77777777" w:rsidR="001C7C91" w:rsidRPr="001C7C91" w:rsidRDefault="001C7C91" w:rsidP="001C7C91">
      <w:pPr>
        <w:ind w:left="720"/>
        <w:rPr>
          <w:b/>
          <w:bCs/>
        </w:rPr>
      </w:pPr>
      <w:r w:rsidRPr="001C7C91">
        <w:rPr>
          <w:b/>
          <w:bCs/>
        </w:rPr>
        <w:t>!</w:t>
      </w:r>
    </w:p>
    <w:p w14:paraId="2BB8C064" w14:textId="77777777" w:rsidR="001C7C91" w:rsidRPr="001C7C91" w:rsidRDefault="001C7C91" w:rsidP="001C7C91">
      <w:pPr>
        <w:ind w:left="720"/>
        <w:rPr>
          <w:b/>
          <w:bCs/>
        </w:rPr>
      </w:pPr>
      <w:r w:rsidRPr="001C7C91">
        <w:rPr>
          <w:b/>
          <w:bCs/>
        </w:rPr>
        <w:t>!</w:t>
      </w:r>
    </w:p>
    <w:p w14:paraId="69B987B4" w14:textId="77777777" w:rsidR="001C7C91" w:rsidRPr="001C7C91" w:rsidRDefault="001C7C91" w:rsidP="001C7C91">
      <w:pPr>
        <w:ind w:left="720"/>
        <w:rPr>
          <w:b/>
          <w:bCs/>
        </w:rPr>
      </w:pPr>
      <w:r w:rsidRPr="001C7C91">
        <w:rPr>
          <w:b/>
          <w:bCs/>
        </w:rPr>
        <w:t>line con 0</w:t>
      </w:r>
    </w:p>
    <w:p w14:paraId="0D97FA42"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1A685EBD"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31074B4F" w14:textId="77777777" w:rsidR="001C7C91" w:rsidRPr="001C7C91" w:rsidRDefault="001C7C91" w:rsidP="001C7C91">
      <w:pPr>
        <w:ind w:left="720"/>
        <w:rPr>
          <w:b/>
          <w:bCs/>
        </w:rPr>
      </w:pPr>
      <w:r w:rsidRPr="001C7C91">
        <w:rPr>
          <w:b/>
          <w:bCs/>
        </w:rPr>
        <w:t>!</w:t>
      </w:r>
    </w:p>
    <w:p w14:paraId="7FE0D695" w14:textId="77777777" w:rsidR="001C7C91" w:rsidRPr="001C7C91" w:rsidRDefault="001C7C91" w:rsidP="001C7C91">
      <w:pPr>
        <w:ind w:left="720"/>
        <w:rPr>
          <w:b/>
          <w:bCs/>
        </w:rPr>
      </w:pPr>
      <w:r w:rsidRPr="001C7C91">
        <w:rPr>
          <w:b/>
          <w:bCs/>
        </w:rPr>
        <w:t xml:space="preserve">line </w:t>
      </w:r>
      <w:proofErr w:type="spellStart"/>
      <w:r w:rsidRPr="001C7C91">
        <w:rPr>
          <w:b/>
          <w:bCs/>
        </w:rPr>
        <w:t>aux</w:t>
      </w:r>
      <w:proofErr w:type="spellEnd"/>
      <w:r w:rsidRPr="001C7C91">
        <w:rPr>
          <w:b/>
          <w:bCs/>
        </w:rPr>
        <w:t xml:space="preserve"> 0</w:t>
      </w:r>
    </w:p>
    <w:p w14:paraId="6F951DDE" w14:textId="77777777" w:rsidR="001C7C91" w:rsidRPr="001C7C91" w:rsidRDefault="001C7C91" w:rsidP="001C7C91">
      <w:pPr>
        <w:ind w:left="720"/>
        <w:rPr>
          <w:b/>
          <w:bCs/>
        </w:rPr>
      </w:pPr>
      <w:r w:rsidRPr="001C7C91">
        <w:rPr>
          <w:b/>
          <w:bCs/>
        </w:rPr>
        <w:t>!</w:t>
      </w:r>
    </w:p>
    <w:p w14:paraId="46A7C4B6" w14:textId="77777777" w:rsidR="001C7C91" w:rsidRPr="001C7C91" w:rsidRDefault="001C7C91" w:rsidP="001C7C91">
      <w:pPr>
        <w:ind w:left="720"/>
        <w:rPr>
          <w:b/>
          <w:bCs/>
        </w:rPr>
      </w:pPr>
      <w:r w:rsidRPr="001C7C91">
        <w:rPr>
          <w:b/>
          <w:bCs/>
        </w:rPr>
        <w:t xml:space="preserve">line </w:t>
      </w:r>
      <w:proofErr w:type="spellStart"/>
      <w:r w:rsidRPr="001C7C91">
        <w:rPr>
          <w:b/>
          <w:bCs/>
        </w:rPr>
        <w:t>vty</w:t>
      </w:r>
      <w:proofErr w:type="spellEnd"/>
      <w:r w:rsidRPr="001C7C91">
        <w:rPr>
          <w:b/>
          <w:bCs/>
        </w:rPr>
        <w:t xml:space="preserve"> 0 4</w:t>
      </w:r>
    </w:p>
    <w:p w14:paraId="2D3245B9" w14:textId="77777777" w:rsidR="001C7C91" w:rsidRPr="001C7C91" w:rsidRDefault="001C7C91" w:rsidP="001C7C91">
      <w:pPr>
        <w:ind w:left="720"/>
        <w:rPr>
          <w:b/>
          <w:bCs/>
        </w:rPr>
      </w:pPr>
      <w:r w:rsidRPr="001C7C91">
        <w:rPr>
          <w:b/>
          <w:bCs/>
        </w:rPr>
        <w:t xml:space="preserve"> </w:t>
      </w:r>
      <w:proofErr w:type="spellStart"/>
      <w:r w:rsidRPr="001C7C91">
        <w:rPr>
          <w:b/>
          <w:bCs/>
        </w:rPr>
        <w:t>password</w:t>
      </w:r>
      <w:proofErr w:type="spellEnd"/>
      <w:r w:rsidRPr="001C7C91">
        <w:rPr>
          <w:b/>
          <w:bCs/>
        </w:rPr>
        <w:t xml:space="preserve"> 7 0822455D0A16</w:t>
      </w:r>
    </w:p>
    <w:p w14:paraId="7CA9883F" w14:textId="77777777" w:rsidR="001C7C91" w:rsidRPr="001C7C91" w:rsidRDefault="001C7C91" w:rsidP="001C7C91">
      <w:pPr>
        <w:ind w:left="720"/>
        <w:rPr>
          <w:b/>
          <w:bCs/>
        </w:rPr>
      </w:pPr>
      <w:r w:rsidRPr="001C7C91">
        <w:rPr>
          <w:b/>
          <w:bCs/>
        </w:rPr>
        <w:t xml:space="preserve"> </w:t>
      </w:r>
      <w:proofErr w:type="spellStart"/>
      <w:r w:rsidRPr="001C7C91">
        <w:rPr>
          <w:b/>
          <w:bCs/>
        </w:rPr>
        <w:t>login</w:t>
      </w:r>
      <w:proofErr w:type="spellEnd"/>
    </w:p>
    <w:p w14:paraId="0EDCC204" w14:textId="77777777" w:rsidR="001C7C91" w:rsidRPr="001C7C91" w:rsidRDefault="001C7C91" w:rsidP="001C7C91">
      <w:pPr>
        <w:ind w:left="720"/>
        <w:rPr>
          <w:b/>
          <w:bCs/>
        </w:rPr>
      </w:pPr>
      <w:r w:rsidRPr="001C7C91">
        <w:rPr>
          <w:b/>
          <w:bCs/>
        </w:rPr>
        <w:t>!</w:t>
      </w:r>
    </w:p>
    <w:p w14:paraId="460BC0EF" w14:textId="77777777" w:rsidR="001C7C91" w:rsidRPr="001C7C91" w:rsidRDefault="001C7C91" w:rsidP="001C7C91">
      <w:pPr>
        <w:ind w:left="720"/>
        <w:rPr>
          <w:b/>
          <w:bCs/>
        </w:rPr>
      </w:pPr>
      <w:r w:rsidRPr="001C7C91">
        <w:rPr>
          <w:b/>
          <w:bCs/>
        </w:rPr>
        <w:t>!</w:t>
      </w:r>
    </w:p>
    <w:p w14:paraId="4BF5747A" w14:textId="77777777" w:rsidR="001C7C91" w:rsidRPr="001C7C91" w:rsidRDefault="001C7C91" w:rsidP="001C7C91">
      <w:pPr>
        <w:ind w:left="720"/>
        <w:rPr>
          <w:b/>
          <w:bCs/>
        </w:rPr>
      </w:pPr>
      <w:r w:rsidRPr="001C7C91">
        <w:rPr>
          <w:b/>
          <w:bCs/>
        </w:rPr>
        <w:t>!</w:t>
      </w:r>
    </w:p>
    <w:p w14:paraId="7CB1E166" w14:textId="22825C7D" w:rsidR="001C7C91" w:rsidRPr="00AD3AC2" w:rsidRDefault="001C7C91" w:rsidP="001C7C91">
      <w:pPr>
        <w:ind w:left="720"/>
        <w:rPr>
          <w:b/>
          <w:bCs/>
        </w:rPr>
      </w:pPr>
      <w:proofErr w:type="spellStart"/>
      <w:r w:rsidRPr="001C7C91">
        <w:rPr>
          <w:b/>
          <w:bCs/>
        </w:rPr>
        <w:t>end</w:t>
      </w:r>
      <w:proofErr w:type="spellEnd"/>
    </w:p>
    <w:p w14:paraId="54771252" w14:textId="1313E0AB" w:rsidR="00E06ACA" w:rsidRDefault="00E06ACA" w:rsidP="00E06ACA">
      <w:pPr>
        <w:pStyle w:val="DevConfigs"/>
        <w:rPr>
          <w:rStyle w:val="DevConfigGray"/>
        </w:rPr>
      </w:pPr>
    </w:p>
    <w:sectPr w:rsidR="00E06AC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9B74" w14:textId="77777777" w:rsidR="00AA4C4D" w:rsidRDefault="00AA4C4D" w:rsidP="00710659">
      <w:pPr>
        <w:spacing w:after="0" w:line="240" w:lineRule="auto"/>
      </w:pPr>
      <w:r>
        <w:separator/>
      </w:r>
    </w:p>
    <w:p w14:paraId="7E1C7C84" w14:textId="77777777" w:rsidR="00AA4C4D" w:rsidRDefault="00AA4C4D"/>
  </w:endnote>
  <w:endnote w:type="continuationSeparator" w:id="0">
    <w:p w14:paraId="62082620" w14:textId="77777777" w:rsidR="00AA4C4D" w:rsidRDefault="00AA4C4D" w:rsidP="00710659">
      <w:pPr>
        <w:spacing w:after="0" w:line="240" w:lineRule="auto"/>
      </w:pPr>
      <w:r>
        <w:continuationSeparator/>
      </w:r>
    </w:p>
    <w:p w14:paraId="6DAB733D" w14:textId="77777777" w:rsidR="00AA4C4D" w:rsidRDefault="00AA4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B0E5" w14:textId="410860BB" w:rsidR="00FE3949" w:rsidRPr="00882B63" w:rsidRDefault="00FE3949"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1C7C9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E7D17">
      <w:rPr>
        <w:b/>
        <w:noProof/>
        <w:szCs w:val="16"/>
      </w:rPr>
      <w:t>19</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E7D17">
      <w:rPr>
        <w:b/>
        <w:noProof/>
        <w:szCs w:val="16"/>
      </w:rPr>
      <w:t>19</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DBD3" w14:textId="7C42A7F3" w:rsidR="00FE3949" w:rsidRPr="00882B63" w:rsidRDefault="00FE3949"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1C7C9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E7D17">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E7D17">
      <w:rPr>
        <w:b/>
        <w:noProof/>
        <w:szCs w:val="16"/>
      </w:rPr>
      <w:t>19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B838" w14:textId="77777777" w:rsidR="00AA4C4D" w:rsidRDefault="00AA4C4D" w:rsidP="00710659">
      <w:pPr>
        <w:spacing w:after="0" w:line="240" w:lineRule="auto"/>
      </w:pPr>
      <w:r>
        <w:separator/>
      </w:r>
    </w:p>
    <w:p w14:paraId="0CF63EDF" w14:textId="77777777" w:rsidR="00AA4C4D" w:rsidRDefault="00AA4C4D"/>
  </w:footnote>
  <w:footnote w:type="continuationSeparator" w:id="0">
    <w:p w14:paraId="10DE0527" w14:textId="77777777" w:rsidR="00AA4C4D" w:rsidRDefault="00AA4C4D" w:rsidP="00710659">
      <w:pPr>
        <w:spacing w:after="0" w:line="240" w:lineRule="auto"/>
      </w:pPr>
      <w:r>
        <w:continuationSeparator/>
      </w:r>
    </w:p>
    <w:p w14:paraId="30785467" w14:textId="77777777" w:rsidR="00AA4C4D" w:rsidRDefault="00AA4C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sdtContent>
      <w:p w14:paraId="509C9253" w14:textId="77777777" w:rsidR="00FE3949" w:rsidRDefault="00FE3949" w:rsidP="008402F2">
        <w:pPr>
          <w:pStyle w:val="PageHead"/>
        </w:pPr>
        <w:r>
          <w:t>Laboratorio: Configurar DHCPv6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9546" w14:textId="77777777" w:rsidR="00FE3949" w:rsidRDefault="00FE3949" w:rsidP="006C3FCF">
    <w:pPr>
      <w:ind w:left="-288"/>
    </w:pPr>
    <w:r>
      <w:rPr>
        <w:noProof/>
        <w:lang w:val="es-CR" w:eastAsia="es-CR"/>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0"/>
  </w:num>
  <w:num w:numId="10">
    <w:abstractNumId w:val="4"/>
  </w:num>
  <w:num w:numId="11">
    <w:abstractNumId w:val="13"/>
  </w:num>
  <w:num w:numId="12">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168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5F39"/>
    <w:rsid w:val="00196CBC"/>
    <w:rsid w:val="0019753E"/>
    <w:rsid w:val="00197614"/>
    <w:rsid w:val="001A0312"/>
    <w:rsid w:val="001A15DA"/>
    <w:rsid w:val="001A2694"/>
    <w:rsid w:val="001A36DE"/>
    <w:rsid w:val="001A3CC7"/>
    <w:rsid w:val="001A67A4"/>
    <w:rsid w:val="001A69AC"/>
    <w:rsid w:val="001B3E05"/>
    <w:rsid w:val="001B67D8"/>
    <w:rsid w:val="001B6F95"/>
    <w:rsid w:val="001C05A1"/>
    <w:rsid w:val="001C1D9E"/>
    <w:rsid w:val="001C5998"/>
    <w:rsid w:val="001C7C3B"/>
    <w:rsid w:val="001C7C91"/>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139"/>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5AD"/>
    <w:rsid w:val="002D6C2A"/>
    <w:rsid w:val="002D7A86"/>
    <w:rsid w:val="002F45FF"/>
    <w:rsid w:val="002F66D3"/>
    <w:rsid w:val="002F6D17"/>
    <w:rsid w:val="00302887"/>
    <w:rsid w:val="003056EB"/>
    <w:rsid w:val="003071FF"/>
    <w:rsid w:val="00310652"/>
    <w:rsid w:val="00311065"/>
    <w:rsid w:val="0031371D"/>
    <w:rsid w:val="0031789F"/>
    <w:rsid w:val="00320788"/>
    <w:rsid w:val="0032079B"/>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CE6"/>
    <w:rsid w:val="00462B9F"/>
    <w:rsid w:val="004659EE"/>
    <w:rsid w:val="00470620"/>
    <w:rsid w:val="00473E34"/>
    <w:rsid w:val="00476BA9"/>
    <w:rsid w:val="00477D7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6007BB"/>
    <w:rsid w:val="00601DC0"/>
    <w:rsid w:val="006034CB"/>
    <w:rsid w:val="00603503"/>
    <w:rsid w:val="00603C52"/>
    <w:rsid w:val="006131CE"/>
    <w:rsid w:val="0061336B"/>
    <w:rsid w:val="00617D6E"/>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D17"/>
    <w:rsid w:val="006F1616"/>
    <w:rsid w:val="006F1CC4"/>
    <w:rsid w:val="006F2A86"/>
    <w:rsid w:val="006F3163"/>
    <w:rsid w:val="006F5BB1"/>
    <w:rsid w:val="00705FEC"/>
    <w:rsid w:val="00710659"/>
    <w:rsid w:val="0071147A"/>
    <w:rsid w:val="0071185D"/>
    <w:rsid w:val="00721E01"/>
    <w:rsid w:val="007222AD"/>
    <w:rsid w:val="00725091"/>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A4C4D"/>
    <w:rsid w:val="00AB0D6A"/>
    <w:rsid w:val="00AB43B3"/>
    <w:rsid w:val="00AB49B9"/>
    <w:rsid w:val="00AB501D"/>
    <w:rsid w:val="00AB758A"/>
    <w:rsid w:val="00AC027E"/>
    <w:rsid w:val="00AC05AB"/>
    <w:rsid w:val="00AC1E7E"/>
    <w:rsid w:val="00AC2ED2"/>
    <w:rsid w:val="00AC3375"/>
    <w:rsid w:val="00AC507D"/>
    <w:rsid w:val="00AC66E4"/>
    <w:rsid w:val="00AD0118"/>
    <w:rsid w:val="00AD04F2"/>
    <w:rsid w:val="00AD3AC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0CC"/>
    <w:rsid w:val="00C07FD9"/>
    <w:rsid w:val="00C10955"/>
    <w:rsid w:val="00C11C4D"/>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412"/>
    <w:rsid w:val="00D07B28"/>
    <w:rsid w:val="00D139C8"/>
    <w:rsid w:val="00D17F81"/>
    <w:rsid w:val="00D20C4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8C5"/>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5F9E"/>
    <w:rsid w:val="00E162CD"/>
    <w:rsid w:val="00E17FA5"/>
    <w:rsid w:val="00E21BFE"/>
    <w:rsid w:val="00E21C88"/>
    <w:rsid w:val="00E223AC"/>
    <w:rsid w:val="00E26930"/>
    <w:rsid w:val="00E27257"/>
    <w:rsid w:val="00E27F4F"/>
    <w:rsid w:val="00E33C65"/>
    <w:rsid w:val="00E449D0"/>
    <w:rsid w:val="00E44A34"/>
    <w:rsid w:val="00E4506A"/>
    <w:rsid w:val="00E50107"/>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B3A"/>
    <w:rsid w:val="00F16F35"/>
    <w:rsid w:val="00F17559"/>
    <w:rsid w:val="00F2229D"/>
    <w:rsid w:val="00F25ABB"/>
    <w:rsid w:val="00F266F0"/>
    <w:rsid w:val="00F26F62"/>
    <w:rsid w:val="00F27963"/>
    <w:rsid w:val="00F30103"/>
    <w:rsid w:val="00F30446"/>
    <w:rsid w:val="00F4135D"/>
    <w:rsid w:val="00F41F1B"/>
    <w:rsid w:val="00F46BD9"/>
    <w:rsid w:val="00F538B0"/>
    <w:rsid w:val="00F55489"/>
    <w:rsid w:val="00F56AE8"/>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1D73"/>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6F5BB1"/>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509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6F5BB1"/>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43652"/>
    <w:rPr>
      <w:b/>
      <w:sz w:val="32"/>
    </w:rPr>
  </w:style>
  <w:style w:type="paragraph" w:customStyle="1" w:styleId="BodyText1">
    <w:name w:val="Body Text1"/>
    <w:basedOn w:val="Normal"/>
    <w:qFormat/>
    <w:rsid w:val="00043652"/>
    <w:pPr>
      <w:spacing w:line="240" w:lineRule="auto"/>
    </w:pPr>
    <w:rPr>
      <w:sz w:val="20"/>
    </w:rPr>
  </w:style>
  <w:style w:type="numbering" w:customStyle="1" w:styleId="PartStepSubStepList">
    <w:name w:val="Part_Step_SubStep_List"/>
    <w:basedOn w:val="Sinlista"/>
    <w:uiPriority w:val="99"/>
    <w:rsid w:val="00043652"/>
    <w:pPr>
      <w:numPr>
        <w:numId w:val="10"/>
      </w:numPr>
    </w:pPr>
  </w:style>
  <w:style w:type="paragraph" w:styleId="Prrafodelista">
    <w:name w:val="List Paragraph"/>
    <w:basedOn w:val="Normal"/>
    <w:uiPriority w:val="34"/>
    <w:unhideWhenUsed/>
    <w:qFormat/>
    <w:rsid w:val="00043652"/>
    <w:pPr>
      <w:ind w:left="720"/>
    </w:pPr>
  </w:style>
  <w:style w:type="paragraph" w:styleId="Revisin">
    <w:name w:val="Revision"/>
    <w:hidden/>
    <w:uiPriority w:val="99"/>
    <w:semiHidden/>
    <w:rsid w:val="00043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07"/>
    <w:rsid w:val="00023DFB"/>
    <w:rsid w:val="001B6410"/>
    <w:rsid w:val="00206FD0"/>
    <w:rsid w:val="002B1A73"/>
    <w:rsid w:val="00335207"/>
    <w:rsid w:val="003B1238"/>
    <w:rsid w:val="004207A5"/>
    <w:rsid w:val="007033A6"/>
    <w:rsid w:val="0076709E"/>
    <w:rsid w:val="00A6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56D56-14AF-4A34-8BCB-B82DBB4B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17</Pages>
  <Words>2214</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Configurar DHCPv6</dc:title>
  <dc:creator>SP</dc:creator>
  <dc:description>2017</dc:description>
  <cp:lastModifiedBy>Antonio Gómez Giménex</cp:lastModifiedBy>
  <cp:revision>5</cp:revision>
  <cp:lastPrinted>2019-11-05T17:46:00Z</cp:lastPrinted>
  <dcterms:created xsi:type="dcterms:W3CDTF">2020-05-15T22:00:00Z</dcterms:created>
  <dcterms:modified xsi:type="dcterms:W3CDTF">2022-03-21T11:33:00Z</dcterms:modified>
</cp:coreProperties>
</file>